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1CF7" w14:textId="00BC1D71" w:rsidR="003B461B" w:rsidRDefault="003B461B" w:rsidP="003B461B">
      <w:pPr>
        <w:pStyle w:val="EncabezadoPortada"/>
        <w:rPr>
          <w:lang w:val="es-MX"/>
        </w:rPr>
      </w:pPr>
    </w:p>
    <w:p w14:paraId="4BC23651" w14:textId="77777777" w:rsidR="005D08DB" w:rsidRPr="001674EA" w:rsidRDefault="005D08DB" w:rsidP="003B461B">
      <w:pPr>
        <w:pStyle w:val="EncabezadoPortada"/>
        <w:rPr>
          <w:lang w:val="es-MX"/>
        </w:rPr>
      </w:pPr>
    </w:p>
    <w:p w14:paraId="143DF45E" w14:textId="77777777" w:rsidR="003B461B" w:rsidRPr="001674EA" w:rsidRDefault="003B461B" w:rsidP="003B461B">
      <w:pPr>
        <w:pStyle w:val="EncabezadoPortada"/>
        <w:rPr>
          <w:b w:val="0"/>
          <w:lang w:val="es-MX"/>
        </w:rPr>
      </w:pPr>
    </w:p>
    <w:p w14:paraId="27D47C50" w14:textId="16BA4513" w:rsidR="003B461B" w:rsidRDefault="003B461B" w:rsidP="007644B1">
      <w:pPr>
        <w:jc w:val="center"/>
        <w:rPr>
          <w:lang w:val="es-MX"/>
        </w:rPr>
      </w:pPr>
    </w:p>
    <w:p w14:paraId="1DB1CB74" w14:textId="77777777" w:rsidR="00022FDC" w:rsidRDefault="00022FDC" w:rsidP="007644B1">
      <w:pPr>
        <w:jc w:val="center"/>
        <w:rPr>
          <w:lang w:val="es-MX"/>
        </w:rPr>
      </w:pPr>
    </w:p>
    <w:p w14:paraId="48D6D212" w14:textId="77777777" w:rsidR="007644B1" w:rsidRDefault="007644B1" w:rsidP="007644B1">
      <w:pPr>
        <w:jc w:val="center"/>
        <w:rPr>
          <w:lang w:val="es-MX"/>
        </w:rPr>
      </w:pPr>
    </w:p>
    <w:p w14:paraId="7445C777" w14:textId="77777777" w:rsidR="000B5B25" w:rsidRDefault="000B5B25" w:rsidP="007644B1">
      <w:pPr>
        <w:jc w:val="center"/>
        <w:rPr>
          <w:lang w:val="es-MX"/>
        </w:rPr>
      </w:pPr>
    </w:p>
    <w:p w14:paraId="340212A6" w14:textId="77777777" w:rsidR="000B5B25" w:rsidRDefault="000B5B25" w:rsidP="007644B1">
      <w:pPr>
        <w:jc w:val="center"/>
        <w:rPr>
          <w:lang w:val="es-MX"/>
        </w:rPr>
      </w:pPr>
    </w:p>
    <w:p w14:paraId="4E922BDE" w14:textId="77777777" w:rsidR="007644B1" w:rsidRDefault="007644B1" w:rsidP="007644B1">
      <w:pPr>
        <w:jc w:val="center"/>
        <w:rPr>
          <w:rFonts w:ascii="Arial" w:hAnsi="Arial" w:cs="Arial"/>
          <w:b/>
          <w:sz w:val="48"/>
        </w:rPr>
      </w:pPr>
    </w:p>
    <w:p w14:paraId="58A9BB03" w14:textId="77777777" w:rsidR="007644B1" w:rsidRPr="00350026" w:rsidRDefault="00EB1A75" w:rsidP="007644B1">
      <w:pPr>
        <w:jc w:val="center"/>
        <w:rPr>
          <w:rFonts w:ascii="Century Gothic" w:hAnsi="Century Gothic" w:cs="Arial"/>
          <w:b/>
          <w:sz w:val="48"/>
        </w:rPr>
      </w:pPr>
      <w:proofErr w:type="spellStart"/>
      <w:r>
        <w:rPr>
          <w:rFonts w:ascii="Century Gothic" w:hAnsi="Century Gothic" w:cs="Arial"/>
          <w:b/>
          <w:sz w:val="48"/>
        </w:rPr>
        <w:t>S</w:t>
      </w:r>
      <w:r w:rsidR="007644B1">
        <w:rPr>
          <w:rFonts w:ascii="Century Gothic" w:hAnsi="Century Gothic" w:cs="Arial"/>
          <w:b/>
          <w:sz w:val="48"/>
        </w:rPr>
        <w:t>olution</w:t>
      </w:r>
      <w:proofErr w:type="spellEnd"/>
      <w:r w:rsidR="007644B1">
        <w:rPr>
          <w:rFonts w:ascii="Century Gothic" w:hAnsi="Century Gothic" w:cs="Arial"/>
          <w:b/>
          <w:sz w:val="48"/>
        </w:rPr>
        <w:t xml:space="preserve"> </w:t>
      </w:r>
      <w:proofErr w:type="spellStart"/>
      <w:r w:rsidR="007644B1">
        <w:rPr>
          <w:rFonts w:ascii="Century Gothic" w:hAnsi="Century Gothic" w:cs="Arial"/>
          <w:b/>
          <w:sz w:val="48"/>
        </w:rPr>
        <w:t>Design</w:t>
      </w:r>
      <w:proofErr w:type="spellEnd"/>
      <w:r w:rsidR="007644B1">
        <w:rPr>
          <w:rFonts w:ascii="Century Gothic" w:hAnsi="Century Gothic" w:cs="Arial"/>
          <w:b/>
          <w:sz w:val="48"/>
        </w:rPr>
        <w:t xml:space="preserve"> </w:t>
      </w:r>
      <w:proofErr w:type="spellStart"/>
      <w:r w:rsidR="007644B1">
        <w:rPr>
          <w:rFonts w:ascii="Century Gothic" w:hAnsi="Century Gothic" w:cs="Arial"/>
          <w:b/>
          <w:sz w:val="48"/>
        </w:rPr>
        <w:t>Document</w:t>
      </w:r>
      <w:proofErr w:type="spellEnd"/>
    </w:p>
    <w:p w14:paraId="02785A5B" w14:textId="77777777" w:rsidR="003B461B" w:rsidRPr="00464612" w:rsidRDefault="003B461B" w:rsidP="003B461B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noProof/>
          <w:sz w:val="48"/>
          <w:lang w:val="es-MX" w:eastAsia="es-MX"/>
        </w:rPr>
        <w:drawing>
          <wp:inline distT="0" distB="0" distL="0" distR="0" wp14:anchorId="2EACC6C2" wp14:editId="3551D4D9">
            <wp:extent cx="3810000" cy="10731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tander_large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E1D6" w14:textId="77777777" w:rsidR="00564507" w:rsidRDefault="00564507" w:rsidP="00564507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Gateway Ligero</w:t>
      </w:r>
    </w:p>
    <w:p w14:paraId="2188FDF4" w14:textId="77777777" w:rsidR="00CE317C" w:rsidRDefault="00CE317C" w:rsidP="000C41FB">
      <w:pPr>
        <w:jc w:val="center"/>
        <w:rPr>
          <w:rFonts w:ascii="Century Gothic" w:hAnsi="Century Gothic" w:cs="Arial"/>
          <w:b/>
          <w:sz w:val="44"/>
        </w:rPr>
      </w:pPr>
    </w:p>
    <w:p w14:paraId="31C88AED" w14:textId="02BDBDFC" w:rsidR="00E566A8" w:rsidRDefault="008E36CA" w:rsidP="00E566A8">
      <w:pPr>
        <w:jc w:val="right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color w:val="1D1C1D"/>
          <w:shd w:val="clear" w:color="auto" w:fill="F8F8F8"/>
        </w:rPr>
        <w:t>Versión (1</w:t>
      </w:r>
      <w:r w:rsidR="00556DD4">
        <w:rPr>
          <w:rFonts w:ascii="Century Gothic" w:hAnsi="Century Gothic" w:cs="Arial"/>
          <w:color w:val="1D1C1D"/>
          <w:shd w:val="clear" w:color="auto" w:fill="F8F8F8"/>
        </w:rPr>
        <w:t>.0), Fecha (</w:t>
      </w:r>
      <w:r w:rsidR="00564507">
        <w:rPr>
          <w:rFonts w:ascii="Century Gothic" w:hAnsi="Century Gothic" w:cs="Arial"/>
          <w:color w:val="1D1C1D"/>
          <w:shd w:val="clear" w:color="auto" w:fill="F8F8F8"/>
        </w:rPr>
        <w:t>14</w:t>
      </w:r>
      <w:r w:rsidR="00CE317C" w:rsidRPr="00716734">
        <w:rPr>
          <w:rFonts w:ascii="Century Gothic" w:hAnsi="Century Gothic" w:cs="Arial"/>
          <w:color w:val="1D1C1D"/>
          <w:shd w:val="clear" w:color="auto" w:fill="F8F8F8"/>
        </w:rPr>
        <w:t>/</w:t>
      </w:r>
      <w:r w:rsidR="00564507">
        <w:rPr>
          <w:rFonts w:ascii="Century Gothic" w:hAnsi="Century Gothic" w:cs="Arial"/>
          <w:color w:val="1D1C1D"/>
          <w:shd w:val="clear" w:color="auto" w:fill="F8F8F8"/>
        </w:rPr>
        <w:t>10</w:t>
      </w:r>
      <w:r w:rsidR="00CE317C" w:rsidRPr="00716734">
        <w:rPr>
          <w:rFonts w:ascii="Century Gothic" w:hAnsi="Century Gothic" w:cs="Arial"/>
          <w:color w:val="1D1C1D"/>
          <w:shd w:val="clear" w:color="auto" w:fill="F8F8F8"/>
        </w:rPr>
        <w:t>/</w:t>
      </w:r>
      <w:r w:rsidR="00564507">
        <w:rPr>
          <w:rFonts w:ascii="Century Gothic" w:hAnsi="Century Gothic" w:cs="Arial"/>
          <w:color w:val="1D1C1D"/>
          <w:shd w:val="clear" w:color="auto" w:fill="F8F8F8"/>
        </w:rPr>
        <w:t>2019</w:t>
      </w:r>
      <w:r w:rsidR="00CE317C" w:rsidRPr="00716734">
        <w:rPr>
          <w:rFonts w:ascii="Century Gothic" w:hAnsi="Century Gothic" w:cs="Arial"/>
          <w:color w:val="1D1C1D"/>
          <w:shd w:val="clear" w:color="auto" w:fill="F8F8F8"/>
        </w:rPr>
        <w:t>)</w:t>
      </w:r>
    </w:p>
    <w:p w14:paraId="4099D1E2" w14:textId="77777777" w:rsidR="00E566A8" w:rsidRDefault="00E566A8" w:rsidP="00E566A8">
      <w:pPr>
        <w:jc w:val="right"/>
        <w:rPr>
          <w:rFonts w:ascii="Century Gothic" w:hAnsi="Century Gothic" w:cs="Arial"/>
          <w:b/>
        </w:rPr>
      </w:pPr>
    </w:p>
    <w:p w14:paraId="1EED1FAD" w14:textId="77777777" w:rsidR="00E566A8" w:rsidRDefault="00E566A8" w:rsidP="00E566A8">
      <w:pPr>
        <w:jc w:val="right"/>
        <w:rPr>
          <w:rFonts w:ascii="Century Gothic" w:hAnsi="Century Gothic" w:cs="Arial"/>
          <w:b/>
        </w:rPr>
      </w:pPr>
    </w:p>
    <w:p w14:paraId="3083CFB3" w14:textId="77777777" w:rsidR="00E566A8" w:rsidRDefault="00E566A8" w:rsidP="00E566A8">
      <w:pPr>
        <w:jc w:val="right"/>
        <w:rPr>
          <w:rFonts w:ascii="Century Gothic" w:hAnsi="Century Gothic" w:cs="Arial"/>
          <w:b/>
        </w:rPr>
      </w:pPr>
    </w:p>
    <w:p w14:paraId="3FBEE3AD" w14:textId="60179912" w:rsidR="00834721" w:rsidRPr="00834721" w:rsidRDefault="00834721" w:rsidP="00E13379">
      <w:pPr>
        <w:rPr>
          <w:rFonts w:ascii="Century Gothic" w:hAnsi="Century Gothic" w:cs="Arial"/>
          <w:b/>
        </w:rPr>
      </w:pPr>
    </w:p>
    <w:p w14:paraId="47B62A2B" w14:textId="3F81872E" w:rsidR="00E566A8" w:rsidRPr="00E566A8" w:rsidRDefault="00E566A8" w:rsidP="00E566A8">
      <w:pPr>
        <w:rPr>
          <w:rFonts w:ascii="Arial" w:hAnsi="Arial" w:cs="Arial"/>
          <w:b/>
          <w:color w:val="1F497D" w:themeColor="text2"/>
          <w:sz w:val="32"/>
          <w:lang w:val="es-MX"/>
        </w:rPr>
      </w:pPr>
      <w:r w:rsidRPr="00464612">
        <w:rPr>
          <w:rFonts w:ascii="Arial" w:hAnsi="Arial" w:cs="Arial"/>
          <w:b/>
          <w:color w:val="1F497D" w:themeColor="text2"/>
          <w:sz w:val="32"/>
          <w:lang w:val="es-MX"/>
        </w:rPr>
        <w:lastRenderedPageBreak/>
        <w:t>Contenido</w:t>
      </w:r>
    </w:p>
    <w:sdt>
      <w:sdtPr>
        <w:rPr>
          <w:rFonts w:ascii="Century Gothic" w:hAnsi="Century Gothic" w:cs="Arial"/>
          <w:b w:val="0"/>
          <w:bCs w:val="0"/>
          <w:caps w:val="0"/>
          <w:sz w:val="10"/>
          <w:szCs w:val="10"/>
          <w:u w:val="none"/>
        </w:rPr>
        <w:id w:val="102245377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733FC31A" w14:textId="1585F055" w:rsidR="00E13379" w:rsidRDefault="00E566A8">
          <w:pPr>
            <w:pStyle w:val="TDC1"/>
            <w:rPr>
              <w:rFonts w:cstheme="minorBidi"/>
              <w:b w:val="0"/>
              <w:bCs w:val="0"/>
              <w:caps w:val="0"/>
              <w:noProof/>
              <w:u w:val="none"/>
              <w:lang w:val="es-MX" w:eastAsia="es-MX"/>
            </w:rPr>
          </w:pPr>
          <w:r w:rsidRPr="00834721">
            <w:rPr>
              <w:rFonts w:ascii="Century Gothic" w:hAnsi="Century Gothic" w:cs="Arial"/>
              <w:sz w:val="10"/>
              <w:szCs w:val="10"/>
            </w:rPr>
            <w:fldChar w:fldCharType="begin"/>
          </w:r>
          <w:r w:rsidRPr="00834721">
            <w:rPr>
              <w:rFonts w:ascii="Century Gothic" w:hAnsi="Century Gothic" w:cs="Arial"/>
              <w:sz w:val="10"/>
              <w:szCs w:val="10"/>
            </w:rPr>
            <w:instrText xml:space="preserve"> TOC \o "1-3" \h \z \u </w:instrText>
          </w:r>
          <w:r w:rsidRPr="00834721">
            <w:rPr>
              <w:rFonts w:ascii="Century Gothic" w:hAnsi="Century Gothic" w:cs="Arial"/>
              <w:sz w:val="10"/>
              <w:szCs w:val="10"/>
            </w:rPr>
            <w:fldChar w:fldCharType="separate"/>
          </w:r>
          <w:hyperlink w:anchor="_Toc21436760" w:history="1">
            <w:r w:rsidR="00E13379" w:rsidRPr="00FA6E0A">
              <w:rPr>
                <w:rStyle w:val="Hipervnculo"/>
                <w:noProof/>
              </w:rPr>
              <w:t>1.</w:t>
            </w:r>
            <w:r w:rsidR="00E13379">
              <w:rPr>
                <w:rFonts w:cstheme="minorBidi"/>
                <w:b w:val="0"/>
                <w:bCs w:val="0"/>
                <w:caps w:val="0"/>
                <w:noProof/>
                <w:u w:val="none"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</w:rPr>
              <w:t>Control de Versiones</w:t>
            </w:r>
            <w:r w:rsidR="00E13379">
              <w:rPr>
                <w:noProof/>
                <w:webHidden/>
              </w:rPr>
              <w:tab/>
            </w:r>
            <w:r w:rsidR="00E13379">
              <w:rPr>
                <w:noProof/>
                <w:webHidden/>
              </w:rPr>
              <w:fldChar w:fldCharType="begin"/>
            </w:r>
            <w:r w:rsidR="00E13379">
              <w:rPr>
                <w:noProof/>
                <w:webHidden/>
              </w:rPr>
              <w:instrText xml:space="preserve"> PAGEREF _Toc21436760 \h </w:instrText>
            </w:r>
            <w:r w:rsidR="00E13379">
              <w:rPr>
                <w:noProof/>
                <w:webHidden/>
              </w:rPr>
            </w:r>
            <w:r w:rsidR="00E13379">
              <w:rPr>
                <w:noProof/>
                <w:webHidden/>
              </w:rPr>
              <w:fldChar w:fldCharType="separate"/>
            </w:r>
            <w:r w:rsidR="00E13379">
              <w:rPr>
                <w:noProof/>
                <w:webHidden/>
              </w:rPr>
              <w:t>2</w:t>
            </w:r>
            <w:r w:rsidR="00E13379">
              <w:rPr>
                <w:noProof/>
                <w:webHidden/>
              </w:rPr>
              <w:fldChar w:fldCharType="end"/>
            </w:r>
          </w:hyperlink>
        </w:p>
        <w:p w14:paraId="702CAFE8" w14:textId="150B1F47" w:rsidR="00E13379" w:rsidRDefault="008B55B1">
          <w:pPr>
            <w:pStyle w:val="TDC1"/>
            <w:rPr>
              <w:rFonts w:cstheme="minorBidi"/>
              <w:b w:val="0"/>
              <w:bCs w:val="0"/>
              <w:caps w:val="0"/>
              <w:noProof/>
              <w:u w:val="none"/>
              <w:lang w:val="es-MX" w:eastAsia="es-MX"/>
            </w:rPr>
          </w:pPr>
          <w:hyperlink w:anchor="_Toc21436761" w:history="1">
            <w:r w:rsidR="00E13379" w:rsidRPr="00FA6E0A">
              <w:rPr>
                <w:rStyle w:val="Hipervnculo"/>
                <w:noProof/>
              </w:rPr>
              <w:t>2.</w:t>
            </w:r>
            <w:r w:rsidR="00E13379">
              <w:rPr>
                <w:rFonts w:cstheme="minorBidi"/>
                <w:b w:val="0"/>
                <w:bCs w:val="0"/>
                <w:caps w:val="0"/>
                <w:noProof/>
                <w:u w:val="none"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</w:rPr>
              <w:t>Contribuidores</w:t>
            </w:r>
            <w:r w:rsidR="00E13379">
              <w:rPr>
                <w:noProof/>
                <w:webHidden/>
              </w:rPr>
              <w:tab/>
            </w:r>
            <w:r w:rsidR="00E13379">
              <w:rPr>
                <w:noProof/>
                <w:webHidden/>
              </w:rPr>
              <w:fldChar w:fldCharType="begin"/>
            </w:r>
            <w:r w:rsidR="00E13379">
              <w:rPr>
                <w:noProof/>
                <w:webHidden/>
              </w:rPr>
              <w:instrText xml:space="preserve"> PAGEREF _Toc21436761 \h </w:instrText>
            </w:r>
            <w:r w:rsidR="00E13379">
              <w:rPr>
                <w:noProof/>
                <w:webHidden/>
              </w:rPr>
            </w:r>
            <w:r w:rsidR="00E13379">
              <w:rPr>
                <w:noProof/>
                <w:webHidden/>
              </w:rPr>
              <w:fldChar w:fldCharType="separate"/>
            </w:r>
            <w:r w:rsidR="00E13379">
              <w:rPr>
                <w:noProof/>
                <w:webHidden/>
              </w:rPr>
              <w:t>3</w:t>
            </w:r>
            <w:r w:rsidR="00E13379">
              <w:rPr>
                <w:noProof/>
                <w:webHidden/>
              </w:rPr>
              <w:fldChar w:fldCharType="end"/>
            </w:r>
          </w:hyperlink>
        </w:p>
        <w:p w14:paraId="7D655409" w14:textId="61116A39" w:rsidR="00E13379" w:rsidRDefault="008B55B1">
          <w:pPr>
            <w:pStyle w:val="TDC1"/>
            <w:rPr>
              <w:rFonts w:cstheme="minorBidi"/>
              <w:b w:val="0"/>
              <w:bCs w:val="0"/>
              <w:caps w:val="0"/>
              <w:noProof/>
              <w:u w:val="none"/>
              <w:lang w:val="es-MX" w:eastAsia="es-MX"/>
            </w:rPr>
          </w:pPr>
          <w:hyperlink w:anchor="_Toc21436762" w:history="1">
            <w:r w:rsidR="00E13379" w:rsidRPr="00FA6E0A">
              <w:rPr>
                <w:rStyle w:val="Hipervnculo"/>
                <w:noProof/>
              </w:rPr>
              <w:t>3.</w:t>
            </w:r>
            <w:r w:rsidR="00E13379">
              <w:rPr>
                <w:rFonts w:cstheme="minorBidi"/>
                <w:b w:val="0"/>
                <w:bCs w:val="0"/>
                <w:caps w:val="0"/>
                <w:noProof/>
                <w:u w:val="none"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</w:rPr>
              <w:t>Documentos de referencia</w:t>
            </w:r>
            <w:r w:rsidR="00E13379">
              <w:rPr>
                <w:noProof/>
                <w:webHidden/>
              </w:rPr>
              <w:tab/>
            </w:r>
            <w:r w:rsidR="00E13379">
              <w:rPr>
                <w:noProof/>
                <w:webHidden/>
              </w:rPr>
              <w:fldChar w:fldCharType="begin"/>
            </w:r>
            <w:r w:rsidR="00E13379">
              <w:rPr>
                <w:noProof/>
                <w:webHidden/>
              </w:rPr>
              <w:instrText xml:space="preserve"> PAGEREF _Toc21436762 \h </w:instrText>
            </w:r>
            <w:r w:rsidR="00E13379">
              <w:rPr>
                <w:noProof/>
                <w:webHidden/>
              </w:rPr>
            </w:r>
            <w:r w:rsidR="00E13379">
              <w:rPr>
                <w:noProof/>
                <w:webHidden/>
              </w:rPr>
              <w:fldChar w:fldCharType="separate"/>
            </w:r>
            <w:r w:rsidR="00E13379">
              <w:rPr>
                <w:noProof/>
                <w:webHidden/>
              </w:rPr>
              <w:t>3</w:t>
            </w:r>
            <w:r w:rsidR="00E13379">
              <w:rPr>
                <w:noProof/>
                <w:webHidden/>
              </w:rPr>
              <w:fldChar w:fldCharType="end"/>
            </w:r>
          </w:hyperlink>
        </w:p>
        <w:p w14:paraId="3355C7BE" w14:textId="2E6A4996" w:rsidR="00E13379" w:rsidRDefault="008B55B1">
          <w:pPr>
            <w:pStyle w:val="TDC1"/>
            <w:rPr>
              <w:rFonts w:cstheme="minorBidi"/>
              <w:b w:val="0"/>
              <w:bCs w:val="0"/>
              <w:caps w:val="0"/>
              <w:noProof/>
              <w:u w:val="none"/>
              <w:lang w:val="es-MX" w:eastAsia="es-MX"/>
            </w:rPr>
          </w:pPr>
          <w:hyperlink w:anchor="_Toc21436763" w:history="1">
            <w:r w:rsidR="00E13379" w:rsidRPr="00FA6E0A">
              <w:rPr>
                <w:rStyle w:val="Hipervnculo"/>
                <w:noProof/>
              </w:rPr>
              <w:t>4.</w:t>
            </w:r>
            <w:r w:rsidR="00E13379">
              <w:rPr>
                <w:rFonts w:cstheme="minorBidi"/>
                <w:b w:val="0"/>
                <w:bCs w:val="0"/>
                <w:caps w:val="0"/>
                <w:noProof/>
                <w:u w:val="none"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</w:rPr>
              <w:t>Vista General de la Solución</w:t>
            </w:r>
            <w:r w:rsidR="00E13379">
              <w:rPr>
                <w:noProof/>
                <w:webHidden/>
              </w:rPr>
              <w:tab/>
            </w:r>
            <w:r w:rsidR="00467CA0">
              <w:rPr>
                <w:noProof/>
                <w:webHidden/>
              </w:rPr>
              <w:t>4</w:t>
            </w:r>
          </w:hyperlink>
        </w:p>
        <w:p w14:paraId="7CDCA234" w14:textId="11F6AF23" w:rsidR="00E13379" w:rsidRDefault="008B55B1">
          <w:pPr>
            <w:pStyle w:val="TDC1"/>
            <w:rPr>
              <w:rFonts w:cstheme="minorBidi"/>
              <w:b w:val="0"/>
              <w:bCs w:val="0"/>
              <w:caps w:val="0"/>
              <w:noProof/>
              <w:u w:val="none"/>
              <w:lang w:val="es-MX" w:eastAsia="es-MX"/>
            </w:rPr>
          </w:pPr>
          <w:hyperlink w:anchor="_Toc21436764" w:history="1">
            <w:r w:rsidR="00E13379" w:rsidRPr="00FA6E0A">
              <w:rPr>
                <w:rStyle w:val="Hipervnculo"/>
                <w:noProof/>
              </w:rPr>
              <w:t>5.</w:t>
            </w:r>
            <w:r w:rsidR="00E13379">
              <w:rPr>
                <w:rFonts w:cstheme="minorBidi"/>
                <w:b w:val="0"/>
                <w:bCs w:val="0"/>
                <w:caps w:val="0"/>
                <w:noProof/>
                <w:u w:val="none"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</w:rPr>
              <w:t>Descripción General de la Solución</w:t>
            </w:r>
            <w:r w:rsidR="00E13379">
              <w:rPr>
                <w:noProof/>
                <w:webHidden/>
              </w:rPr>
              <w:tab/>
            </w:r>
            <w:r w:rsidR="00467CA0">
              <w:rPr>
                <w:noProof/>
                <w:webHidden/>
              </w:rPr>
              <w:t>5</w:t>
            </w:r>
          </w:hyperlink>
        </w:p>
        <w:p w14:paraId="3747B175" w14:textId="57D88139" w:rsidR="00E13379" w:rsidRDefault="008B55B1">
          <w:pPr>
            <w:pStyle w:val="TDC1"/>
            <w:rPr>
              <w:rFonts w:cstheme="minorBidi"/>
              <w:b w:val="0"/>
              <w:bCs w:val="0"/>
              <w:caps w:val="0"/>
              <w:noProof/>
              <w:u w:val="none"/>
              <w:lang w:val="es-MX" w:eastAsia="es-MX"/>
            </w:rPr>
          </w:pPr>
          <w:hyperlink w:anchor="_Toc21436765" w:history="1">
            <w:r w:rsidR="00E13379" w:rsidRPr="00FA6E0A">
              <w:rPr>
                <w:rStyle w:val="Hipervnculo"/>
                <w:noProof/>
              </w:rPr>
              <w:t>6.</w:t>
            </w:r>
            <w:r w:rsidR="00E13379">
              <w:rPr>
                <w:rFonts w:cstheme="minorBidi"/>
                <w:b w:val="0"/>
                <w:bCs w:val="0"/>
                <w:caps w:val="0"/>
                <w:noProof/>
                <w:u w:val="none"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</w:rPr>
              <w:t>Mapa de Objetos</w:t>
            </w:r>
            <w:r w:rsidR="00E13379">
              <w:rPr>
                <w:noProof/>
                <w:webHidden/>
              </w:rPr>
              <w:tab/>
            </w:r>
            <w:r w:rsidR="00467CA0">
              <w:rPr>
                <w:noProof/>
                <w:webHidden/>
              </w:rPr>
              <w:t>5</w:t>
            </w:r>
          </w:hyperlink>
        </w:p>
        <w:p w14:paraId="546FA60D" w14:textId="3229994B" w:rsidR="00E13379" w:rsidRDefault="008B55B1">
          <w:pPr>
            <w:pStyle w:val="TDC2"/>
            <w:tabs>
              <w:tab w:val="left" w:pos="561"/>
              <w:tab w:val="right" w:pos="10076"/>
            </w:tabs>
            <w:rPr>
              <w:rFonts w:cstheme="minorBidi"/>
              <w:b w:val="0"/>
              <w:bCs w:val="0"/>
              <w:smallCaps w:val="0"/>
              <w:noProof/>
              <w:lang w:val="es-MX" w:eastAsia="es-MX"/>
            </w:rPr>
          </w:pPr>
          <w:hyperlink w:anchor="_Toc21436766" w:history="1">
            <w:r w:rsidR="00E13379" w:rsidRPr="00FA6E0A">
              <w:rPr>
                <w:rStyle w:val="Hipervnculo"/>
                <w:noProof/>
              </w:rPr>
              <w:t>6.1.</w:t>
            </w:r>
            <w:r w:rsidR="00E13379">
              <w:rPr>
                <w:rFonts w:cstheme="minorBidi"/>
                <w:b w:val="0"/>
                <w:bCs w:val="0"/>
                <w:smallCaps w:val="0"/>
                <w:noProof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</w:rPr>
              <w:t>Entradas</w:t>
            </w:r>
            <w:r w:rsidR="00E13379">
              <w:rPr>
                <w:noProof/>
                <w:webHidden/>
              </w:rPr>
              <w:tab/>
            </w:r>
            <w:r w:rsidR="00467CA0">
              <w:rPr>
                <w:noProof/>
                <w:webHidden/>
              </w:rPr>
              <w:t>5</w:t>
            </w:r>
          </w:hyperlink>
        </w:p>
        <w:p w14:paraId="5A4224AD" w14:textId="62B46D00" w:rsidR="00E13379" w:rsidRDefault="008B55B1">
          <w:pPr>
            <w:pStyle w:val="TDC2"/>
            <w:tabs>
              <w:tab w:val="left" w:pos="561"/>
              <w:tab w:val="right" w:pos="10076"/>
            </w:tabs>
            <w:rPr>
              <w:rFonts w:cstheme="minorBidi"/>
              <w:b w:val="0"/>
              <w:bCs w:val="0"/>
              <w:smallCaps w:val="0"/>
              <w:noProof/>
              <w:lang w:val="es-MX" w:eastAsia="es-MX"/>
            </w:rPr>
          </w:pPr>
          <w:hyperlink w:anchor="_Toc21436767" w:history="1">
            <w:r w:rsidR="00E13379" w:rsidRPr="00FA6E0A">
              <w:rPr>
                <w:rStyle w:val="Hipervnculo"/>
                <w:noProof/>
              </w:rPr>
              <w:t>6.2.</w:t>
            </w:r>
            <w:r w:rsidR="00E13379">
              <w:rPr>
                <w:rFonts w:cstheme="minorBidi"/>
                <w:b w:val="0"/>
                <w:bCs w:val="0"/>
                <w:smallCaps w:val="0"/>
                <w:noProof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</w:rPr>
              <w:t>Salidas</w:t>
            </w:r>
            <w:r w:rsidR="00E13379">
              <w:rPr>
                <w:noProof/>
                <w:webHidden/>
              </w:rPr>
              <w:tab/>
            </w:r>
            <w:r w:rsidR="00E13379">
              <w:rPr>
                <w:noProof/>
                <w:webHidden/>
              </w:rPr>
              <w:fldChar w:fldCharType="begin"/>
            </w:r>
            <w:r w:rsidR="00E13379">
              <w:rPr>
                <w:noProof/>
                <w:webHidden/>
              </w:rPr>
              <w:instrText xml:space="preserve"> PAGEREF _Toc21436767 \h </w:instrText>
            </w:r>
            <w:r w:rsidR="00E13379">
              <w:rPr>
                <w:noProof/>
                <w:webHidden/>
              </w:rPr>
            </w:r>
            <w:r w:rsidR="00E13379">
              <w:rPr>
                <w:noProof/>
                <w:webHidden/>
              </w:rPr>
              <w:fldChar w:fldCharType="separate"/>
            </w:r>
            <w:r w:rsidR="00E13379">
              <w:rPr>
                <w:noProof/>
                <w:webHidden/>
              </w:rPr>
              <w:t>5</w:t>
            </w:r>
            <w:r w:rsidR="00E13379">
              <w:rPr>
                <w:noProof/>
                <w:webHidden/>
              </w:rPr>
              <w:fldChar w:fldCharType="end"/>
            </w:r>
          </w:hyperlink>
        </w:p>
        <w:p w14:paraId="3685E687" w14:textId="18A06A53" w:rsidR="00E13379" w:rsidRDefault="008B55B1">
          <w:pPr>
            <w:pStyle w:val="TDC2"/>
            <w:tabs>
              <w:tab w:val="left" w:pos="561"/>
              <w:tab w:val="right" w:pos="10076"/>
            </w:tabs>
            <w:rPr>
              <w:rFonts w:cstheme="minorBidi"/>
              <w:b w:val="0"/>
              <w:bCs w:val="0"/>
              <w:smallCaps w:val="0"/>
              <w:noProof/>
              <w:lang w:val="es-MX" w:eastAsia="es-MX"/>
            </w:rPr>
          </w:pPr>
          <w:hyperlink w:anchor="_Toc21436768" w:history="1">
            <w:r w:rsidR="00E13379" w:rsidRPr="00FA6E0A">
              <w:rPr>
                <w:rStyle w:val="Hipervnculo"/>
                <w:noProof/>
              </w:rPr>
              <w:t>6.3.</w:t>
            </w:r>
            <w:r w:rsidR="00E13379">
              <w:rPr>
                <w:rFonts w:cstheme="minorBidi"/>
                <w:b w:val="0"/>
                <w:bCs w:val="0"/>
                <w:smallCaps w:val="0"/>
                <w:noProof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</w:rPr>
              <w:t>Archivos complementarios</w:t>
            </w:r>
            <w:r w:rsidR="00E13379">
              <w:rPr>
                <w:noProof/>
                <w:webHidden/>
              </w:rPr>
              <w:tab/>
            </w:r>
            <w:r w:rsidR="00E13379">
              <w:rPr>
                <w:noProof/>
                <w:webHidden/>
              </w:rPr>
              <w:fldChar w:fldCharType="begin"/>
            </w:r>
            <w:r w:rsidR="00E13379">
              <w:rPr>
                <w:noProof/>
                <w:webHidden/>
              </w:rPr>
              <w:instrText xml:space="preserve"> PAGEREF _Toc21436768 \h </w:instrText>
            </w:r>
            <w:r w:rsidR="00E13379">
              <w:rPr>
                <w:noProof/>
                <w:webHidden/>
              </w:rPr>
            </w:r>
            <w:r w:rsidR="00E13379">
              <w:rPr>
                <w:noProof/>
                <w:webHidden/>
              </w:rPr>
              <w:fldChar w:fldCharType="separate"/>
            </w:r>
            <w:r w:rsidR="00E13379">
              <w:rPr>
                <w:noProof/>
                <w:webHidden/>
              </w:rPr>
              <w:t>5</w:t>
            </w:r>
            <w:r w:rsidR="00E13379">
              <w:rPr>
                <w:noProof/>
                <w:webHidden/>
              </w:rPr>
              <w:fldChar w:fldCharType="end"/>
            </w:r>
          </w:hyperlink>
        </w:p>
        <w:p w14:paraId="49E98F2D" w14:textId="4562BEF7" w:rsidR="00E13379" w:rsidRDefault="008B55B1">
          <w:pPr>
            <w:pStyle w:val="TDC2"/>
            <w:tabs>
              <w:tab w:val="left" w:pos="561"/>
              <w:tab w:val="right" w:pos="10076"/>
            </w:tabs>
            <w:rPr>
              <w:rFonts w:cstheme="minorBidi"/>
              <w:b w:val="0"/>
              <w:bCs w:val="0"/>
              <w:smallCaps w:val="0"/>
              <w:noProof/>
              <w:lang w:val="es-MX" w:eastAsia="es-MX"/>
            </w:rPr>
          </w:pPr>
          <w:hyperlink w:anchor="_Toc21436769" w:history="1">
            <w:r w:rsidR="00E13379" w:rsidRPr="00FA6E0A">
              <w:rPr>
                <w:rStyle w:val="Hipervnculo"/>
                <w:noProof/>
              </w:rPr>
              <w:t>6.4.</w:t>
            </w:r>
            <w:r w:rsidR="00E13379">
              <w:rPr>
                <w:rFonts w:cstheme="minorBidi"/>
                <w:b w:val="0"/>
                <w:bCs w:val="0"/>
                <w:smallCaps w:val="0"/>
                <w:noProof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</w:rPr>
              <w:t>Aplicaciones</w:t>
            </w:r>
            <w:r w:rsidR="00E13379">
              <w:rPr>
                <w:noProof/>
                <w:webHidden/>
              </w:rPr>
              <w:tab/>
            </w:r>
            <w:r w:rsidR="00467CA0">
              <w:rPr>
                <w:noProof/>
                <w:webHidden/>
              </w:rPr>
              <w:t>6</w:t>
            </w:r>
          </w:hyperlink>
        </w:p>
        <w:p w14:paraId="20268BCA" w14:textId="081CFB2F" w:rsidR="00E13379" w:rsidRDefault="008B55B1">
          <w:pPr>
            <w:pStyle w:val="TDC1"/>
            <w:rPr>
              <w:rFonts w:cstheme="minorBidi"/>
              <w:b w:val="0"/>
              <w:bCs w:val="0"/>
              <w:caps w:val="0"/>
              <w:noProof/>
              <w:u w:val="none"/>
              <w:lang w:val="es-MX" w:eastAsia="es-MX"/>
            </w:rPr>
          </w:pPr>
          <w:hyperlink w:anchor="_Toc21436770" w:history="1">
            <w:r w:rsidR="00E13379" w:rsidRPr="00FA6E0A">
              <w:rPr>
                <w:rStyle w:val="Hipervnculo"/>
                <w:noProof/>
              </w:rPr>
              <w:t>7.</w:t>
            </w:r>
            <w:r w:rsidR="00E13379">
              <w:rPr>
                <w:rFonts w:cstheme="minorBidi"/>
                <w:b w:val="0"/>
                <w:bCs w:val="0"/>
                <w:caps w:val="0"/>
                <w:noProof/>
                <w:u w:val="none"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</w:rPr>
              <w:t>Validaciones Iniciales</w:t>
            </w:r>
            <w:r w:rsidR="00E13379">
              <w:rPr>
                <w:noProof/>
                <w:webHidden/>
              </w:rPr>
              <w:tab/>
            </w:r>
            <w:r w:rsidR="00467CA0">
              <w:rPr>
                <w:noProof/>
                <w:webHidden/>
              </w:rPr>
              <w:t>6</w:t>
            </w:r>
          </w:hyperlink>
        </w:p>
        <w:p w14:paraId="01CD8114" w14:textId="69A5FF7A" w:rsidR="00E13379" w:rsidRDefault="008B55B1">
          <w:pPr>
            <w:pStyle w:val="TDC1"/>
            <w:rPr>
              <w:rFonts w:cstheme="minorBidi"/>
              <w:b w:val="0"/>
              <w:bCs w:val="0"/>
              <w:caps w:val="0"/>
              <w:noProof/>
              <w:u w:val="none"/>
              <w:lang w:val="es-MX" w:eastAsia="es-MX"/>
            </w:rPr>
          </w:pPr>
          <w:hyperlink w:anchor="_Toc21436771" w:history="1">
            <w:r w:rsidR="00E13379" w:rsidRPr="00FA6E0A">
              <w:rPr>
                <w:rStyle w:val="Hipervnculo"/>
                <w:noProof/>
              </w:rPr>
              <w:t>8.</w:t>
            </w:r>
            <w:r w:rsidR="00E13379">
              <w:rPr>
                <w:rFonts w:cstheme="minorBidi"/>
                <w:b w:val="0"/>
                <w:bCs w:val="0"/>
                <w:caps w:val="0"/>
                <w:noProof/>
                <w:u w:val="none"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</w:rPr>
              <w:t>Secuencia de la Solución</w:t>
            </w:r>
            <w:r w:rsidR="00E13379">
              <w:rPr>
                <w:noProof/>
                <w:webHidden/>
              </w:rPr>
              <w:tab/>
            </w:r>
            <w:r w:rsidR="00467CA0">
              <w:rPr>
                <w:noProof/>
                <w:webHidden/>
              </w:rPr>
              <w:t>7</w:t>
            </w:r>
          </w:hyperlink>
        </w:p>
        <w:p w14:paraId="43DD94B0" w14:textId="59E91AD2" w:rsidR="00E13379" w:rsidRDefault="008B55B1">
          <w:pPr>
            <w:pStyle w:val="TDC1"/>
            <w:rPr>
              <w:rFonts w:cstheme="minorBidi"/>
              <w:b w:val="0"/>
              <w:bCs w:val="0"/>
              <w:caps w:val="0"/>
              <w:noProof/>
              <w:u w:val="none"/>
              <w:lang w:val="es-MX" w:eastAsia="es-MX"/>
            </w:rPr>
          </w:pPr>
          <w:hyperlink w:anchor="_Toc21436772" w:history="1">
            <w:r w:rsidR="00E13379" w:rsidRPr="00FA6E0A">
              <w:rPr>
                <w:rStyle w:val="Hipervnculo"/>
                <w:noProof/>
              </w:rPr>
              <w:t>9.</w:t>
            </w:r>
            <w:r w:rsidR="00E13379">
              <w:rPr>
                <w:rFonts w:cstheme="minorBidi"/>
                <w:b w:val="0"/>
                <w:bCs w:val="0"/>
                <w:caps w:val="0"/>
                <w:noProof/>
                <w:u w:val="none"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</w:rPr>
              <w:t>Excepciones de la Secuencia</w:t>
            </w:r>
            <w:r w:rsidR="00E13379">
              <w:rPr>
                <w:noProof/>
                <w:webHidden/>
              </w:rPr>
              <w:tab/>
            </w:r>
            <w:r w:rsidR="00467CA0">
              <w:rPr>
                <w:noProof/>
                <w:webHidden/>
              </w:rPr>
              <w:t>7</w:t>
            </w:r>
          </w:hyperlink>
        </w:p>
        <w:p w14:paraId="269DF52A" w14:textId="61C58E92" w:rsidR="00E13379" w:rsidRDefault="008B55B1">
          <w:pPr>
            <w:pStyle w:val="TDC1"/>
            <w:rPr>
              <w:rFonts w:cstheme="minorBidi"/>
              <w:b w:val="0"/>
              <w:bCs w:val="0"/>
              <w:caps w:val="0"/>
              <w:noProof/>
              <w:u w:val="none"/>
              <w:lang w:val="es-MX" w:eastAsia="es-MX"/>
            </w:rPr>
          </w:pPr>
          <w:hyperlink w:anchor="_Toc21436773" w:history="1">
            <w:r w:rsidR="00E13379" w:rsidRPr="00FA6E0A">
              <w:rPr>
                <w:rStyle w:val="Hipervnculo"/>
                <w:noProof/>
              </w:rPr>
              <w:t>10.</w:t>
            </w:r>
            <w:r w:rsidR="00E13379">
              <w:rPr>
                <w:rFonts w:cstheme="minorBidi"/>
                <w:b w:val="0"/>
                <w:bCs w:val="0"/>
                <w:caps w:val="0"/>
                <w:noProof/>
                <w:u w:val="none"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</w:rPr>
              <w:t>Mensajes</w:t>
            </w:r>
            <w:r w:rsidR="00E13379">
              <w:rPr>
                <w:noProof/>
                <w:webHidden/>
              </w:rPr>
              <w:tab/>
            </w:r>
            <w:r w:rsidR="00E13379">
              <w:rPr>
                <w:noProof/>
                <w:webHidden/>
              </w:rPr>
              <w:fldChar w:fldCharType="begin"/>
            </w:r>
            <w:r w:rsidR="00E13379">
              <w:rPr>
                <w:noProof/>
                <w:webHidden/>
              </w:rPr>
              <w:instrText xml:space="preserve"> PAGEREF _Toc21436773 \h </w:instrText>
            </w:r>
            <w:r w:rsidR="00E13379">
              <w:rPr>
                <w:noProof/>
                <w:webHidden/>
              </w:rPr>
            </w:r>
            <w:r w:rsidR="00E13379">
              <w:rPr>
                <w:noProof/>
                <w:webHidden/>
              </w:rPr>
              <w:fldChar w:fldCharType="separate"/>
            </w:r>
            <w:r w:rsidR="00E13379">
              <w:rPr>
                <w:noProof/>
                <w:webHidden/>
              </w:rPr>
              <w:t>7</w:t>
            </w:r>
            <w:r w:rsidR="00E13379">
              <w:rPr>
                <w:noProof/>
                <w:webHidden/>
              </w:rPr>
              <w:fldChar w:fldCharType="end"/>
            </w:r>
          </w:hyperlink>
        </w:p>
        <w:p w14:paraId="14D312D8" w14:textId="2386838F" w:rsidR="00E13379" w:rsidRDefault="008B55B1">
          <w:pPr>
            <w:pStyle w:val="TDC1"/>
            <w:rPr>
              <w:rFonts w:cstheme="minorBidi"/>
              <w:b w:val="0"/>
              <w:bCs w:val="0"/>
              <w:caps w:val="0"/>
              <w:noProof/>
              <w:u w:val="none"/>
              <w:lang w:val="es-MX" w:eastAsia="es-MX"/>
            </w:rPr>
          </w:pPr>
          <w:hyperlink w:anchor="_Toc21436774" w:history="1">
            <w:r w:rsidR="00E13379" w:rsidRPr="00FA6E0A">
              <w:rPr>
                <w:rStyle w:val="Hipervnculo"/>
                <w:noProof/>
              </w:rPr>
              <w:t>11.</w:t>
            </w:r>
            <w:r w:rsidR="00E13379">
              <w:rPr>
                <w:rFonts w:cstheme="minorBidi"/>
                <w:b w:val="0"/>
                <w:bCs w:val="0"/>
                <w:caps w:val="0"/>
                <w:noProof/>
                <w:u w:val="none"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</w:rPr>
              <w:t>Control Operacional y Alarmas</w:t>
            </w:r>
            <w:r w:rsidR="00E13379">
              <w:rPr>
                <w:noProof/>
                <w:webHidden/>
              </w:rPr>
              <w:tab/>
            </w:r>
            <w:r w:rsidR="00467CA0">
              <w:rPr>
                <w:noProof/>
                <w:webHidden/>
              </w:rPr>
              <w:t>8</w:t>
            </w:r>
          </w:hyperlink>
        </w:p>
        <w:p w14:paraId="00869FFF" w14:textId="7CBF0596" w:rsidR="00E13379" w:rsidRDefault="008B55B1">
          <w:pPr>
            <w:pStyle w:val="TDC2"/>
            <w:tabs>
              <w:tab w:val="left" w:pos="672"/>
              <w:tab w:val="right" w:pos="10076"/>
            </w:tabs>
            <w:rPr>
              <w:rFonts w:cstheme="minorBidi"/>
              <w:b w:val="0"/>
              <w:bCs w:val="0"/>
              <w:smallCaps w:val="0"/>
              <w:noProof/>
              <w:lang w:val="es-MX" w:eastAsia="es-MX"/>
            </w:rPr>
          </w:pPr>
          <w:hyperlink w:anchor="_Toc21436775" w:history="1">
            <w:r w:rsidR="00E13379" w:rsidRPr="00FA6E0A">
              <w:rPr>
                <w:rStyle w:val="Hipervnculo"/>
                <w:noProof/>
              </w:rPr>
              <w:t>11.1.</w:t>
            </w:r>
            <w:r w:rsidR="00E13379">
              <w:rPr>
                <w:rFonts w:cstheme="minorBidi"/>
                <w:b w:val="0"/>
                <w:bCs w:val="0"/>
                <w:smallCaps w:val="0"/>
                <w:noProof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</w:rPr>
              <w:t>Calendarización operacional del proceso</w:t>
            </w:r>
            <w:r w:rsidR="00E13379">
              <w:rPr>
                <w:noProof/>
                <w:webHidden/>
              </w:rPr>
              <w:tab/>
            </w:r>
            <w:r w:rsidR="00467CA0">
              <w:rPr>
                <w:noProof/>
                <w:webHidden/>
              </w:rPr>
              <w:t>8</w:t>
            </w:r>
          </w:hyperlink>
        </w:p>
        <w:p w14:paraId="47B49D9A" w14:textId="6F45B83C" w:rsidR="00E13379" w:rsidRDefault="008B55B1">
          <w:pPr>
            <w:pStyle w:val="TDC2"/>
            <w:tabs>
              <w:tab w:val="left" w:pos="672"/>
              <w:tab w:val="right" w:pos="10076"/>
            </w:tabs>
            <w:rPr>
              <w:rFonts w:cstheme="minorBidi"/>
              <w:b w:val="0"/>
              <w:bCs w:val="0"/>
              <w:smallCaps w:val="0"/>
              <w:noProof/>
              <w:lang w:val="es-MX" w:eastAsia="es-MX"/>
            </w:rPr>
          </w:pPr>
          <w:hyperlink w:anchor="_Toc21436776" w:history="1">
            <w:r w:rsidR="00E13379" w:rsidRPr="00FA6E0A">
              <w:rPr>
                <w:rStyle w:val="Hipervnculo"/>
                <w:noProof/>
              </w:rPr>
              <w:t>11.2.</w:t>
            </w:r>
            <w:r w:rsidR="00E13379">
              <w:rPr>
                <w:rFonts w:cstheme="minorBidi"/>
                <w:b w:val="0"/>
                <w:bCs w:val="0"/>
                <w:smallCaps w:val="0"/>
                <w:noProof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</w:rPr>
              <w:t>Alarmas y/o notificaciones</w:t>
            </w:r>
            <w:r w:rsidR="00E13379">
              <w:rPr>
                <w:noProof/>
                <w:webHidden/>
              </w:rPr>
              <w:tab/>
            </w:r>
            <w:r w:rsidR="00467CA0">
              <w:rPr>
                <w:noProof/>
                <w:webHidden/>
              </w:rPr>
              <w:t>8</w:t>
            </w:r>
          </w:hyperlink>
        </w:p>
        <w:p w14:paraId="770EFDFA" w14:textId="5398B83A" w:rsidR="00E13379" w:rsidRDefault="008B55B1">
          <w:pPr>
            <w:pStyle w:val="TDC1"/>
            <w:rPr>
              <w:rFonts w:cstheme="minorBidi"/>
              <w:b w:val="0"/>
              <w:bCs w:val="0"/>
              <w:caps w:val="0"/>
              <w:noProof/>
              <w:u w:val="none"/>
              <w:lang w:val="es-MX" w:eastAsia="es-MX"/>
            </w:rPr>
          </w:pPr>
          <w:hyperlink w:anchor="_Toc21436777" w:history="1">
            <w:r w:rsidR="00E13379" w:rsidRPr="00FA6E0A">
              <w:rPr>
                <w:rStyle w:val="Hipervnculo"/>
                <w:noProof/>
              </w:rPr>
              <w:t>12.</w:t>
            </w:r>
            <w:r w:rsidR="00E13379">
              <w:rPr>
                <w:rFonts w:cstheme="minorBidi"/>
                <w:b w:val="0"/>
                <w:bCs w:val="0"/>
                <w:caps w:val="0"/>
                <w:noProof/>
                <w:u w:val="none"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</w:rPr>
              <w:t>KPI’s</w:t>
            </w:r>
            <w:r w:rsidR="00E13379">
              <w:rPr>
                <w:noProof/>
                <w:webHidden/>
              </w:rPr>
              <w:tab/>
            </w:r>
            <w:r w:rsidR="00467CA0">
              <w:rPr>
                <w:noProof/>
                <w:webHidden/>
              </w:rPr>
              <w:t>9</w:t>
            </w:r>
          </w:hyperlink>
        </w:p>
        <w:p w14:paraId="15324DBE" w14:textId="512AE033" w:rsidR="00E13379" w:rsidRDefault="008B55B1">
          <w:pPr>
            <w:pStyle w:val="TDC2"/>
            <w:tabs>
              <w:tab w:val="left" w:pos="672"/>
              <w:tab w:val="right" w:pos="10076"/>
            </w:tabs>
            <w:rPr>
              <w:rFonts w:cstheme="minorBidi"/>
              <w:b w:val="0"/>
              <w:bCs w:val="0"/>
              <w:smallCaps w:val="0"/>
              <w:noProof/>
              <w:lang w:val="es-MX" w:eastAsia="es-MX"/>
            </w:rPr>
          </w:pPr>
          <w:hyperlink w:anchor="_Toc21436778" w:history="1">
            <w:r w:rsidR="00E13379" w:rsidRPr="00FA6E0A">
              <w:rPr>
                <w:rStyle w:val="Hipervnculo"/>
                <w:noProof/>
              </w:rPr>
              <w:t>12.1.</w:t>
            </w:r>
            <w:r w:rsidR="00E13379">
              <w:rPr>
                <w:rFonts w:cstheme="minorBidi"/>
                <w:b w:val="0"/>
                <w:bCs w:val="0"/>
                <w:smallCaps w:val="0"/>
                <w:noProof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</w:rPr>
              <w:t>Operativo</w:t>
            </w:r>
            <w:r w:rsidR="00E13379">
              <w:rPr>
                <w:noProof/>
                <w:webHidden/>
              </w:rPr>
              <w:tab/>
            </w:r>
            <w:r w:rsidR="00467CA0">
              <w:rPr>
                <w:noProof/>
                <w:webHidden/>
              </w:rPr>
              <w:t>9</w:t>
            </w:r>
          </w:hyperlink>
        </w:p>
        <w:p w14:paraId="45DD377B" w14:textId="01D9C4D4" w:rsidR="00E13379" w:rsidRDefault="008B55B1">
          <w:pPr>
            <w:pStyle w:val="TDC1"/>
            <w:rPr>
              <w:rFonts w:cstheme="minorBidi"/>
              <w:b w:val="0"/>
              <w:bCs w:val="0"/>
              <w:caps w:val="0"/>
              <w:noProof/>
              <w:u w:val="none"/>
              <w:lang w:val="es-MX" w:eastAsia="es-MX"/>
            </w:rPr>
          </w:pPr>
          <w:hyperlink w:anchor="_Toc21436779" w:history="1">
            <w:r w:rsidR="00E13379" w:rsidRPr="00FA6E0A">
              <w:rPr>
                <w:rStyle w:val="Hipervnculo"/>
                <w:noProof/>
              </w:rPr>
              <w:t>13.</w:t>
            </w:r>
            <w:r w:rsidR="00E13379">
              <w:rPr>
                <w:rFonts w:cstheme="minorBidi"/>
                <w:b w:val="0"/>
                <w:bCs w:val="0"/>
                <w:caps w:val="0"/>
                <w:noProof/>
                <w:u w:val="none"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</w:rPr>
              <w:t>Credenciales y Seguridad de Datos</w:t>
            </w:r>
            <w:r w:rsidR="00E13379">
              <w:rPr>
                <w:noProof/>
                <w:webHidden/>
              </w:rPr>
              <w:tab/>
            </w:r>
            <w:r w:rsidR="00467CA0">
              <w:rPr>
                <w:noProof/>
                <w:webHidden/>
              </w:rPr>
              <w:t>9</w:t>
            </w:r>
          </w:hyperlink>
        </w:p>
        <w:p w14:paraId="78D627C3" w14:textId="0B98C1F4" w:rsidR="00E13379" w:rsidRDefault="008B55B1">
          <w:pPr>
            <w:pStyle w:val="TDC2"/>
            <w:tabs>
              <w:tab w:val="left" w:pos="672"/>
              <w:tab w:val="right" w:pos="10076"/>
            </w:tabs>
            <w:rPr>
              <w:rFonts w:cstheme="minorBidi"/>
              <w:b w:val="0"/>
              <w:bCs w:val="0"/>
              <w:smallCaps w:val="0"/>
              <w:noProof/>
              <w:lang w:val="es-MX" w:eastAsia="es-MX"/>
            </w:rPr>
          </w:pPr>
          <w:hyperlink w:anchor="_Toc21436782" w:history="1">
            <w:r w:rsidR="00E13379" w:rsidRPr="00FA6E0A">
              <w:rPr>
                <w:rStyle w:val="Hipervnculo"/>
                <w:noProof/>
                <w:lang w:val="es-MX" w:eastAsia="es-MX"/>
              </w:rPr>
              <w:t>13.3.</w:t>
            </w:r>
            <w:r w:rsidR="00E13379">
              <w:rPr>
                <w:rFonts w:cstheme="minorBidi"/>
                <w:b w:val="0"/>
                <w:bCs w:val="0"/>
                <w:smallCaps w:val="0"/>
                <w:noProof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  <w:lang w:val="es-MX" w:eastAsia="es-MX"/>
              </w:rPr>
              <w:t>Fuente de Datos del Proceso</w:t>
            </w:r>
            <w:r w:rsidR="00E13379">
              <w:rPr>
                <w:noProof/>
                <w:webHidden/>
              </w:rPr>
              <w:tab/>
            </w:r>
            <w:r w:rsidR="00E13379">
              <w:rPr>
                <w:noProof/>
                <w:webHidden/>
              </w:rPr>
              <w:fldChar w:fldCharType="begin"/>
            </w:r>
            <w:r w:rsidR="00E13379">
              <w:rPr>
                <w:noProof/>
                <w:webHidden/>
              </w:rPr>
              <w:instrText xml:space="preserve"> PAGEREF _Toc21436782 \h </w:instrText>
            </w:r>
            <w:r w:rsidR="00E13379">
              <w:rPr>
                <w:noProof/>
                <w:webHidden/>
              </w:rPr>
            </w:r>
            <w:r w:rsidR="00E13379">
              <w:rPr>
                <w:noProof/>
                <w:webHidden/>
              </w:rPr>
              <w:fldChar w:fldCharType="separate"/>
            </w:r>
            <w:r w:rsidR="00E13379">
              <w:rPr>
                <w:noProof/>
                <w:webHidden/>
              </w:rPr>
              <w:t>9</w:t>
            </w:r>
            <w:r w:rsidR="00E13379">
              <w:rPr>
                <w:noProof/>
                <w:webHidden/>
              </w:rPr>
              <w:fldChar w:fldCharType="end"/>
            </w:r>
          </w:hyperlink>
        </w:p>
        <w:p w14:paraId="4AC054C2" w14:textId="78942693" w:rsidR="00E13379" w:rsidRDefault="008B55B1">
          <w:pPr>
            <w:pStyle w:val="TDC1"/>
            <w:rPr>
              <w:rFonts w:cstheme="minorBidi"/>
              <w:b w:val="0"/>
              <w:bCs w:val="0"/>
              <w:caps w:val="0"/>
              <w:noProof/>
              <w:u w:val="none"/>
              <w:lang w:val="es-MX" w:eastAsia="es-MX"/>
            </w:rPr>
          </w:pPr>
          <w:hyperlink w:anchor="_Toc21436783" w:history="1">
            <w:r w:rsidR="00E13379" w:rsidRPr="00FA6E0A">
              <w:rPr>
                <w:rStyle w:val="Hipervnculo"/>
                <w:noProof/>
              </w:rPr>
              <w:t>14.</w:t>
            </w:r>
            <w:r w:rsidR="00E13379">
              <w:rPr>
                <w:rFonts w:cstheme="minorBidi"/>
                <w:b w:val="0"/>
                <w:bCs w:val="0"/>
                <w:caps w:val="0"/>
                <w:noProof/>
                <w:u w:val="none"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</w:rPr>
              <w:t>Glosario</w:t>
            </w:r>
            <w:r w:rsidR="00E13379">
              <w:rPr>
                <w:noProof/>
                <w:webHidden/>
              </w:rPr>
              <w:tab/>
            </w:r>
            <w:r w:rsidR="00E13379">
              <w:rPr>
                <w:noProof/>
                <w:webHidden/>
              </w:rPr>
              <w:fldChar w:fldCharType="begin"/>
            </w:r>
            <w:r w:rsidR="00E13379">
              <w:rPr>
                <w:noProof/>
                <w:webHidden/>
              </w:rPr>
              <w:instrText xml:space="preserve"> PAGEREF _Toc21436783 \h </w:instrText>
            </w:r>
            <w:r w:rsidR="00E13379">
              <w:rPr>
                <w:noProof/>
                <w:webHidden/>
              </w:rPr>
            </w:r>
            <w:r w:rsidR="00E13379">
              <w:rPr>
                <w:noProof/>
                <w:webHidden/>
              </w:rPr>
              <w:fldChar w:fldCharType="separate"/>
            </w:r>
            <w:r w:rsidR="00E13379">
              <w:rPr>
                <w:noProof/>
                <w:webHidden/>
              </w:rPr>
              <w:t>9</w:t>
            </w:r>
            <w:r w:rsidR="00E13379">
              <w:rPr>
                <w:noProof/>
                <w:webHidden/>
              </w:rPr>
              <w:fldChar w:fldCharType="end"/>
            </w:r>
          </w:hyperlink>
        </w:p>
        <w:p w14:paraId="4F806620" w14:textId="1CCD791D" w:rsidR="00E13379" w:rsidRDefault="008B55B1">
          <w:pPr>
            <w:pStyle w:val="TDC1"/>
            <w:rPr>
              <w:rFonts w:cstheme="minorBidi"/>
              <w:b w:val="0"/>
              <w:bCs w:val="0"/>
              <w:caps w:val="0"/>
              <w:noProof/>
              <w:u w:val="none"/>
              <w:lang w:val="es-MX" w:eastAsia="es-MX"/>
            </w:rPr>
          </w:pPr>
          <w:hyperlink w:anchor="_Toc21436784" w:history="1">
            <w:r w:rsidR="00E13379" w:rsidRPr="00FA6E0A">
              <w:rPr>
                <w:rStyle w:val="Hipervnculo"/>
                <w:noProof/>
              </w:rPr>
              <w:t>15.</w:t>
            </w:r>
            <w:r w:rsidR="00E13379">
              <w:rPr>
                <w:rFonts w:cstheme="minorBidi"/>
                <w:b w:val="0"/>
                <w:bCs w:val="0"/>
                <w:caps w:val="0"/>
                <w:noProof/>
                <w:u w:val="none"/>
                <w:lang w:val="es-MX" w:eastAsia="es-MX"/>
              </w:rPr>
              <w:tab/>
            </w:r>
            <w:r w:rsidR="00E13379" w:rsidRPr="00FA6E0A">
              <w:rPr>
                <w:rStyle w:val="Hipervnculo"/>
                <w:noProof/>
              </w:rPr>
              <w:t>Anexos</w:t>
            </w:r>
            <w:r w:rsidR="00E13379">
              <w:rPr>
                <w:noProof/>
                <w:webHidden/>
              </w:rPr>
              <w:tab/>
            </w:r>
            <w:r w:rsidR="00E13379">
              <w:rPr>
                <w:noProof/>
                <w:webHidden/>
              </w:rPr>
              <w:fldChar w:fldCharType="begin"/>
            </w:r>
            <w:r w:rsidR="00E13379">
              <w:rPr>
                <w:noProof/>
                <w:webHidden/>
              </w:rPr>
              <w:instrText xml:space="preserve"> PAGEREF _Toc21436784 \h </w:instrText>
            </w:r>
            <w:r w:rsidR="00E13379">
              <w:rPr>
                <w:noProof/>
                <w:webHidden/>
              </w:rPr>
            </w:r>
            <w:r w:rsidR="00E13379">
              <w:rPr>
                <w:noProof/>
                <w:webHidden/>
              </w:rPr>
              <w:fldChar w:fldCharType="separate"/>
            </w:r>
            <w:r w:rsidR="00E13379">
              <w:rPr>
                <w:noProof/>
                <w:webHidden/>
              </w:rPr>
              <w:fldChar w:fldCharType="end"/>
            </w:r>
          </w:hyperlink>
        </w:p>
        <w:p w14:paraId="102E2864" w14:textId="0BDE8923" w:rsidR="00E566A8" w:rsidRDefault="00E566A8" w:rsidP="00E13379">
          <w:pPr>
            <w:spacing w:before="10" w:after="10" w:line="240" w:lineRule="auto"/>
            <w:rPr>
              <w:rFonts w:ascii="Century Gothic" w:hAnsi="Century Gothic" w:cs="Arial"/>
              <w:sz w:val="20"/>
              <w:szCs w:val="20"/>
            </w:rPr>
          </w:pPr>
          <w:r w:rsidRPr="00834721">
            <w:rPr>
              <w:rFonts w:ascii="Century Gothic" w:hAnsi="Century Gothic" w:cs="Arial"/>
              <w:b/>
              <w:bCs/>
              <w:sz w:val="10"/>
              <w:szCs w:val="10"/>
            </w:rPr>
            <w:fldChar w:fldCharType="end"/>
          </w:r>
        </w:p>
        <w:p w14:paraId="5CE06BCA" w14:textId="2502E6E9" w:rsidR="00834721" w:rsidRDefault="008B55B1" w:rsidP="00E566A8">
          <w:pPr>
            <w:rPr>
              <w:rFonts w:ascii="Century Gothic" w:hAnsi="Century Gothic" w:cs="Arial"/>
              <w:sz w:val="20"/>
              <w:szCs w:val="20"/>
            </w:rPr>
          </w:pPr>
        </w:p>
      </w:sdtContent>
    </w:sdt>
    <w:p w14:paraId="7B6138EE" w14:textId="5087BCCB" w:rsidR="00D52DB5" w:rsidRDefault="00D52DB5" w:rsidP="00E566A8">
      <w:pPr>
        <w:rPr>
          <w:rFonts w:ascii="Century Gothic" w:hAnsi="Century Gothic" w:cs="Arial"/>
          <w:sz w:val="20"/>
          <w:szCs w:val="20"/>
        </w:rPr>
      </w:pPr>
    </w:p>
    <w:p w14:paraId="026291BD" w14:textId="44F689AA" w:rsidR="00D52DB5" w:rsidRDefault="00D52DB5" w:rsidP="00E566A8">
      <w:pPr>
        <w:rPr>
          <w:rFonts w:ascii="Century Gothic" w:hAnsi="Century Gothic" w:cs="Arial"/>
          <w:sz w:val="20"/>
          <w:szCs w:val="20"/>
        </w:rPr>
      </w:pPr>
    </w:p>
    <w:p w14:paraId="410C0CD5" w14:textId="1E24D65D" w:rsidR="00D52DB5" w:rsidRDefault="00D52DB5" w:rsidP="00E566A8">
      <w:pPr>
        <w:rPr>
          <w:rFonts w:ascii="Century Gothic" w:hAnsi="Century Gothic" w:cs="Arial"/>
          <w:sz w:val="20"/>
          <w:szCs w:val="20"/>
        </w:rPr>
      </w:pPr>
    </w:p>
    <w:p w14:paraId="0640745F" w14:textId="21976227" w:rsidR="00E13379" w:rsidRDefault="00E13379" w:rsidP="00E566A8">
      <w:pPr>
        <w:rPr>
          <w:rFonts w:ascii="Century Gothic" w:hAnsi="Century Gothic" w:cs="Arial"/>
          <w:sz w:val="20"/>
          <w:szCs w:val="20"/>
        </w:rPr>
      </w:pPr>
    </w:p>
    <w:p w14:paraId="479D3C59" w14:textId="4A49DC4E" w:rsidR="00E13379" w:rsidRDefault="00E13379" w:rsidP="00E566A8">
      <w:pPr>
        <w:rPr>
          <w:rFonts w:ascii="Century Gothic" w:hAnsi="Century Gothic" w:cs="Arial"/>
          <w:sz w:val="20"/>
          <w:szCs w:val="20"/>
        </w:rPr>
      </w:pPr>
    </w:p>
    <w:p w14:paraId="0E957BDF" w14:textId="17BDE432" w:rsidR="00467CA0" w:rsidRDefault="00467CA0" w:rsidP="00E566A8">
      <w:pPr>
        <w:rPr>
          <w:rFonts w:ascii="Century Gothic" w:hAnsi="Century Gothic" w:cs="Arial"/>
          <w:sz w:val="20"/>
          <w:szCs w:val="20"/>
        </w:rPr>
      </w:pPr>
    </w:p>
    <w:p w14:paraId="6AE7FEE5" w14:textId="77777777" w:rsidR="00467CA0" w:rsidRDefault="00467CA0" w:rsidP="00E566A8">
      <w:pPr>
        <w:rPr>
          <w:rFonts w:ascii="Century Gothic" w:hAnsi="Century Gothic" w:cs="Arial"/>
          <w:sz w:val="20"/>
          <w:szCs w:val="20"/>
        </w:rPr>
      </w:pPr>
    </w:p>
    <w:p w14:paraId="5E2C3847" w14:textId="77777777" w:rsidR="0035681A" w:rsidRDefault="0035681A" w:rsidP="00E566A8">
      <w:pPr>
        <w:rPr>
          <w:rFonts w:ascii="Century Gothic" w:hAnsi="Century Gothic" w:cs="Arial"/>
          <w:sz w:val="20"/>
          <w:szCs w:val="20"/>
        </w:rPr>
      </w:pPr>
    </w:p>
    <w:p w14:paraId="2977B062" w14:textId="7638DE80" w:rsidR="00E13379" w:rsidRPr="00834721" w:rsidRDefault="00E13379" w:rsidP="00E566A8">
      <w:pPr>
        <w:rPr>
          <w:rFonts w:ascii="Century Gothic" w:hAnsi="Century Gothic" w:cs="Arial"/>
          <w:sz w:val="20"/>
          <w:szCs w:val="20"/>
        </w:rPr>
      </w:pPr>
    </w:p>
    <w:p w14:paraId="0B77C152" w14:textId="77777777" w:rsidR="00834721" w:rsidRDefault="00834721" w:rsidP="00834721">
      <w:pPr>
        <w:pStyle w:val="Estilo1"/>
        <w:numPr>
          <w:ilvl w:val="0"/>
          <w:numId w:val="21"/>
        </w:numPr>
        <w:spacing w:before="0"/>
      </w:pPr>
      <w:bookmarkStart w:id="1" w:name="_Toc21436760"/>
      <w:r>
        <w:lastRenderedPageBreak/>
        <w:t>Control de Versiones</w:t>
      </w:r>
      <w:bookmarkEnd w:id="1"/>
    </w:p>
    <w:p w14:paraId="0C402EE0" w14:textId="77777777" w:rsidR="00834721" w:rsidRDefault="00834721" w:rsidP="00834721">
      <w:pPr>
        <w:pStyle w:val="Estilo1"/>
        <w:numPr>
          <w:ilvl w:val="0"/>
          <w:numId w:val="0"/>
        </w:numPr>
        <w:spacing w:before="0"/>
        <w:ind w:left="65"/>
      </w:pPr>
      <w:r>
        <w:tab/>
      </w:r>
    </w:p>
    <w:tbl>
      <w:tblPr>
        <w:tblStyle w:val="Tablaconcuadrcula"/>
        <w:tblW w:w="0" w:type="auto"/>
        <w:jc w:val="center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2521"/>
        <w:gridCol w:w="1437"/>
        <w:gridCol w:w="2883"/>
        <w:gridCol w:w="2994"/>
      </w:tblGrid>
      <w:tr w:rsidR="00834721" w:rsidRPr="00DD4526" w14:paraId="2C10153B" w14:textId="77777777" w:rsidTr="00512F2B">
        <w:trPr>
          <w:jc w:val="center"/>
        </w:trPr>
        <w:tc>
          <w:tcPr>
            <w:tcW w:w="2521" w:type="dxa"/>
            <w:shd w:val="clear" w:color="auto" w:fill="002060"/>
          </w:tcPr>
          <w:p w14:paraId="1552F0D0" w14:textId="77777777" w:rsidR="00834721" w:rsidRPr="00EB1A75" w:rsidRDefault="00834721" w:rsidP="00834721">
            <w:pPr>
              <w:jc w:val="center"/>
              <w:rPr>
                <w:rFonts w:ascii="Century Gothic" w:hAnsi="Century Gothic"/>
                <w:lang w:val="es-MX"/>
              </w:rPr>
            </w:pPr>
            <w:r w:rsidRPr="00EB1A75">
              <w:rPr>
                <w:rFonts w:ascii="Century Gothic" w:hAnsi="Century Gothic"/>
                <w:lang w:val="es-MX"/>
              </w:rPr>
              <w:t>Versión</w:t>
            </w:r>
          </w:p>
        </w:tc>
        <w:tc>
          <w:tcPr>
            <w:tcW w:w="1437" w:type="dxa"/>
            <w:shd w:val="clear" w:color="auto" w:fill="002060"/>
          </w:tcPr>
          <w:p w14:paraId="29ED2033" w14:textId="77777777" w:rsidR="00834721" w:rsidRPr="00EB1A75" w:rsidRDefault="00834721" w:rsidP="00834721">
            <w:pPr>
              <w:jc w:val="center"/>
              <w:rPr>
                <w:rFonts w:ascii="Century Gothic" w:hAnsi="Century Gothic"/>
                <w:lang w:val="es-MX"/>
              </w:rPr>
            </w:pPr>
            <w:r w:rsidRPr="00EB1A75">
              <w:rPr>
                <w:rFonts w:ascii="Century Gothic" w:hAnsi="Century Gothic"/>
                <w:lang w:val="es-MX"/>
              </w:rPr>
              <w:t>Fecha</w:t>
            </w:r>
          </w:p>
        </w:tc>
        <w:tc>
          <w:tcPr>
            <w:tcW w:w="2883" w:type="dxa"/>
            <w:shd w:val="clear" w:color="auto" w:fill="002060"/>
          </w:tcPr>
          <w:p w14:paraId="08F906B1" w14:textId="77777777" w:rsidR="00834721" w:rsidRPr="00EB1A75" w:rsidRDefault="00834721" w:rsidP="00834721">
            <w:pPr>
              <w:jc w:val="center"/>
              <w:rPr>
                <w:rFonts w:ascii="Century Gothic" w:hAnsi="Century Gothic"/>
                <w:lang w:val="es-MX"/>
              </w:rPr>
            </w:pPr>
            <w:r w:rsidRPr="00EB1A75">
              <w:rPr>
                <w:rFonts w:ascii="Century Gothic" w:hAnsi="Century Gothic"/>
                <w:lang w:val="es-MX"/>
              </w:rPr>
              <w:t>Descripción</w:t>
            </w:r>
          </w:p>
        </w:tc>
        <w:tc>
          <w:tcPr>
            <w:tcW w:w="2994" w:type="dxa"/>
            <w:shd w:val="clear" w:color="auto" w:fill="002060"/>
          </w:tcPr>
          <w:p w14:paraId="548276B0" w14:textId="77777777" w:rsidR="00834721" w:rsidRPr="00EB1A75" w:rsidRDefault="00834721" w:rsidP="00834721">
            <w:pPr>
              <w:jc w:val="center"/>
              <w:rPr>
                <w:rFonts w:ascii="Century Gothic" w:hAnsi="Century Gothic"/>
                <w:lang w:val="es-MX"/>
              </w:rPr>
            </w:pPr>
            <w:r w:rsidRPr="00EB1A75">
              <w:rPr>
                <w:rFonts w:ascii="Century Gothic" w:hAnsi="Century Gothic"/>
                <w:lang w:val="es-MX"/>
              </w:rPr>
              <w:t>Autor</w:t>
            </w:r>
          </w:p>
        </w:tc>
      </w:tr>
      <w:tr w:rsidR="00EE0D9B" w:rsidRPr="00DD4526" w14:paraId="0E7061E2" w14:textId="77777777" w:rsidTr="00512F2B">
        <w:trPr>
          <w:jc w:val="center"/>
        </w:trPr>
        <w:tc>
          <w:tcPr>
            <w:tcW w:w="2521" w:type="dxa"/>
          </w:tcPr>
          <w:p w14:paraId="000B435E" w14:textId="26DD9387" w:rsidR="00EE0D9B" w:rsidRPr="00EB1A75" w:rsidRDefault="00EE0D9B" w:rsidP="00EE0D9B">
            <w:pPr>
              <w:jc w:val="center"/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1.0</w:t>
            </w:r>
          </w:p>
        </w:tc>
        <w:tc>
          <w:tcPr>
            <w:tcW w:w="1437" w:type="dxa"/>
          </w:tcPr>
          <w:p w14:paraId="4B2412D6" w14:textId="1D71713F" w:rsidR="00EE0D9B" w:rsidRPr="00EB1A75" w:rsidRDefault="00EE0D9B" w:rsidP="00EE0D9B">
            <w:pPr>
              <w:jc w:val="center"/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09/10/2019</w:t>
            </w:r>
          </w:p>
        </w:tc>
        <w:tc>
          <w:tcPr>
            <w:tcW w:w="2883" w:type="dxa"/>
          </w:tcPr>
          <w:p w14:paraId="41F38398" w14:textId="24123124" w:rsidR="00EE0D9B" w:rsidRPr="00EB1A75" w:rsidRDefault="00EE0D9B" w:rsidP="00EE0D9B">
            <w:pPr>
              <w:jc w:val="center"/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Gateway Ligero</w:t>
            </w:r>
          </w:p>
        </w:tc>
        <w:tc>
          <w:tcPr>
            <w:tcW w:w="2994" w:type="dxa"/>
          </w:tcPr>
          <w:p w14:paraId="360C3C41" w14:textId="68F3EED8" w:rsidR="00EE0D9B" w:rsidRPr="00EB1A75" w:rsidRDefault="00EE0D9B" w:rsidP="00EE0D9B">
            <w:pPr>
              <w:jc w:val="center"/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 xml:space="preserve">Eduardo Santiago </w:t>
            </w:r>
            <w:proofErr w:type="spellStart"/>
            <w:r>
              <w:rPr>
                <w:rFonts w:ascii="Century Gothic" w:hAnsi="Century Gothic"/>
                <w:lang w:val="es-MX"/>
              </w:rPr>
              <w:t>Mazariego</w:t>
            </w:r>
            <w:proofErr w:type="spellEnd"/>
            <w:r>
              <w:rPr>
                <w:rFonts w:ascii="Century Gothic" w:hAnsi="Century Gothic"/>
                <w:lang w:val="es-MX"/>
              </w:rPr>
              <w:t xml:space="preserve"> Moreno / </w:t>
            </w:r>
            <w:r w:rsidRPr="00AF3E0E">
              <w:rPr>
                <w:rFonts w:ascii="Century Gothic" w:hAnsi="Century Gothic"/>
                <w:lang w:val="es-MX"/>
              </w:rPr>
              <w:t>Ricardo José Lima Chávez</w:t>
            </w:r>
          </w:p>
        </w:tc>
      </w:tr>
    </w:tbl>
    <w:p w14:paraId="11449740" w14:textId="77777777" w:rsidR="00834721" w:rsidRDefault="00834721" w:rsidP="00834721">
      <w:pPr>
        <w:tabs>
          <w:tab w:val="left" w:pos="450"/>
        </w:tabs>
        <w:rPr>
          <w:rFonts w:ascii="Arial" w:hAnsi="Arial" w:cs="Arial"/>
          <w:b/>
          <w:sz w:val="48"/>
        </w:rPr>
      </w:pPr>
    </w:p>
    <w:p w14:paraId="0F6B389C" w14:textId="77777777" w:rsidR="00834721" w:rsidRPr="00DD4526" w:rsidRDefault="00834721" w:rsidP="00834721">
      <w:pPr>
        <w:pStyle w:val="Estilo1"/>
        <w:ind w:left="360"/>
      </w:pPr>
      <w:bookmarkStart w:id="2" w:name="_Toc21436761"/>
      <w:r>
        <w:t>Contribuidores</w:t>
      </w:r>
      <w:bookmarkEnd w:id="2"/>
    </w:p>
    <w:tbl>
      <w:tblPr>
        <w:tblStyle w:val="Tablaconcuadrcula"/>
        <w:tblW w:w="0" w:type="auto"/>
        <w:jc w:val="center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4290"/>
        <w:gridCol w:w="1837"/>
        <w:gridCol w:w="3780"/>
      </w:tblGrid>
      <w:tr w:rsidR="00834721" w:rsidRPr="00DD4526" w14:paraId="5D8FF289" w14:textId="77777777" w:rsidTr="00834721">
        <w:trPr>
          <w:jc w:val="center"/>
        </w:trPr>
        <w:tc>
          <w:tcPr>
            <w:tcW w:w="4290" w:type="dxa"/>
            <w:shd w:val="clear" w:color="auto" w:fill="002060"/>
          </w:tcPr>
          <w:p w14:paraId="1F6781A8" w14:textId="77777777" w:rsidR="00834721" w:rsidRPr="00EB1A75" w:rsidRDefault="00834721" w:rsidP="00834721">
            <w:pPr>
              <w:jc w:val="center"/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Nombre</w:t>
            </w:r>
          </w:p>
        </w:tc>
        <w:tc>
          <w:tcPr>
            <w:tcW w:w="1837" w:type="dxa"/>
            <w:shd w:val="clear" w:color="auto" w:fill="002060"/>
          </w:tcPr>
          <w:p w14:paraId="60E5BA5C" w14:textId="77777777" w:rsidR="00834721" w:rsidRPr="00EB1A75" w:rsidRDefault="00834721" w:rsidP="00834721">
            <w:pPr>
              <w:jc w:val="center"/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Rol</w:t>
            </w:r>
          </w:p>
        </w:tc>
        <w:tc>
          <w:tcPr>
            <w:tcW w:w="3780" w:type="dxa"/>
            <w:shd w:val="clear" w:color="auto" w:fill="002060"/>
          </w:tcPr>
          <w:p w14:paraId="682B3B54" w14:textId="77777777" w:rsidR="00834721" w:rsidRPr="00EB1A75" w:rsidRDefault="00834721" w:rsidP="00834721">
            <w:pPr>
              <w:jc w:val="center"/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Área</w:t>
            </w:r>
          </w:p>
        </w:tc>
      </w:tr>
      <w:tr w:rsidR="00EE0D9B" w:rsidRPr="00DD4526" w14:paraId="27618354" w14:textId="77777777" w:rsidTr="00834721">
        <w:trPr>
          <w:jc w:val="center"/>
        </w:trPr>
        <w:tc>
          <w:tcPr>
            <w:tcW w:w="4290" w:type="dxa"/>
          </w:tcPr>
          <w:p w14:paraId="7658569F" w14:textId="34ED14D5" w:rsidR="00EE0D9B" w:rsidRPr="00EB1A75" w:rsidRDefault="00EE0D9B" w:rsidP="00EE0D9B">
            <w:pPr>
              <w:jc w:val="center"/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 xml:space="preserve">Eduardo Santiago </w:t>
            </w:r>
            <w:proofErr w:type="spellStart"/>
            <w:r>
              <w:rPr>
                <w:rFonts w:ascii="Century Gothic" w:hAnsi="Century Gothic"/>
                <w:lang w:val="es-MX"/>
              </w:rPr>
              <w:t>Mazariego</w:t>
            </w:r>
            <w:proofErr w:type="spellEnd"/>
            <w:r>
              <w:rPr>
                <w:rFonts w:ascii="Century Gothic" w:hAnsi="Century Gothic"/>
                <w:lang w:val="es-MX"/>
              </w:rPr>
              <w:t xml:space="preserve"> Moreno</w:t>
            </w:r>
          </w:p>
        </w:tc>
        <w:tc>
          <w:tcPr>
            <w:tcW w:w="1837" w:type="dxa"/>
          </w:tcPr>
          <w:p w14:paraId="35FFFE55" w14:textId="06450DB8" w:rsidR="00EE0D9B" w:rsidRPr="00EB1A75" w:rsidRDefault="00EE0D9B" w:rsidP="00EE0D9B">
            <w:pPr>
              <w:jc w:val="center"/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Desarrollador</w:t>
            </w:r>
          </w:p>
        </w:tc>
        <w:tc>
          <w:tcPr>
            <w:tcW w:w="3780" w:type="dxa"/>
          </w:tcPr>
          <w:p w14:paraId="38CCE45D" w14:textId="222BF342" w:rsidR="00EE0D9B" w:rsidRPr="00EB1A75" w:rsidRDefault="00EE0D9B" w:rsidP="00EE0D9B">
            <w:pPr>
              <w:jc w:val="center"/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Nuevas Tecnologías</w:t>
            </w:r>
          </w:p>
        </w:tc>
      </w:tr>
      <w:tr w:rsidR="00EE0D9B" w:rsidRPr="00DD4526" w14:paraId="517AAC83" w14:textId="77777777" w:rsidTr="00834721">
        <w:trPr>
          <w:jc w:val="center"/>
        </w:trPr>
        <w:tc>
          <w:tcPr>
            <w:tcW w:w="4290" w:type="dxa"/>
          </w:tcPr>
          <w:p w14:paraId="52124C3C" w14:textId="6A39018B" w:rsidR="00EE0D9B" w:rsidRDefault="00EE0D9B" w:rsidP="00EE0D9B">
            <w:pPr>
              <w:jc w:val="center"/>
              <w:rPr>
                <w:rFonts w:ascii="Century Gothic" w:hAnsi="Century Gothic"/>
                <w:lang w:val="es-MX"/>
              </w:rPr>
            </w:pPr>
            <w:r w:rsidRPr="00EE0D9B">
              <w:rPr>
                <w:rFonts w:ascii="Century Gothic" w:hAnsi="Century Gothic"/>
                <w:lang w:val="es-MX"/>
              </w:rPr>
              <w:t>Ricardo José Lima Chávez</w:t>
            </w:r>
          </w:p>
        </w:tc>
        <w:tc>
          <w:tcPr>
            <w:tcW w:w="1837" w:type="dxa"/>
          </w:tcPr>
          <w:p w14:paraId="230377FC" w14:textId="27FD172D" w:rsidR="00EE0D9B" w:rsidRDefault="00EE0D9B" w:rsidP="00EE0D9B">
            <w:pPr>
              <w:jc w:val="center"/>
              <w:rPr>
                <w:rFonts w:ascii="Century Gothic" w:hAnsi="Century Gothic"/>
                <w:lang w:val="es-MX"/>
              </w:rPr>
            </w:pPr>
            <w:r w:rsidRPr="00EE0D9B">
              <w:rPr>
                <w:rFonts w:ascii="Century Gothic" w:hAnsi="Century Gothic"/>
                <w:lang w:val="es-MX"/>
              </w:rPr>
              <w:t>Funcional</w:t>
            </w:r>
          </w:p>
        </w:tc>
        <w:tc>
          <w:tcPr>
            <w:tcW w:w="3780" w:type="dxa"/>
          </w:tcPr>
          <w:p w14:paraId="571EBE62" w14:textId="336EDF7B" w:rsidR="00EE0D9B" w:rsidRDefault="00EE0D9B" w:rsidP="00EE0D9B">
            <w:pPr>
              <w:jc w:val="center"/>
              <w:rPr>
                <w:rFonts w:ascii="Century Gothic" w:hAnsi="Century Gothic"/>
                <w:lang w:val="es-MX"/>
              </w:rPr>
            </w:pPr>
            <w:r w:rsidRPr="00EE0D9B">
              <w:rPr>
                <w:rFonts w:ascii="Century Gothic" w:hAnsi="Century Gothic"/>
                <w:lang w:val="es-MX"/>
              </w:rPr>
              <w:t>Nuevas Tecnologías</w:t>
            </w:r>
          </w:p>
        </w:tc>
      </w:tr>
    </w:tbl>
    <w:p w14:paraId="5AAD3FE0" w14:textId="77777777" w:rsidR="00834721" w:rsidRDefault="00834721" w:rsidP="00834721">
      <w:pPr>
        <w:tabs>
          <w:tab w:val="left" w:pos="450"/>
        </w:tabs>
        <w:rPr>
          <w:rFonts w:ascii="Arial" w:hAnsi="Arial" w:cs="Arial"/>
          <w:b/>
          <w:sz w:val="48"/>
        </w:rPr>
      </w:pPr>
    </w:p>
    <w:p w14:paraId="4378588E" w14:textId="77777777" w:rsidR="00834721" w:rsidRPr="00DD4526" w:rsidRDefault="00834721" w:rsidP="00834721">
      <w:pPr>
        <w:pStyle w:val="Estilo1"/>
        <w:ind w:left="360"/>
      </w:pPr>
      <w:bookmarkStart w:id="3" w:name="_Toc21436762"/>
      <w:r>
        <w:t>Documentos de referencia</w:t>
      </w:r>
      <w:bookmarkEnd w:id="3"/>
    </w:p>
    <w:tbl>
      <w:tblPr>
        <w:tblStyle w:val="Tablaconcuadrcula"/>
        <w:tblW w:w="0" w:type="auto"/>
        <w:jc w:val="center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4060"/>
        <w:gridCol w:w="3634"/>
        <w:gridCol w:w="992"/>
        <w:gridCol w:w="1384"/>
      </w:tblGrid>
      <w:tr w:rsidR="00834721" w:rsidRPr="00DD4526" w14:paraId="42F54871" w14:textId="77777777" w:rsidTr="00834721">
        <w:trPr>
          <w:jc w:val="center"/>
        </w:trPr>
        <w:tc>
          <w:tcPr>
            <w:tcW w:w="4060" w:type="dxa"/>
            <w:shd w:val="clear" w:color="auto" w:fill="002060"/>
          </w:tcPr>
          <w:p w14:paraId="7AEA13CD" w14:textId="77777777" w:rsidR="00834721" w:rsidRPr="00EB1A75" w:rsidRDefault="00834721" w:rsidP="00834721">
            <w:pPr>
              <w:jc w:val="center"/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Nombre</w:t>
            </w:r>
          </w:p>
        </w:tc>
        <w:tc>
          <w:tcPr>
            <w:tcW w:w="3634" w:type="dxa"/>
            <w:shd w:val="clear" w:color="auto" w:fill="002060"/>
          </w:tcPr>
          <w:p w14:paraId="0106A5F9" w14:textId="77777777" w:rsidR="00834721" w:rsidRPr="00EB1A75" w:rsidRDefault="00834721" w:rsidP="00834721">
            <w:pPr>
              <w:jc w:val="center"/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Autor</w:t>
            </w:r>
          </w:p>
        </w:tc>
        <w:tc>
          <w:tcPr>
            <w:tcW w:w="992" w:type="dxa"/>
            <w:shd w:val="clear" w:color="auto" w:fill="002060"/>
          </w:tcPr>
          <w:p w14:paraId="7719F6BA" w14:textId="77777777" w:rsidR="00834721" w:rsidRPr="00EB1A75" w:rsidRDefault="00834721" w:rsidP="00834721">
            <w:pPr>
              <w:jc w:val="center"/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Versión</w:t>
            </w:r>
          </w:p>
        </w:tc>
        <w:tc>
          <w:tcPr>
            <w:tcW w:w="1384" w:type="dxa"/>
            <w:shd w:val="clear" w:color="auto" w:fill="002060"/>
          </w:tcPr>
          <w:p w14:paraId="3A1B4365" w14:textId="77777777" w:rsidR="00834721" w:rsidRPr="00EB1A75" w:rsidRDefault="00834721" w:rsidP="00834721">
            <w:pPr>
              <w:jc w:val="center"/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Fecha</w:t>
            </w:r>
          </w:p>
        </w:tc>
      </w:tr>
      <w:tr w:rsidR="00EE0D9B" w:rsidRPr="00DD4526" w14:paraId="77237BC1" w14:textId="77777777" w:rsidTr="00834721">
        <w:trPr>
          <w:jc w:val="center"/>
        </w:trPr>
        <w:tc>
          <w:tcPr>
            <w:tcW w:w="4060" w:type="dxa"/>
          </w:tcPr>
          <w:p w14:paraId="56E8ED38" w14:textId="2A3EE83D" w:rsidR="00EE0D9B" w:rsidRPr="00EB1A75" w:rsidRDefault="00EE0D9B" w:rsidP="00EE0D9B">
            <w:pPr>
              <w:jc w:val="center"/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NA</w:t>
            </w:r>
          </w:p>
        </w:tc>
        <w:tc>
          <w:tcPr>
            <w:tcW w:w="3634" w:type="dxa"/>
          </w:tcPr>
          <w:p w14:paraId="40E152D6" w14:textId="4A603E22" w:rsidR="00EE0D9B" w:rsidRPr="00EB1A75" w:rsidRDefault="00EE0D9B" w:rsidP="00EE0D9B">
            <w:pPr>
              <w:jc w:val="center"/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NA</w:t>
            </w:r>
          </w:p>
        </w:tc>
        <w:tc>
          <w:tcPr>
            <w:tcW w:w="992" w:type="dxa"/>
          </w:tcPr>
          <w:p w14:paraId="1F33BF40" w14:textId="693C6D40" w:rsidR="00EE0D9B" w:rsidRPr="00EB1A75" w:rsidRDefault="00EE0D9B" w:rsidP="00EE0D9B">
            <w:pPr>
              <w:jc w:val="center"/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NA</w:t>
            </w:r>
          </w:p>
        </w:tc>
        <w:tc>
          <w:tcPr>
            <w:tcW w:w="1384" w:type="dxa"/>
          </w:tcPr>
          <w:p w14:paraId="1F3CB61F" w14:textId="4E38145B" w:rsidR="00EE0D9B" w:rsidRPr="00EB1A75" w:rsidRDefault="00EE0D9B" w:rsidP="00EE0D9B">
            <w:pPr>
              <w:jc w:val="center"/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NA</w:t>
            </w:r>
          </w:p>
        </w:tc>
      </w:tr>
    </w:tbl>
    <w:p w14:paraId="20EFFF2B" w14:textId="67F54F90" w:rsidR="00834721" w:rsidRDefault="00834721" w:rsidP="00E566A8">
      <w:pPr>
        <w:rPr>
          <w:rFonts w:ascii="Arial" w:hAnsi="Arial" w:cs="Arial"/>
          <w:b/>
          <w:sz w:val="48"/>
        </w:rPr>
      </w:pPr>
    </w:p>
    <w:p w14:paraId="48FA2D84" w14:textId="1A161E7A" w:rsidR="00E13379" w:rsidRDefault="00E13379" w:rsidP="00E566A8">
      <w:pPr>
        <w:rPr>
          <w:rFonts w:ascii="Arial" w:hAnsi="Arial" w:cs="Arial"/>
          <w:b/>
          <w:sz w:val="48"/>
        </w:rPr>
      </w:pPr>
    </w:p>
    <w:p w14:paraId="5D9BEDB5" w14:textId="6A79FF47" w:rsidR="00E13379" w:rsidRDefault="00E13379" w:rsidP="00E566A8">
      <w:pPr>
        <w:rPr>
          <w:rFonts w:ascii="Arial" w:hAnsi="Arial" w:cs="Arial"/>
          <w:b/>
          <w:sz w:val="48"/>
        </w:rPr>
      </w:pPr>
    </w:p>
    <w:p w14:paraId="65433E74" w14:textId="792B27AD" w:rsidR="00E13379" w:rsidRDefault="00E13379" w:rsidP="00E566A8">
      <w:pPr>
        <w:rPr>
          <w:rFonts w:ascii="Arial" w:hAnsi="Arial" w:cs="Arial"/>
          <w:b/>
          <w:sz w:val="48"/>
        </w:rPr>
      </w:pPr>
    </w:p>
    <w:p w14:paraId="079E1E46" w14:textId="245B4AAD" w:rsidR="00E13379" w:rsidRDefault="00E13379" w:rsidP="00E566A8">
      <w:pPr>
        <w:rPr>
          <w:rFonts w:ascii="Arial" w:hAnsi="Arial" w:cs="Arial"/>
          <w:b/>
          <w:sz w:val="48"/>
        </w:rPr>
      </w:pPr>
    </w:p>
    <w:p w14:paraId="5D4C98F3" w14:textId="7DE303BB" w:rsidR="00E13379" w:rsidRDefault="00E13379" w:rsidP="00E566A8">
      <w:pPr>
        <w:rPr>
          <w:rFonts w:ascii="Arial" w:hAnsi="Arial" w:cs="Arial"/>
          <w:b/>
          <w:sz w:val="48"/>
        </w:rPr>
      </w:pPr>
    </w:p>
    <w:p w14:paraId="091328FA" w14:textId="3428CDBA" w:rsidR="00E13379" w:rsidRDefault="00E13379" w:rsidP="00E566A8">
      <w:pPr>
        <w:rPr>
          <w:rFonts w:ascii="Arial" w:hAnsi="Arial" w:cs="Arial"/>
          <w:b/>
          <w:sz w:val="48"/>
        </w:rPr>
      </w:pPr>
    </w:p>
    <w:p w14:paraId="7F922299" w14:textId="37DAD7B5" w:rsidR="00AC2539" w:rsidRDefault="00E566A8" w:rsidP="00C70F19">
      <w:pPr>
        <w:pStyle w:val="Estilo1"/>
        <w:spacing w:before="0"/>
      </w:pPr>
      <w:bookmarkStart w:id="4" w:name="_Toc504722568"/>
      <w:bookmarkStart w:id="5" w:name="_Toc18002543"/>
      <w:bookmarkStart w:id="6" w:name="_Toc21436763"/>
      <w:r>
        <w:lastRenderedPageBreak/>
        <w:t xml:space="preserve">Vista </w:t>
      </w:r>
      <w:r w:rsidR="007644B1">
        <w:t>General de la S</w:t>
      </w:r>
      <w:r w:rsidR="00AC2539" w:rsidRPr="00DD4526">
        <w:t>olución</w:t>
      </w:r>
      <w:bookmarkEnd w:id="4"/>
      <w:bookmarkEnd w:id="5"/>
      <w:bookmarkEnd w:id="6"/>
    </w:p>
    <w:p w14:paraId="37688382" w14:textId="77777777" w:rsidR="00524F6F" w:rsidRPr="00DD4526" w:rsidRDefault="00524F6F" w:rsidP="00524F6F">
      <w:pPr>
        <w:pStyle w:val="Parrafo"/>
      </w:pPr>
    </w:p>
    <w:p w14:paraId="27D7CC77" w14:textId="6FB8C908" w:rsidR="000E0B54" w:rsidRDefault="00EE0D9B" w:rsidP="0086637C">
      <w:pPr>
        <w:pStyle w:val="Parrafo"/>
      </w:pPr>
      <w:r>
        <w:rPr>
          <w:noProof/>
          <w:lang w:eastAsia="es-MX"/>
        </w:rPr>
        <w:drawing>
          <wp:inline distT="0" distB="0" distL="0" distR="0" wp14:anchorId="1F05242E" wp14:editId="2349BE52">
            <wp:extent cx="5086350" cy="3613932"/>
            <wp:effectExtent l="0" t="0" r="0" b="0"/>
            <wp:docPr id="11" name="Imagen 1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nitoreo - Página 4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976" cy="361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B231" w14:textId="6CB8E97C" w:rsidR="00846C39" w:rsidRDefault="00846C39" w:rsidP="0086637C">
      <w:pPr>
        <w:pStyle w:val="Parrafo"/>
      </w:pPr>
    </w:p>
    <w:p w14:paraId="0CE219E2" w14:textId="3EF4B63A" w:rsidR="00E13379" w:rsidRDefault="00E13379" w:rsidP="0086637C">
      <w:pPr>
        <w:pStyle w:val="Parrafo"/>
      </w:pPr>
    </w:p>
    <w:p w14:paraId="4CFF9CC5" w14:textId="59FEC419" w:rsidR="00E13379" w:rsidRDefault="00E13379" w:rsidP="0086637C">
      <w:pPr>
        <w:pStyle w:val="Parrafo"/>
      </w:pPr>
    </w:p>
    <w:p w14:paraId="1DB5DAC9" w14:textId="194E5E07" w:rsidR="00E13379" w:rsidRDefault="00E13379" w:rsidP="0086637C">
      <w:pPr>
        <w:pStyle w:val="Parrafo"/>
      </w:pPr>
    </w:p>
    <w:p w14:paraId="6E79F6BA" w14:textId="52E73F28" w:rsidR="00E13379" w:rsidRDefault="00E13379" w:rsidP="0086637C">
      <w:pPr>
        <w:pStyle w:val="Parrafo"/>
      </w:pPr>
    </w:p>
    <w:p w14:paraId="0C6EBD79" w14:textId="5ED6E99B" w:rsidR="00E13379" w:rsidRDefault="00E13379" w:rsidP="0086637C">
      <w:pPr>
        <w:pStyle w:val="Parrafo"/>
      </w:pPr>
    </w:p>
    <w:p w14:paraId="75CCC92E" w14:textId="4C4EDCCD" w:rsidR="00EE0D9B" w:rsidRDefault="00EE0D9B" w:rsidP="0086637C">
      <w:pPr>
        <w:pStyle w:val="Parrafo"/>
      </w:pPr>
    </w:p>
    <w:p w14:paraId="08797E51" w14:textId="472B332A" w:rsidR="00EE0D9B" w:rsidRDefault="00EE0D9B" w:rsidP="0086637C">
      <w:pPr>
        <w:pStyle w:val="Parrafo"/>
      </w:pPr>
    </w:p>
    <w:p w14:paraId="5F569E02" w14:textId="01E239F9" w:rsidR="00EE0D9B" w:rsidRDefault="00EE0D9B" w:rsidP="0086637C">
      <w:pPr>
        <w:pStyle w:val="Parrafo"/>
      </w:pPr>
    </w:p>
    <w:p w14:paraId="5ED6B4BC" w14:textId="77777777" w:rsidR="00EE0D9B" w:rsidRDefault="00EE0D9B" w:rsidP="0086637C">
      <w:pPr>
        <w:pStyle w:val="Parrafo"/>
      </w:pPr>
    </w:p>
    <w:p w14:paraId="1563D62C" w14:textId="217C919D" w:rsidR="009E23F7" w:rsidRPr="00E566A8" w:rsidRDefault="00E566A8" w:rsidP="00E566A8">
      <w:pPr>
        <w:pStyle w:val="Estilo1"/>
        <w:ind w:left="360"/>
      </w:pPr>
      <w:bookmarkStart w:id="7" w:name="_Toc21434539"/>
      <w:bookmarkStart w:id="8" w:name="_Toc21434586"/>
      <w:bookmarkStart w:id="9" w:name="_Toc21434639"/>
      <w:bookmarkStart w:id="10" w:name="_Toc21434686"/>
      <w:bookmarkStart w:id="11" w:name="_Toc21434540"/>
      <w:bookmarkStart w:id="12" w:name="_Toc21434587"/>
      <w:bookmarkStart w:id="13" w:name="_Toc21434640"/>
      <w:bookmarkStart w:id="14" w:name="_Toc21434687"/>
      <w:bookmarkStart w:id="15" w:name="_Toc21434541"/>
      <w:bookmarkStart w:id="16" w:name="_Toc21434588"/>
      <w:bookmarkStart w:id="17" w:name="_Toc21434641"/>
      <w:bookmarkStart w:id="18" w:name="_Toc21434688"/>
      <w:bookmarkStart w:id="19" w:name="_Toc21434542"/>
      <w:bookmarkStart w:id="20" w:name="_Toc21434589"/>
      <w:bookmarkStart w:id="21" w:name="_Toc21434642"/>
      <w:bookmarkStart w:id="22" w:name="_Toc21434689"/>
      <w:bookmarkStart w:id="23" w:name="_Toc21434543"/>
      <w:bookmarkStart w:id="24" w:name="_Toc21434590"/>
      <w:bookmarkStart w:id="25" w:name="_Toc21434643"/>
      <w:bookmarkStart w:id="26" w:name="_Toc21434690"/>
      <w:bookmarkStart w:id="27" w:name="_Toc21434544"/>
      <w:bookmarkStart w:id="28" w:name="_Toc21434591"/>
      <w:bookmarkStart w:id="29" w:name="_Toc21434644"/>
      <w:bookmarkStart w:id="30" w:name="_Toc21434691"/>
      <w:bookmarkStart w:id="31" w:name="_Toc21434545"/>
      <w:bookmarkStart w:id="32" w:name="_Toc21434592"/>
      <w:bookmarkStart w:id="33" w:name="_Toc21434645"/>
      <w:bookmarkStart w:id="34" w:name="_Toc21434692"/>
      <w:bookmarkStart w:id="35" w:name="_Toc21434546"/>
      <w:bookmarkStart w:id="36" w:name="_Toc21434593"/>
      <w:bookmarkStart w:id="37" w:name="_Toc21434646"/>
      <w:bookmarkStart w:id="38" w:name="_Toc21434693"/>
      <w:bookmarkStart w:id="39" w:name="_Toc21434547"/>
      <w:bookmarkStart w:id="40" w:name="_Toc21434594"/>
      <w:bookmarkStart w:id="41" w:name="_Toc21434647"/>
      <w:bookmarkStart w:id="42" w:name="_Toc21434694"/>
      <w:bookmarkStart w:id="43" w:name="_Toc21434548"/>
      <w:bookmarkStart w:id="44" w:name="_Toc21434595"/>
      <w:bookmarkStart w:id="45" w:name="_Toc21434648"/>
      <w:bookmarkStart w:id="46" w:name="_Toc21434695"/>
      <w:bookmarkStart w:id="47" w:name="_Toc21434549"/>
      <w:bookmarkStart w:id="48" w:name="_Toc21434596"/>
      <w:bookmarkStart w:id="49" w:name="_Toc21434649"/>
      <w:bookmarkStart w:id="50" w:name="_Toc21434696"/>
      <w:bookmarkStart w:id="51" w:name="_Toc21434550"/>
      <w:bookmarkStart w:id="52" w:name="_Toc21434597"/>
      <w:bookmarkStart w:id="53" w:name="_Toc21434650"/>
      <w:bookmarkStart w:id="54" w:name="_Toc21434697"/>
      <w:bookmarkStart w:id="55" w:name="_Toc21434551"/>
      <w:bookmarkStart w:id="56" w:name="_Toc21434598"/>
      <w:bookmarkStart w:id="57" w:name="_Toc21434651"/>
      <w:bookmarkStart w:id="58" w:name="_Toc21434698"/>
      <w:bookmarkStart w:id="59" w:name="_Toc21434552"/>
      <w:bookmarkStart w:id="60" w:name="_Toc21434599"/>
      <w:bookmarkStart w:id="61" w:name="_Toc21434652"/>
      <w:bookmarkStart w:id="62" w:name="_Toc21434699"/>
      <w:bookmarkStart w:id="63" w:name="_Toc21434553"/>
      <w:bookmarkStart w:id="64" w:name="_Toc21434600"/>
      <w:bookmarkStart w:id="65" w:name="_Toc21434653"/>
      <w:bookmarkStart w:id="66" w:name="_Toc21434700"/>
      <w:bookmarkStart w:id="67" w:name="_Toc21434554"/>
      <w:bookmarkStart w:id="68" w:name="_Toc21434601"/>
      <w:bookmarkStart w:id="69" w:name="_Toc21434654"/>
      <w:bookmarkStart w:id="70" w:name="_Toc21434701"/>
      <w:bookmarkStart w:id="71" w:name="_Toc21434555"/>
      <w:bookmarkStart w:id="72" w:name="_Toc21434602"/>
      <w:bookmarkStart w:id="73" w:name="_Toc21434655"/>
      <w:bookmarkStart w:id="74" w:name="_Toc21434702"/>
      <w:bookmarkStart w:id="75" w:name="_Toc21434556"/>
      <w:bookmarkStart w:id="76" w:name="_Toc21434603"/>
      <w:bookmarkStart w:id="77" w:name="_Toc21434656"/>
      <w:bookmarkStart w:id="78" w:name="_Toc21434703"/>
      <w:bookmarkStart w:id="79" w:name="_Toc21434557"/>
      <w:bookmarkStart w:id="80" w:name="_Toc21434604"/>
      <w:bookmarkStart w:id="81" w:name="_Toc21434657"/>
      <w:bookmarkStart w:id="82" w:name="_Toc21434704"/>
      <w:bookmarkStart w:id="83" w:name="_Toc21434558"/>
      <w:bookmarkStart w:id="84" w:name="_Toc21434605"/>
      <w:bookmarkStart w:id="85" w:name="_Toc21434658"/>
      <w:bookmarkStart w:id="86" w:name="_Toc21434705"/>
      <w:bookmarkStart w:id="87" w:name="_Toc21436764"/>
      <w:bookmarkStart w:id="88" w:name="_Toc504722569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lastRenderedPageBreak/>
        <w:t>Descripción General de la S</w:t>
      </w:r>
      <w:r w:rsidRPr="00DD4526">
        <w:t>olución</w:t>
      </w:r>
      <w:bookmarkEnd w:id="87"/>
    </w:p>
    <w:p w14:paraId="16ADE10A" w14:textId="1708F76A" w:rsidR="00E566A8" w:rsidRDefault="00E566A8" w:rsidP="00E566A8">
      <w:pPr>
        <w:pStyle w:val="Parrafo"/>
      </w:pPr>
      <w:r>
        <w:t xml:space="preserve">La solución se ha creado para automatizar el proceso de </w:t>
      </w:r>
      <w:r w:rsidR="00EE0D9B">
        <w:t>envió de notificaciones de VCAS</w:t>
      </w:r>
      <w:r w:rsidR="0092097C">
        <w:t>.</w:t>
      </w:r>
    </w:p>
    <w:p w14:paraId="279EEB9D" w14:textId="77777777" w:rsidR="00E566A8" w:rsidRDefault="00E566A8" w:rsidP="00E566A8">
      <w:pPr>
        <w:pStyle w:val="Parrafo"/>
      </w:pPr>
      <w:r>
        <w:t>Se realiza conforme a las siguientes etapas:</w:t>
      </w:r>
    </w:p>
    <w:p w14:paraId="24E5DD17" w14:textId="446AFA6D" w:rsidR="00EE0D9B" w:rsidRDefault="00EE0D9B" w:rsidP="00EE0D9B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1.- VCAS enviara la petición de conexión al Gateway para conectarse con OAuth. </w:t>
      </w:r>
    </w:p>
    <w:p w14:paraId="215F9113" w14:textId="77777777" w:rsidR="00EE0D9B" w:rsidRDefault="00EE0D9B" w:rsidP="00EE0D9B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2.- VCAS enviara la petición de conexión al Gateway para conectarse con Notificaciones.</w:t>
      </w:r>
    </w:p>
    <w:p w14:paraId="6058F823" w14:textId="77777777" w:rsidR="00E13379" w:rsidRDefault="00E13379">
      <w:pPr>
        <w:rPr>
          <w:rFonts w:ascii="Century Gothic" w:hAnsi="Century Gothic"/>
          <w:b/>
          <w:color w:val="1F497D" w:themeColor="text2"/>
          <w:sz w:val="32"/>
        </w:rPr>
      </w:pPr>
    </w:p>
    <w:p w14:paraId="52FF378D" w14:textId="77777777" w:rsidR="00512F2B" w:rsidRDefault="007644B1" w:rsidP="00512F2B">
      <w:pPr>
        <w:pStyle w:val="Estilo1"/>
      </w:pPr>
      <w:bookmarkStart w:id="89" w:name="_Toc18002545"/>
      <w:bookmarkStart w:id="90" w:name="_Toc21436765"/>
      <w:r>
        <w:t>Mapa de O</w:t>
      </w:r>
      <w:r w:rsidR="00AC2539" w:rsidRPr="00DD4526">
        <w:t>bjetos</w:t>
      </w:r>
      <w:bookmarkStart w:id="91" w:name="_Toc18002546"/>
      <w:bookmarkEnd w:id="88"/>
      <w:bookmarkEnd w:id="89"/>
      <w:bookmarkEnd w:id="90"/>
    </w:p>
    <w:p w14:paraId="12460CA5" w14:textId="5C1BA3C6" w:rsidR="00512F2B" w:rsidRDefault="00512F2B" w:rsidP="00512F2B">
      <w:pPr>
        <w:pStyle w:val="Estilo2"/>
        <w:numPr>
          <w:ilvl w:val="0"/>
          <w:numId w:val="0"/>
        </w:numPr>
      </w:pPr>
    </w:p>
    <w:p w14:paraId="14041FA7" w14:textId="60C75AF1" w:rsidR="00512F2B" w:rsidRDefault="00512F2B" w:rsidP="00512F2B">
      <w:pPr>
        <w:pStyle w:val="Estilo2"/>
        <w:ind w:left="792"/>
      </w:pPr>
      <w:bookmarkStart w:id="92" w:name="_Toc21436766"/>
      <w:r>
        <w:t>Entradas</w:t>
      </w:r>
      <w:bookmarkEnd w:id="92"/>
    </w:p>
    <w:p w14:paraId="2B66CD1B" w14:textId="77777777" w:rsidR="00512F2B" w:rsidRDefault="00512F2B" w:rsidP="00512F2B">
      <w:pPr>
        <w:pStyle w:val="Estilo2"/>
        <w:numPr>
          <w:ilvl w:val="0"/>
          <w:numId w:val="0"/>
        </w:numPr>
      </w:pPr>
    </w:p>
    <w:p w14:paraId="705AC923" w14:textId="77777777" w:rsidR="00EE0D9B" w:rsidRPr="00EE0D9B" w:rsidRDefault="00EE0D9B" w:rsidP="00EE0D9B">
      <w:pPr>
        <w:pStyle w:val="Bullet"/>
        <w:numPr>
          <w:ilvl w:val="0"/>
          <w:numId w:val="24"/>
        </w:numPr>
        <w:rPr>
          <w:rFonts w:ascii="Century Gothic" w:hAnsi="Century Gothic"/>
          <w:b w:val="0"/>
          <w:bCs/>
          <w:sz w:val="22"/>
        </w:rPr>
      </w:pPr>
      <w:bookmarkStart w:id="93" w:name="_Hlk21596719"/>
      <w:bookmarkEnd w:id="91"/>
      <w:r w:rsidRPr="00EE0D9B">
        <w:rPr>
          <w:rFonts w:ascii="Century Gothic" w:hAnsi="Century Gothic"/>
          <w:b w:val="0"/>
          <w:bCs/>
          <w:sz w:val="22"/>
        </w:rPr>
        <w:t>Petición de VCAS al API OAuth.</w:t>
      </w:r>
    </w:p>
    <w:p w14:paraId="65E34A36" w14:textId="77777777" w:rsidR="00EE0D9B" w:rsidRPr="00EE0D9B" w:rsidRDefault="00EE0D9B" w:rsidP="00EE0D9B">
      <w:pPr>
        <w:pStyle w:val="Bullet"/>
        <w:numPr>
          <w:ilvl w:val="0"/>
          <w:numId w:val="24"/>
        </w:numPr>
        <w:rPr>
          <w:rFonts w:ascii="Century Gothic" w:hAnsi="Century Gothic"/>
          <w:b w:val="0"/>
          <w:bCs/>
          <w:sz w:val="22"/>
        </w:rPr>
      </w:pPr>
      <w:r w:rsidRPr="00EE0D9B">
        <w:rPr>
          <w:rFonts w:ascii="Century Gothic" w:hAnsi="Century Gothic"/>
          <w:b w:val="0"/>
          <w:bCs/>
          <w:sz w:val="22"/>
        </w:rPr>
        <w:t>Petición de VCAS al API Notificaciones.</w:t>
      </w:r>
    </w:p>
    <w:bookmarkEnd w:id="93"/>
    <w:p w14:paraId="237CA470" w14:textId="7FBD16AE" w:rsidR="00512F2B" w:rsidRDefault="00512F2B" w:rsidP="00512F2B">
      <w:pPr>
        <w:pStyle w:val="Parrafo"/>
      </w:pPr>
    </w:p>
    <w:p w14:paraId="11793C6B" w14:textId="77F39C30" w:rsidR="00512F2B" w:rsidRDefault="00512F2B" w:rsidP="00512F2B">
      <w:pPr>
        <w:pStyle w:val="Estilo2"/>
        <w:ind w:left="792"/>
      </w:pPr>
      <w:bookmarkStart w:id="94" w:name="_Toc21436767"/>
      <w:r>
        <w:t>Salidas</w:t>
      </w:r>
      <w:bookmarkEnd w:id="94"/>
    </w:p>
    <w:p w14:paraId="141C01AE" w14:textId="77777777" w:rsidR="00512F2B" w:rsidRDefault="00512F2B" w:rsidP="00512F2B">
      <w:pPr>
        <w:pStyle w:val="Parrafo"/>
      </w:pPr>
    </w:p>
    <w:p w14:paraId="67D0111B" w14:textId="77777777" w:rsidR="00EE0D9B" w:rsidRPr="00EE0D9B" w:rsidRDefault="00EE0D9B" w:rsidP="00EE0D9B">
      <w:pPr>
        <w:pStyle w:val="Bullet"/>
        <w:numPr>
          <w:ilvl w:val="0"/>
          <w:numId w:val="24"/>
        </w:numPr>
        <w:rPr>
          <w:rFonts w:ascii="Century Gothic" w:hAnsi="Century Gothic"/>
          <w:b w:val="0"/>
          <w:bCs/>
          <w:sz w:val="22"/>
        </w:rPr>
      </w:pPr>
      <w:r w:rsidRPr="00EE0D9B">
        <w:rPr>
          <w:rFonts w:ascii="Century Gothic" w:hAnsi="Century Gothic"/>
          <w:b w:val="0"/>
          <w:bCs/>
          <w:sz w:val="22"/>
        </w:rPr>
        <w:t>Respuesta de petición del API OAuth.</w:t>
      </w:r>
    </w:p>
    <w:p w14:paraId="342D1A4B" w14:textId="77777777" w:rsidR="00EE0D9B" w:rsidRPr="00EE0D9B" w:rsidRDefault="00EE0D9B" w:rsidP="00EE0D9B">
      <w:pPr>
        <w:pStyle w:val="Bullet"/>
        <w:numPr>
          <w:ilvl w:val="0"/>
          <w:numId w:val="24"/>
        </w:numPr>
        <w:rPr>
          <w:rFonts w:ascii="Century Gothic" w:hAnsi="Century Gothic"/>
          <w:b w:val="0"/>
          <w:bCs/>
          <w:sz w:val="22"/>
        </w:rPr>
      </w:pPr>
      <w:r w:rsidRPr="00EE0D9B">
        <w:rPr>
          <w:rFonts w:ascii="Century Gothic" w:hAnsi="Century Gothic"/>
          <w:b w:val="0"/>
          <w:bCs/>
          <w:sz w:val="22"/>
        </w:rPr>
        <w:t>Respuesta de petición del API Notificaciones.</w:t>
      </w:r>
    </w:p>
    <w:p w14:paraId="3DE598BF" w14:textId="2C21AFA7" w:rsidR="00512F2B" w:rsidRDefault="00512F2B" w:rsidP="00512F2B">
      <w:pPr>
        <w:pStyle w:val="Parrafo"/>
      </w:pPr>
    </w:p>
    <w:p w14:paraId="2C9FD5B6" w14:textId="77777777" w:rsidR="00512F2B" w:rsidRDefault="00512F2B" w:rsidP="00512F2B">
      <w:pPr>
        <w:pStyle w:val="Estilo2"/>
        <w:ind w:left="792"/>
      </w:pPr>
      <w:bookmarkStart w:id="95" w:name="_Toc21436768"/>
      <w:r>
        <w:t>Archivos complementarios</w:t>
      </w:r>
      <w:bookmarkEnd w:id="95"/>
    </w:p>
    <w:p w14:paraId="371E30B7" w14:textId="77777777" w:rsidR="0035681A" w:rsidRDefault="0035681A" w:rsidP="00EE0D9B">
      <w:pPr>
        <w:pStyle w:val="Parrafo"/>
        <w:ind w:left="1080"/>
      </w:pPr>
    </w:p>
    <w:p w14:paraId="5C6F4913" w14:textId="0BC246AE" w:rsidR="009A3E55" w:rsidRDefault="00EE0D9B" w:rsidP="00EE0D9B">
      <w:pPr>
        <w:pStyle w:val="Parrafo"/>
        <w:ind w:left="1080"/>
      </w:pPr>
      <w:r>
        <w:t>NA</w:t>
      </w:r>
    </w:p>
    <w:p w14:paraId="4366391F" w14:textId="7C48A4F1" w:rsidR="0035681A" w:rsidRDefault="0035681A" w:rsidP="00EE0D9B">
      <w:pPr>
        <w:pStyle w:val="Parrafo"/>
        <w:ind w:left="1080"/>
      </w:pPr>
    </w:p>
    <w:p w14:paraId="09ECBBF2" w14:textId="2F8F81D7" w:rsidR="0035681A" w:rsidRDefault="0035681A" w:rsidP="00EE0D9B">
      <w:pPr>
        <w:pStyle w:val="Parrafo"/>
        <w:ind w:left="1080"/>
      </w:pPr>
    </w:p>
    <w:p w14:paraId="2F74CEA7" w14:textId="5A1DEEEF" w:rsidR="0035681A" w:rsidRDefault="0035681A" w:rsidP="00EE0D9B">
      <w:pPr>
        <w:pStyle w:val="Parrafo"/>
        <w:ind w:left="1080"/>
      </w:pPr>
    </w:p>
    <w:p w14:paraId="4964283B" w14:textId="77777777" w:rsidR="0035681A" w:rsidRDefault="0035681A" w:rsidP="00EE0D9B">
      <w:pPr>
        <w:pStyle w:val="Parrafo"/>
        <w:ind w:left="1080"/>
      </w:pPr>
    </w:p>
    <w:p w14:paraId="779B8CF6" w14:textId="6BD906DC" w:rsidR="00512F2B" w:rsidRDefault="00512F2B" w:rsidP="00512F2B">
      <w:pPr>
        <w:pStyle w:val="Estilo2"/>
        <w:ind w:left="792"/>
      </w:pPr>
      <w:bookmarkStart w:id="96" w:name="_Toc21436769"/>
      <w:r>
        <w:lastRenderedPageBreak/>
        <w:t>Aplicaciones</w:t>
      </w:r>
      <w:bookmarkEnd w:id="96"/>
    </w:p>
    <w:tbl>
      <w:tblPr>
        <w:tblStyle w:val="Tablaconcuadrcula"/>
        <w:tblW w:w="10201" w:type="dxa"/>
        <w:jc w:val="center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2551"/>
        <w:gridCol w:w="4536"/>
      </w:tblGrid>
      <w:tr w:rsidR="0035681A" w:rsidRPr="009A5E4E" w14:paraId="3B9176C8" w14:textId="77777777" w:rsidTr="00C926CF">
        <w:trPr>
          <w:trHeight w:val="1964"/>
          <w:jc w:val="center"/>
        </w:trPr>
        <w:tc>
          <w:tcPr>
            <w:tcW w:w="3114" w:type="dxa"/>
          </w:tcPr>
          <w:p w14:paraId="7B729059" w14:textId="77777777" w:rsidR="0035681A" w:rsidRDefault="0035681A" w:rsidP="00C926CF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E5208FC" wp14:editId="4C2F7547">
                  <wp:extent cx="987354" cy="885825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109" cy="900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18A781" w14:textId="77777777" w:rsidR="0035681A" w:rsidRPr="00CE1251" w:rsidRDefault="0035681A" w:rsidP="00C926CF">
            <w:pPr>
              <w:jc w:val="center"/>
              <w:rPr>
                <w:rFonts w:ascii="Century Gothic" w:hAnsi="Century Gothic"/>
                <w:b/>
              </w:rPr>
            </w:pPr>
            <w:bookmarkStart w:id="97" w:name="_Hlk21945742"/>
            <w:r>
              <w:rPr>
                <w:rFonts w:ascii="Century Gothic" w:hAnsi="Century Gothic"/>
                <w:b/>
                <w:lang w:val="es-MX"/>
              </w:rPr>
              <w:t xml:space="preserve">Spring </w:t>
            </w:r>
            <w:proofErr w:type="spellStart"/>
            <w:r>
              <w:rPr>
                <w:rFonts w:ascii="Century Gothic" w:hAnsi="Century Gothic"/>
                <w:b/>
                <w:lang w:val="es-MX"/>
              </w:rPr>
              <w:t>boot</w:t>
            </w:r>
            <w:bookmarkEnd w:id="97"/>
            <w:proofErr w:type="spellEnd"/>
          </w:p>
        </w:tc>
        <w:tc>
          <w:tcPr>
            <w:tcW w:w="2551" w:type="dxa"/>
            <w:vAlign w:val="center"/>
          </w:tcPr>
          <w:p w14:paraId="4DDF05C2" w14:textId="77777777" w:rsidR="0035681A" w:rsidRPr="00C71EA9" w:rsidRDefault="0035681A" w:rsidP="0035681A">
            <w:pPr>
              <w:pStyle w:val="Bullet"/>
              <w:numPr>
                <w:ilvl w:val="0"/>
                <w:numId w:val="24"/>
              </w:numPr>
              <w:rPr>
                <w:b w:val="0"/>
                <w:lang w:val="es-MX"/>
              </w:rPr>
            </w:pPr>
            <w:r>
              <w:rPr>
                <w:lang w:val="es-MX"/>
              </w:rPr>
              <w:t>4.3.1</w:t>
            </w:r>
          </w:p>
        </w:tc>
        <w:tc>
          <w:tcPr>
            <w:tcW w:w="4536" w:type="dxa"/>
          </w:tcPr>
          <w:p w14:paraId="7FECD417" w14:textId="77777777" w:rsidR="0035681A" w:rsidRPr="00144249" w:rsidRDefault="0035681A" w:rsidP="0035681A">
            <w:pPr>
              <w:pStyle w:val="Bullet"/>
              <w:numPr>
                <w:ilvl w:val="0"/>
                <w:numId w:val="24"/>
              </w:numPr>
              <w:rPr>
                <w:lang w:val="es-MX"/>
              </w:rPr>
            </w:pPr>
            <w:r w:rsidRPr="00144249">
              <w:rPr>
                <w:lang w:val="es-MX"/>
              </w:rPr>
              <w:t xml:space="preserve">Spring </w:t>
            </w:r>
            <w:proofErr w:type="spellStart"/>
            <w:r w:rsidRPr="00144249">
              <w:rPr>
                <w:lang w:val="es-MX"/>
              </w:rPr>
              <w:t>boot</w:t>
            </w:r>
            <w:proofErr w:type="spellEnd"/>
            <w:r w:rsidRPr="00144249">
              <w:rPr>
                <w:lang w:val="es-MX"/>
              </w:rPr>
              <w:t xml:space="preserve"> </w:t>
            </w:r>
            <w:r w:rsidRPr="00C71EA9">
              <w:rPr>
                <w:lang w:val="es-MX"/>
              </w:rPr>
              <w:t xml:space="preserve">es </w:t>
            </w:r>
            <w:r>
              <w:rPr>
                <w:lang w:val="es-MX"/>
              </w:rPr>
              <w:t>el IDE de desarrollo que proporciona las estructuras para la creación de microservicios</w:t>
            </w:r>
            <w:r w:rsidRPr="00C71EA9">
              <w:rPr>
                <w:lang w:val="es-MX"/>
              </w:rPr>
              <w:t>.</w:t>
            </w:r>
          </w:p>
        </w:tc>
      </w:tr>
      <w:tr w:rsidR="0035681A" w:rsidRPr="00C71EA9" w14:paraId="20BE32DA" w14:textId="77777777" w:rsidTr="00C926CF">
        <w:trPr>
          <w:trHeight w:val="424"/>
          <w:jc w:val="center"/>
        </w:trPr>
        <w:tc>
          <w:tcPr>
            <w:tcW w:w="3114" w:type="dxa"/>
          </w:tcPr>
          <w:p w14:paraId="5686BD62" w14:textId="77777777" w:rsidR="0035681A" w:rsidRDefault="0035681A" w:rsidP="00C926CF">
            <w:pPr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3B2F471" wp14:editId="1358701D">
                  <wp:extent cx="923925" cy="9239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1C3391" w14:textId="77777777" w:rsidR="0035681A" w:rsidRPr="005B2026" w:rsidRDefault="0035681A" w:rsidP="00C926CF">
            <w:pPr>
              <w:jc w:val="center"/>
              <w:rPr>
                <w:b/>
                <w:noProof/>
                <w:lang w:val="es-MX" w:eastAsia="es-MX"/>
              </w:rPr>
            </w:pPr>
            <w:bookmarkStart w:id="98" w:name="_Hlk21945758"/>
            <w:proofErr w:type="spellStart"/>
            <w:r>
              <w:rPr>
                <w:rFonts w:ascii="Century Gothic" w:hAnsi="Century Gothic"/>
                <w:b/>
                <w:lang w:val="es-MX"/>
              </w:rPr>
              <w:t>Postman</w:t>
            </w:r>
            <w:bookmarkEnd w:id="98"/>
            <w:proofErr w:type="spellEnd"/>
          </w:p>
        </w:tc>
        <w:tc>
          <w:tcPr>
            <w:tcW w:w="2551" w:type="dxa"/>
            <w:vAlign w:val="center"/>
          </w:tcPr>
          <w:p w14:paraId="76F308C8" w14:textId="77777777" w:rsidR="0035681A" w:rsidRPr="00C71EA9" w:rsidRDefault="0035681A" w:rsidP="0035681A">
            <w:pPr>
              <w:pStyle w:val="Bullet"/>
              <w:numPr>
                <w:ilvl w:val="0"/>
                <w:numId w:val="24"/>
              </w:numPr>
              <w:rPr>
                <w:b w:val="0"/>
                <w:lang w:val="es-MX"/>
              </w:rPr>
            </w:pPr>
            <w:r w:rsidRPr="005B2026">
              <w:rPr>
                <w:lang w:val="es-MX"/>
              </w:rPr>
              <w:t>7</w:t>
            </w:r>
            <w:r>
              <w:rPr>
                <w:lang w:val="es-MX"/>
              </w:rPr>
              <w:t>.</w:t>
            </w:r>
            <w:r w:rsidRPr="005B2026">
              <w:rPr>
                <w:lang w:val="es-MX"/>
              </w:rPr>
              <w:t>5.0</w:t>
            </w:r>
          </w:p>
        </w:tc>
        <w:tc>
          <w:tcPr>
            <w:tcW w:w="4536" w:type="dxa"/>
          </w:tcPr>
          <w:p w14:paraId="64A4C8F4" w14:textId="77777777" w:rsidR="0035681A" w:rsidRPr="0086140B" w:rsidRDefault="0035681A" w:rsidP="0035681A">
            <w:pPr>
              <w:pStyle w:val="Bullet"/>
              <w:numPr>
                <w:ilvl w:val="0"/>
                <w:numId w:val="24"/>
              </w:numPr>
              <w:rPr>
                <w:b w:val="0"/>
                <w:lang w:val="es-MX"/>
              </w:rPr>
            </w:pPr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Postman</w:t>
            </w:r>
            <w:proofErr w:type="spellEnd"/>
            <w:r>
              <w:rPr>
                <w:lang w:val="es-MX"/>
              </w:rPr>
              <w:t xml:space="preserve"> p</w:t>
            </w:r>
            <w:r w:rsidRPr="005B2026">
              <w:rPr>
                <w:lang w:val="es-MX"/>
              </w:rPr>
              <w:t>roporciona</w:t>
            </w:r>
            <w:r>
              <w:rPr>
                <w:lang w:val="es-MX"/>
              </w:rPr>
              <w:t xml:space="preserve"> la</w:t>
            </w:r>
            <w:r w:rsidRPr="005B2026">
              <w:rPr>
                <w:lang w:val="es-MX"/>
              </w:rPr>
              <w:t xml:space="preserve"> capacidad </w:t>
            </w:r>
            <w:r>
              <w:rPr>
                <w:lang w:val="es-MX"/>
              </w:rPr>
              <w:t xml:space="preserve">de invocar un </w:t>
            </w:r>
            <w:proofErr w:type="spellStart"/>
            <w:r>
              <w:rPr>
                <w:lang w:val="es-MX"/>
              </w:rPr>
              <w:t>Endpoint</w:t>
            </w:r>
            <w:proofErr w:type="spellEnd"/>
            <w:r>
              <w:rPr>
                <w:lang w:val="es-MX"/>
              </w:rPr>
              <w:t xml:space="preserve"> sin necesidad de una interfaz.</w:t>
            </w:r>
          </w:p>
        </w:tc>
      </w:tr>
      <w:tr w:rsidR="0035681A" w:rsidRPr="00C71EA9" w14:paraId="3A104C75" w14:textId="77777777" w:rsidTr="00C926CF">
        <w:trPr>
          <w:trHeight w:val="424"/>
          <w:jc w:val="center"/>
        </w:trPr>
        <w:tc>
          <w:tcPr>
            <w:tcW w:w="3114" w:type="dxa"/>
          </w:tcPr>
          <w:p w14:paraId="3BB1927D" w14:textId="77777777" w:rsidR="0035681A" w:rsidRDefault="0035681A" w:rsidP="00C926CF">
            <w:pPr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2D1D2F0" wp14:editId="06962931">
                  <wp:extent cx="781050" cy="781050"/>
                  <wp:effectExtent l="0" t="0" r="0" b="0"/>
                  <wp:docPr id="7" name="Imagen 7" descr="Java - Free logo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ava - Free logo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4D8F37" w14:textId="77777777" w:rsidR="0035681A" w:rsidRDefault="0035681A" w:rsidP="00C926CF">
            <w:pPr>
              <w:jc w:val="center"/>
              <w:rPr>
                <w:noProof/>
                <w:lang w:val="es-MX" w:eastAsia="es-MX"/>
              </w:rPr>
            </w:pPr>
            <w:bookmarkStart w:id="99" w:name="_Hlk21945769"/>
            <w:proofErr w:type="spellStart"/>
            <w:r w:rsidRPr="004B7123">
              <w:rPr>
                <w:rFonts w:ascii="Century Gothic" w:hAnsi="Century Gothic"/>
                <w:b/>
                <w:lang w:val="es-MX"/>
              </w:rPr>
              <w:t>Apache.poi</w:t>
            </w:r>
            <w:bookmarkEnd w:id="99"/>
            <w:proofErr w:type="spellEnd"/>
          </w:p>
        </w:tc>
        <w:tc>
          <w:tcPr>
            <w:tcW w:w="2551" w:type="dxa"/>
            <w:vAlign w:val="center"/>
          </w:tcPr>
          <w:p w14:paraId="087C079A" w14:textId="77777777" w:rsidR="0035681A" w:rsidRPr="005B2026" w:rsidRDefault="0035681A" w:rsidP="00C926CF">
            <w:pPr>
              <w:pStyle w:val="Bullet"/>
              <w:ind w:left="720"/>
              <w:rPr>
                <w:lang w:val="es-MX"/>
              </w:rPr>
            </w:pPr>
            <w:r>
              <w:rPr>
                <w:lang w:val="es-MX"/>
              </w:rPr>
              <w:t>1.8</w:t>
            </w:r>
          </w:p>
        </w:tc>
        <w:tc>
          <w:tcPr>
            <w:tcW w:w="4536" w:type="dxa"/>
          </w:tcPr>
          <w:p w14:paraId="193C5186" w14:textId="77777777" w:rsidR="0035681A" w:rsidRDefault="0035681A" w:rsidP="0035681A">
            <w:pPr>
              <w:pStyle w:val="Bullet"/>
              <w:numPr>
                <w:ilvl w:val="0"/>
                <w:numId w:val="24"/>
              </w:numPr>
              <w:rPr>
                <w:b w:val="0"/>
                <w:lang w:val="es-MX"/>
              </w:rPr>
            </w:pPr>
            <w:r>
              <w:rPr>
                <w:lang w:val="es-MX"/>
              </w:rPr>
              <w:t>Proporciona las librerías necesarias para la compilación de los microservicios.</w:t>
            </w:r>
          </w:p>
        </w:tc>
      </w:tr>
    </w:tbl>
    <w:p w14:paraId="41DE37BD" w14:textId="335BB3CB" w:rsidR="00E13379" w:rsidRDefault="00E13379" w:rsidP="00E13379">
      <w:pPr>
        <w:pStyle w:val="Parrafo"/>
        <w:ind w:left="1080"/>
      </w:pPr>
    </w:p>
    <w:p w14:paraId="46CB7DD5" w14:textId="1331179A" w:rsidR="00AC2539" w:rsidRDefault="002C7DFF" w:rsidP="00480103">
      <w:pPr>
        <w:pStyle w:val="Estilo1"/>
      </w:pPr>
      <w:bookmarkStart w:id="100" w:name="_Toc504722570"/>
      <w:bookmarkStart w:id="101" w:name="_Toc18002550"/>
      <w:bookmarkStart w:id="102" w:name="_Toc21436770"/>
      <w:r>
        <w:t>Validaciones I</w:t>
      </w:r>
      <w:r w:rsidR="00AC2539" w:rsidRPr="00DD4526">
        <w:t>niciales</w:t>
      </w:r>
      <w:bookmarkEnd w:id="100"/>
      <w:bookmarkEnd w:id="101"/>
      <w:bookmarkEnd w:id="102"/>
    </w:p>
    <w:p w14:paraId="51FFE9AC" w14:textId="77777777" w:rsidR="00B1140B" w:rsidRDefault="00B1140B" w:rsidP="00B1140B">
      <w:pPr>
        <w:pStyle w:val="Parrafo"/>
      </w:pPr>
      <w:bookmarkStart w:id="103" w:name="_Toc504722571"/>
    </w:p>
    <w:p w14:paraId="5F637495" w14:textId="77777777" w:rsidR="00EE0D9B" w:rsidRPr="002452B9" w:rsidRDefault="00EE0D9B" w:rsidP="00EE0D9B">
      <w:pPr>
        <w:pStyle w:val="Parrafo"/>
        <w:numPr>
          <w:ilvl w:val="0"/>
          <w:numId w:val="4"/>
        </w:numPr>
      </w:pPr>
      <w:r>
        <w:rPr>
          <w:b/>
        </w:rPr>
        <w:t xml:space="preserve">Exitosa: </w:t>
      </w:r>
    </w:p>
    <w:p w14:paraId="057C5CD6" w14:textId="77777777" w:rsidR="00EE0D9B" w:rsidRDefault="00EE0D9B" w:rsidP="00EE0D9B">
      <w:pPr>
        <w:pStyle w:val="Parrafo"/>
        <w:numPr>
          <w:ilvl w:val="1"/>
          <w:numId w:val="4"/>
        </w:numPr>
      </w:pPr>
      <w:r>
        <w:t>Conexión exitosa a internet</w:t>
      </w:r>
    </w:p>
    <w:p w14:paraId="0F023604" w14:textId="77777777" w:rsidR="00EE0D9B" w:rsidRDefault="00EE0D9B" w:rsidP="00EE0D9B">
      <w:pPr>
        <w:pStyle w:val="Parrafo"/>
        <w:numPr>
          <w:ilvl w:val="1"/>
          <w:numId w:val="4"/>
        </w:numPr>
      </w:pPr>
      <w:r>
        <w:t>Comunicación exitosa con VCAS</w:t>
      </w:r>
    </w:p>
    <w:p w14:paraId="62DEFABD" w14:textId="77777777" w:rsidR="00EE0D9B" w:rsidRDefault="00EE0D9B" w:rsidP="00EE0D9B">
      <w:pPr>
        <w:pStyle w:val="Parrafo"/>
        <w:numPr>
          <w:ilvl w:val="1"/>
          <w:numId w:val="4"/>
        </w:numPr>
      </w:pPr>
      <w:r>
        <w:t>Comunicación exitosa con OAuth</w:t>
      </w:r>
    </w:p>
    <w:p w14:paraId="1F4602D9" w14:textId="77777777" w:rsidR="00EE0D9B" w:rsidRDefault="00EE0D9B" w:rsidP="00EE0D9B">
      <w:pPr>
        <w:pStyle w:val="Parrafo"/>
        <w:numPr>
          <w:ilvl w:val="1"/>
          <w:numId w:val="4"/>
        </w:numPr>
      </w:pPr>
      <w:r>
        <w:t xml:space="preserve">Comunicación exitosa con Api Notificaciones </w:t>
      </w:r>
    </w:p>
    <w:p w14:paraId="5BE7FEAB" w14:textId="77777777" w:rsidR="00EE0D9B" w:rsidRDefault="00EE0D9B" w:rsidP="00EE0D9B">
      <w:pPr>
        <w:pStyle w:val="Parrafo"/>
        <w:ind w:left="720"/>
      </w:pPr>
      <w:r w:rsidRPr="00C14659">
        <w:rPr>
          <w:b/>
        </w:rPr>
        <w:t>No Exitosa</w:t>
      </w:r>
      <w:r>
        <w:t xml:space="preserve">: </w:t>
      </w:r>
    </w:p>
    <w:p w14:paraId="6E21DD08" w14:textId="77777777" w:rsidR="00EE0D9B" w:rsidRDefault="00EE0D9B" w:rsidP="00EE0D9B">
      <w:pPr>
        <w:pStyle w:val="Parrafo"/>
        <w:numPr>
          <w:ilvl w:val="1"/>
          <w:numId w:val="4"/>
        </w:numPr>
      </w:pPr>
      <w:r>
        <w:t>Conexión fallida a internet</w:t>
      </w:r>
    </w:p>
    <w:p w14:paraId="24295FDD" w14:textId="77777777" w:rsidR="00EE0D9B" w:rsidRDefault="00EE0D9B" w:rsidP="00EE0D9B">
      <w:pPr>
        <w:pStyle w:val="Parrafo"/>
        <w:numPr>
          <w:ilvl w:val="1"/>
          <w:numId w:val="4"/>
        </w:numPr>
      </w:pPr>
      <w:r>
        <w:t>Comunicación fallida con VCAS</w:t>
      </w:r>
    </w:p>
    <w:p w14:paraId="624F60BF" w14:textId="77777777" w:rsidR="00EE0D9B" w:rsidRDefault="00EE0D9B" w:rsidP="00EE0D9B">
      <w:pPr>
        <w:pStyle w:val="Parrafo"/>
        <w:numPr>
          <w:ilvl w:val="1"/>
          <w:numId w:val="4"/>
        </w:numPr>
      </w:pPr>
      <w:r>
        <w:t>Comunicación fallida con OAuth</w:t>
      </w:r>
    </w:p>
    <w:p w14:paraId="1A3F79D2" w14:textId="77777777" w:rsidR="00EE0D9B" w:rsidRDefault="00EE0D9B" w:rsidP="00EE0D9B">
      <w:pPr>
        <w:pStyle w:val="Parrafo"/>
        <w:numPr>
          <w:ilvl w:val="1"/>
          <w:numId w:val="4"/>
        </w:numPr>
      </w:pPr>
      <w:r>
        <w:t xml:space="preserve">Comunicación fallida con Api Notificaciones </w:t>
      </w:r>
    </w:p>
    <w:p w14:paraId="52C35DDE" w14:textId="466B5BB3" w:rsidR="00AC2539" w:rsidRDefault="007644B1" w:rsidP="00315422">
      <w:pPr>
        <w:pStyle w:val="Estilo1"/>
      </w:pPr>
      <w:bookmarkStart w:id="104" w:name="_Toc18002551"/>
      <w:bookmarkStart w:id="105" w:name="_Toc21436771"/>
      <w:r>
        <w:lastRenderedPageBreak/>
        <w:t>Secuencia de la S</w:t>
      </w:r>
      <w:r w:rsidR="00AC2539" w:rsidRPr="00DD4526">
        <w:t>olución</w:t>
      </w:r>
      <w:bookmarkEnd w:id="103"/>
      <w:bookmarkEnd w:id="104"/>
      <w:bookmarkEnd w:id="105"/>
    </w:p>
    <w:p w14:paraId="2BF4F68D" w14:textId="611C2D19" w:rsidR="00263FEC" w:rsidRDefault="00684582" w:rsidP="008C1D51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El </w:t>
      </w:r>
      <w:r w:rsidR="001148A1">
        <w:rPr>
          <w:rFonts w:ascii="Century Gothic" w:hAnsi="Century Gothic"/>
        </w:rPr>
        <w:t>proceso de automatización debe</w:t>
      </w:r>
      <w:r>
        <w:rPr>
          <w:rFonts w:ascii="Century Gothic" w:hAnsi="Century Gothic"/>
        </w:rPr>
        <w:t xml:space="preserve"> realizar la</w:t>
      </w:r>
      <w:r w:rsidR="00AE23B0">
        <w:rPr>
          <w:rFonts w:ascii="Century Gothic" w:hAnsi="Century Gothic"/>
        </w:rPr>
        <w:t>s</w:t>
      </w:r>
      <w:r w:rsidR="00C14659">
        <w:rPr>
          <w:rFonts w:ascii="Century Gothic" w:hAnsi="Century Gothic"/>
        </w:rPr>
        <w:t xml:space="preserve"> siguientes actividades:</w:t>
      </w:r>
    </w:p>
    <w:p w14:paraId="7744B938" w14:textId="77777777" w:rsidR="003E2529" w:rsidRDefault="003E2529" w:rsidP="003E2529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1.- VCAS enviara la petición de conexión al Gateway para conectarse con OAuth. </w:t>
      </w:r>
    </w:p>
    <w:p w14:paraId="77C7ECED" w14:textId="22829CD8" w:rsidR="00C969FF" w:rsidRDefault="003E2529" w:rsidP="003E2529">
      <w:pPr>
        <w:pStyle w:val="Prrafodelista"/>
        <w:ind w:left="0"/>
        <w:rPr>
          <w:noProof/>
          <w:lang w:val="es-MX" w:eastAsia="es-MX"/>
        </w:rPr>
      </w:pPr>
      <w:r>
        <w:rPr>
          <w:rFonts w:ascii="Century Gothic" w:hAnsi="Century Gothic"/>
        </w:rPr>
        <w:t>2.- VCAS enviara la petición de conexión al Gateway para conectarse con Notificaciones.</w:t>
      </w:r>
    </w:p>
    <w:p w14:paraId="5E1A8355" w14:textId="4EF7897C" w:rsidR="00834721" w:rsidRDefault="00834721" w:rsidP="00C969FF">
      <w:pPr>
        <w:pStyle w:val="Prrafodelista"/>
        <w:ind w:left="0"/>
        <w:jc w:val="center"/>
      </w:pPr>
    </w:p>
    <w:p w14:paraId="0962492B" w14:textId="77777777" w:rsidR="008323A3" w:rsidRPr="00C969FF" w:rsidRDefault="008323A3" w:rsidP="00C969FF">
      <w:pPr>
        <w:pStyle w:val="Prrafodelista"/>
        <w:ind w:left="0"/>
        <w:jc w:val="center"/>
      </w:pPr>
    </w:p>
    <w:p w14:paraId="10F2DB00" w14:textId="77777777" w:rsidR="00AC2539" w:rsidRPr="00DD4526" w:rsidRDefault="00AC2539" w:rsidP="00315422">
      <w:pPr>
        <w:pStyle w:val="Estilo1"/>
      </w:pPr>
      <w:bookmarkStart w:id="106" w:name="_Toc504722572"/>
      <w:bookmarkStart w:id="107" w:name="_Toc18002552"/>
      <w:bookmarkStart w:id="108" w:name="_Toc21436772"/>
      <w:r w:rsidRPr="00DD4526">
        <w:t>Ex</w:t>
      </w:r>
      <w:r w:rsidR="007644B1">
        <w:t>cepciones de la S</w:t>
      </w:r>
      <w:r w:rsidRPr="00DD4526">
        <w:t>ecuencia</w:t>
      </w:r>
      <w:bookmarkEnd w:id="106"/>
      <w:bookmarkEnd w:id="107"/>
      <w:bookmarkEnd w:id="108"/>
    </w:p>
    <w:p w14:paraId="4FC849AB" w14:textId="77777777" w:rsidR="00EF606B" w:rsidRDefault="00EF606B" w:rsidP="00EF606B">
      <w:pPr>
        <w:pStyle w:val="Parrafo"/>
      </w:pPr>
    </w:p>
    <w:p w14:paraId="3B46BECB" w14:textId="2A295203" w:rsidR="003E2529" w:rsidRDefault="003E2529" w:rsidP="003E2529">
      <w:pPr>
        <w:pStyle w:val="Prrafodelista"/>
        <w:numPr>
          <w:ilvl w:val="0"/>
          <w:numId w:val="4"/>
        </w:numPr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>En caso de que haya un cambio de ruta, se deberá realizar una configuración</w:t>
      </w:r>
      <w:r>
        <w:rPr>
          <w:rFonts w:ascii="Century Gothic" w:hAnsi="Century Gothic"/>
          <w:lang w:val="es-MX"/>
        </w:rPr>
        <w:t xml:space="preserve"> </w:t>
      </w:r>
      <w:r>
        <w:rPr>
          <w:rFonts w:ascii="Century Gothic" w:hAnsi="Century Gothic"/>
          <w:lang w:val="es-MX"/>
        </w:rPr>
        <w:t>m</w:t>
      </w:r>
      <w:r>
        <w:rPr>
          <w:rFonts w:ascii="Century Gothic" w:hAnsi="Century Gothic"/>
          <w:lang w:val="es-MX"/>
        </w:rPr>
        <w:t>anual de ruta hacia OAuth</w:t>
      </w:r>
    </w:p>
    <w:p w14:paraId="0A7158C4" w14:textId="29501EE7" w:rsidR="003E2529" w:rsidRDefault="003E2529" w:rsidP="003E2529">
      <w:pPr>
        <w:pStyle w:val="Prrafodelista"/>
        <w:numPr>
          <w:ilvl w:val="0"/>
          <w:numId w:val="4"/>
        </w:numPr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En caso de que haya un cambio de ruta, se deberá realizar una configuración manual de ruta hacia </w:t>
      </w:r>
      <w:r>
        <w:rPr>
          <w:rFonts w:ascii="Century Gothic" w:hAnsi="Century Gothic"/>
          <w:lang w:val="es-MX"/>
        </w:rPr>
        <w:t>Notificaciones</w:t>
      </w:r>
    </w:p>
    <w:p w14:paraId="26FFB2B3" w14:textId="59DEC28F" w:rsidR="00DB2D62" w:rsidRDefault="00DB2D62">
      <w:pPr>
        <w:rPr>
          <w:rFonts w:ascii="Century Gothic" w:hAnsi="Century Gothic"/>
          <w:b/>
          <w:color w:val="1F497D" w:themeColor="text2"/>
          <w:sz w:val="32"/>
        </w:rPr>
      </w:pPr>
    </w:p>
    <w:p w14:paraId="6CE8C321" w14:textId="3D314A64" w:rsidR="00EC0A45" w:rsidRDefault="00EC0A45" w:rsidP="00EC0A45">
      <w:pPr>
        <w:pStyle w:val="Estilo1"/>
      </w:pPr>
      <w:bookmarkStart w:id="109" w:name="_Toc18002553"/>
      <w:bookmarkStart w:id="110" w:name="_Toc21436773"/>
      <w:r>
        <w:t>Mensajes</w:t>
      </w:r>
      <w:bookmarkEnd w:id="109"/>
      <w:bookmarkEnd w:id="110"/>
    </w:p>
    <w:p w14:paraId="5F7A0353" w14:textId="77777777" w:rsidR="00524F6F" w:rsidRPr="00DD4526" w:rsidRDefault="00524F6F" w:rsidP="00524F6F">
      <w:pPr>
        <w:pStyle w:val="Parrafo"/>
      </w:pPr>
    </w:p>
    <w:p w14:paraId="2892862B" w14:textId="0FC0AB40" w:rsidR="00485E84" w:rsidRPr="00531F45" w:rsidRDefault="00C27297" w:rsidP="00A123B8">
      <w:pPr>
        <w:pStyle w:val="Prrafodelista"/>
        <w:numPr>
          <w:ilvl w:val="0"/>
          <w:numId w:val="9"/>
        </w:numPr>
        <w:rPr>
          <w:rFonts w:ascii="Century Gothic" w:hAnsi="Century Gothic"/>
          <w:b/>
          <w:color w:val="1F497D" w:themeColor="text2"/>
        </w:rPr>
      </w:pPr>
      <w:r>
        <w:rPr>
          <w:rFonts w:ascii="Century Gothic" w:hAnsi="Century Gothic"/>
          <w:b/>
          <w:color w:val="1F497D" w:themeColor="text2"/>
        </w:rPr>
        <w:t>Mensaje 1</w:t>
      </w:r>
    </w:p>
    <w:p w14:paraId="3FBCE3A9" w14:textId="7265FBB9" w:rsidR="007D3ED4" w:rsidRDefault="007D3ED4" w:rsidP="00936D80">
      <w:pPr>
        <w:rPr>
          <w:lang w:val="es-419"/>
        </w:rPr>
      </w:pPr>
      <w:r>
        <w:rPr>
          <w:noProof/>
        </w:rPr>
        <w:drawing>
          <wp:inline distT="0" distB="0" distL="0" distR="0" wp14:anchorId="44EFE277" wp14:editId="2E6A1D1E">
            <wp:extent cx="6404610" cy="14065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7741" w14:textId="1740ED47" w:rsidR="00834721" w:rsidRDefault="00834721" w:rsidP="00FD1D54">
      <w:pPr>
        <w:pStyle w:val="Prrafodelista"/>
        <w:rPr>
          <w:rFonts w:ascii="Century Gothic" w:hAnsi="Century Gothic"/>
        </w:rPr>
      </w:pPr>
    </w:p>
    <w:p w14:paraId="30DB85ED" w14:textId="70AD935C" w:rsidR="001C0F60" w:rsidRDefault="001C0F60" w:rsidP="00FD1D54">
      <w:pPr>
        <w:pStyle w:val="Prrafodelista"/>
        <w:rPr>
          <w:rFonts w:ascii="Century Gothic" w:hAnsi="Century Gothic"/>
        </w:rPr>
      </w:pPr>
    </w:p>
    <w:p w14:paraId="4DFB2E73" w14:textId="2AD9ECA1" w:rsidR="001C0F60" w:rsidRDefault="001C0F60" w:rsidP="00FD1D54">
      <w:pPr>
        <w:pStyle w:val="Prrafodelista"/>
        <w:rPr>
          <w:rFonts w:ascii="Century Gothic" w:hAnsi="Century Gothic"/>
        </w:rPr>
      </w:pPr>
    </w:p>
    <w:p w14:paraId="05579C1B" w14:textId="2C3BC446" w:rsidR="001C0F60" w:rsidRDefault="001C0F60" w:rsidP="00FD1D54">
      <w:pPr>
        <w:pStyle w:val="Prrafodelista"/>
        <w:rPr>
          <w:rFonts w:ascii="Century Gothic" w:hAnsi="Century Gothic"/>
        </w:rPr>
      </w:pPr>
    </w:p>
    <w:p w14:paraId="0BE58222" w14:textId="59F7A349" w:rsidR="001C0F60" w:rsidRDefault="001C0F60" w:rsidP="00FD1D54">
      <w:pPr>
        <w:pStyle w:val="Prrafodelista"/>
        <w:rPr>
          <w:rFonts w:ascii="Century Gothic" w:hAnsi="Century Gothic"/>
        </w:rPr>
      </w:pPr>
    </w:p>
    <w:p w14:paraId="0C4001E3" w14:textId="1A6753D2" w:rsidR="001C0F60" w:rsidRDefault="001C0F60" w:rsidP="00FD1D54">
      <w:pPr>
        <w:pStyle w:val="Prrafodelista"/>
        <w:rPr>
          <w:rFonts w:ascii="Century Gothic" w:hAnsi="Century Gothic"/>
        </w:rPr>
      </w:pPr>
    </w:p>
    <w:p w14:paraId="09075265" w14:textId="77777777" w:rsidR="001C0F60" w:rsidRDefault="001C0F60" w:rsidP="00FD1D54">
      <w:pPr>
        <w:pStyle w:val="Prrafodelista"/>
        <w:rPr>
          <w:rFonts w:ascii="Century Gothic" w:hAnsi="Century Gothic"/>
        </w:rPr>
      </w:pPr>
    </w:p>
    <w:p w14:paraId="63F30882" w14:textId="77777777" w:rsidR="003C0E5F" w:rsidRPr="00DD4526" w:rsidRDefault="003C0E5F" w:rsidP="003C0E5F">
      <w:pPr>
        <w:pStyle w:val="Estilo1"/>
        <w:ind w:left="360"/>
      </w:pPr>
      <w:bookmarkStart w:id="111" w:name="_Toc21436774"/>
      <w:r>
        <w:lastRenderedPageBreak/>
        <w:t>Control Operacional y Alarmas</w:t>
      </w:r>
      <w:bookmarkEnd w:id="111"/>
    </w:p>
    <w:p w14:paraId="3A1C5EDE" w14:textId="3F17B8CE" w:rsidR="00D27AF5" w:rsidRDefault="00D27AF5">
      <w:pPr>
        <w:rPr>
          <w:rFonts w:ascii="Century Gothic" w:hAnsi="Century Gothic"/>
        </w:rPr>
      </w:pPr>
    </w:p>
    <w:p w14:paraId="49632A74" w14:textId="77777777" w:rsidR="003C0E5F" w:rsidRDefault="003C0E5F" w:rsidP="003C0E5F">
      <w:pPr>
        <w:pStyle w:val="Estilo2"/>
        <w:ind w:left="792"/>
      </w:pPr>
      <w:bookmarkStart w:id="112" w:name="_Toc21436775"/>
      <w:r>
        <w:t>Calendarización operacional del proceso</w:t>
      </w:r>
      <w:bookmarkEnd w:id="112"/>
    </w:p>
    <w:p w14:paraId="6260CF22" w14:textId="3BD6E113" w:rsidR="0035681A" w:rsidRDefault="0035681A" w:rsidP="0035681A">
      <w:pPr>
        <w:pStyle w:val="Parrafo"/>
      </w:pPr>
      <w:r>
        <w:t xml:space="preserve">La solución se </w:t>
      </w:r>
      <w:r>
        <w:t>ejecuta cada vez que es invocada por el sistema</w:t>
      </w:r>
      <w:r>
        <w:t xml:space="preserve"> de VISA </w:t>
      </w:r>
      <w:r>
        <w:t xml:space="preserve">(VCAS) </w:t>
      </w:r>
      <w:r>
        <w:t>y el Gateway estará disponible 7 / 24.</w:t>
      </w:r>
    </w:p>
    <w:p w14:paraId="213708AD" w14:textId="77777777" w:rsidR="00846C39" w:rsidRDefault="00846C39" w:rsidP="003C0E5F">
      <w:pPr>
        <w:pStyle w:val="Parrafo"/>
      </w:pPr>
    </w:p>
    <w:p w14:paraId="3B41D3EC" w14:textId="599A5181" w:rsidR="003C0E5F" w:rsidRDefault="003C0E5F" w:rsidP="003C0E5F">
      <w:pPr>
        <w:pStyle w:val="Estilo2"/>
      </w:pPr>
      <w:bookmarkStart w:id="113" w:name="_Toc21436776"/>
      <w:r>
        <w:t>Alarmas y/o notificaciones</w:t>
      </w:r>
      <w:bookmarkEnd w:id="113"/>
    </w:p>
    <w:tbl>
      <w:tblPr>
        <w:tblStyle w:val="Tablaconcuadrcula"/>
        <w:tblW w:w="0" w:type="auto"/>
        <w:jc w:val="center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4957"/>
        <w:gridCol w:w="3260"/>
        <w:gridCol w:w="1408"/>
      </w:tblGrid>
      <w:tr w:rsidR="003C0E5F" w:rsidRPr="00DD4526" w14:paraId="0DBEB7BE" w14:textId="77777777" w:rsidTr="00834721">
        <w:trPr>
          <w:trHeight w:val="307"/>
          <w:jc w:val="center"/>
        </w:trPr>
        <w:tc>
          <w:tcPr>
            <w:tcW w:w="4957" w:type="dxa"/>
            <w:shd w:val="clear" w:color="auto" w:fill="002060"/>
          </w:tcPr>
          <w:p w14:paraId="1F5FBF6F" w14:textId="77777777" w:rsidR="003C0E5F" w:rsidRPr="00DD4526" w:rsidRDefault="003C0E5F" w:rsidP="0083472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Escenario</w:t>
            </w:r>
          </w:p>
        </w:tc>
        <w:tc>
          <w:tcPr>
            <w:tcW w:w="3260" w:type="dxa"/>
            <w:shd w:val="clear" w:color="auto" w:fill="002060"/>
          </w:tcPr>
          <w:p w14:paraId="373FDA72" w14:textId="77777777" w:rsidR="003C0E5F" w:rsidRPr="00DD4526" w:rsidRDefault="003C0E5F" w:rsidP="0083472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Acción</w:t>
            </w:r>
          </w:p>
        </w:tc>
        <w:tc>
          <w:tcPr>
            <w:tcW w:w="1408" w:type="dxa"/>
            <w:shd w:val="clear" w:color="auto" w:fill="002060"/>
          </w:tcPr>
          <w:p w14:paraId="27AC0814" w14:textId="77777777" w:rsidR="003C0E5F" w:rsidRPr="00DD4526" w:rsidRDefault="003C0E5F" w:rsidP="0083472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Nivel</w:t>
            </w:r>
          </w:p>
        </w:tc>
      </w:tr>
      <w:tr w:rsidR="003C0E5F" w:rsidRPr="00DD4526" w14:paraId="1518A99F" w14:textId="77777777" w:rsidTr="00834721">
        <w:trPr>
          <w:trHeight w:val="424"/>
          <w:jc w:val="center"/>
        </w:trPr>
        <w:tc>
          <w:tcPr>
            <w:tcW w:w="4957" w:type="dxa"/>
          </w:tcPr>
          <w:p w14:paraId="689BAAA5" w14:textId="10FB9942" w:rsidR="003C0E5F" w:rsidRPr="00467CA0" w:rsidRDefault="008327E6" w:rsidP="008327E6">
            <w:pPr>
              <w:ind w:left="360"/>
              <w:jc w:val="center"/>
              <w:rPr>
                <w:rFonts w:ascii="Century Gothic" w:hAnsi="Century Gothic"/>
              </w:rPr>
            </w:pPr>
            <w:r w:rsidRPr="00467CA0">
              <w:rPr>
                <w:lang w:val="en-US"/>
              </w:rPr>
              <w:t xml:space="preserve">400 BAD </w:t>
            </w:r>
            <w:proofErr w:type="gramStart"/>
            <w:r w:rsidRPr="00467CA0">
              <w:rPr>
                <w:lang w:val="en-US"/>
              </w:rPr>
              <w:t>REQUEST</w:t>
            </w:r>
            <w:proofErr w:type="gramEnd"/>
            <w:r w:rsidRPr="00467CA0">
              <w:rPr>
                <w:lang w:val="en-US"/>
              </w:rPr>
              <w:t>:</w:t>
            </w:r>
          </w:p>
        </w:tc>
        <w:tc>
          <w:tcPr>
            <w:tcW w:w="3260" w:type="dxa"/>
          </w:tcPr>
          <w:p w14:paraId="36EE65BE" w14:textId="77DFB9E3" w:rsidR="003C0E5F" w:rsidRPr="00467CA0" w:rsidRDefault="008327E6" w:rsidP="00467CA0">
            <w:pPr>
              <w:pStyle w:val="Tabla"/>
              <w:jc w:val="both"/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  <w:r w:rsidRPr="00467CA0">
              <w:rPr>
                <w:sz w:val="22"/>
                <w:szCs w:val="22"/>
                <w:lang w:val="en-US"/>
              </w:rPr>
              <w:t>The request was invalid or cannot be otherwise served. An accompanying error message will explain further. For security reasons, requests without authentication are considered invalid and will yield this response.</w:t>
            </w:r>
          </w:p>
        </w:tc>
        <w:tc>
          <w:tcPr>
            <w:tcW w:w="1408" w:type="dxa"/>
          </w:tcPr>
          <w:p w14:paraId="72C1EFC7" w14:textId="77777777" w:rsidR="003C0E5F" w:rsidRPr="00467CA0" w:rsidRDefault="003C0E5F" w:rsidP="00834721">
            <w:pPr>
              <w:pStyle w:val="Tabla"/>
              <w:jc w:val="center"/>
              <w:rPr>
                <w:rFonts w:ascii="Century Gothic" w:hAnsi="Century Gothic" w:cs="Arial"/>
                <w:sz w:val="22"/>
                <w:szCs w:val="22"/>
                <w:lang w:val="es-ES_tradnl"/>
              </w:rPr>
            </w:pPr>
            <w:r w:rsidRPr="00467CA0">
              <w:rPr>
                <w:rFonts w:ascii="Century Gothic" w:hAnsi="Century Gothic" w:cs="Arial"/>
                <w:sz w:val="22"/>
                <w:szCs w:val="22"/>
                <w:lang w:val="es-ES_tradnl"/>
              </w:rPr>
              <w:t>1</w:t>
            </w:r>
          </w:p>
        </w:tc>
      </w:tr>
      <w:tr w:rsidR="008327E6" w:rsidRPr="00DD4526" w14:paraId="1B1A742D" w14:textId="77777777" w:rsidTr="00834721">
        <w:trPr>
          <w:trHeight w:val="424"/>
          <w:jc w:val="center"/>
        </w:trPr>
        <w:tc>
          <w:tcPr>
            <w:tcW w:w="4957" w:type="dxa"/>
          </w:tcPr>
          <w:p w14:paraId="60E7A7BB" w14:textId="7E687968" w:rsidR="008327E6" w:rsidRPr="00467CA0" w:rsidRDefault="008327E6" w:rsidP="008327E6">
            <w:pPr>
              <w:ind w:left="360"/>
              <w:jc w:val="center"/>
              <w:rPr>
                <w:lang w:val="en-US"/>
              </w:rPr>
            </w:pPr>
            <w:r w:rsidRPr="00467CA0">
              <w:rPr>
                <w:lang w:val="en-US"/>
              </w:rPr>
              <w:t>401 UNAUTHORIZED:</w:t>
            </w:r>
          </w:p>
          <w:p w14:paraId="3288EE8B" w14:textId="77777777" w:rsidR="008327E6" w:rsidRPr="00467CA0" w:rsidRDefault="008327E6" w:rsidP="008327E6">
            <w:pPr>
              <w:pStyle w:val="Prrafodelista"/>
              <w:contextualSpacing w:val="0"/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4A341AE5" w14:textId="119C8881" w:rsidR="008327E6" w:rsidRPr="00467CA0" w:rsidRDefault="008327E6" w:rsidP="00834721">
            <w:pPr>
              <w:pStyle w:val="Tabla"/>
              <w:jc w:val="both"/>
              <w:rPr>
                <w:sz w:val="22"/>
                <w:szCs w:val="22"/>
                <w:lang w:val="en-US"/>
              </w:rPr>
            </w:pPr>
            <w:r w:rsidRPr="00467CA0">
              <w:rPr>
                <w:sz w:val="22"/>
                <w:szCs w:val="22"/>
                <w:lang w:val="en-US"/>
              </w:rPr>
              <w:t xml:space="preserve">The authentication credentials are missing, or if supplied are not valid or not </w:t>
            </w:r>
            <w:proofErr w:type="spellStart"/>
            <w:r w:rsidRPr="00467CA0">
              <w:rPr>
                <w:sz w:val="22"/>
                <w:szCs w:val="22"/>
                <w:lang w:val="en-US"/>
              </w:rPr>
              <w:t>suficient</w:t>
            </w:r>
            <w:proofErr w:type="spellEnd"/>
            <w:r w:rsidRPr="00467CA0">
              <w:rPr>
                <w:sz w:val="22"/>
                <w:szCs w:val="22"/>
                <w:lang w:val="en-US"/>
              </w:rPr>
              <w:t xml:space="preserve"> to access the resource.</w:t>
            </w:r>
          </w:p>
        </w:tc>
        <w:tc>
          <w:tcPr>
            <w:tcW w:w="1408" w:type="dxa"/>
          </w:tcPr>
          <w:p w14:paraId="4BF89935" w14:textId="260F5217" w:rsidR="008327E6" w:rsidRPr="00467CA0" w:rsidRDefault="008327E6" w:rsidP="00834721">
            <w:pPr>
              <w:pStyle w:val="Tabla"/>
              <w:jc w:val="center"/>
              <w:rPr>
                <w:rFonts w:ascii="Century Gothic" w:hAnsi="Century Gothic" w:cs="Arial"/>
                <w:sz w:val="22"/>
                <w:szCs w:val="22"/>
                <w:lang w:val="es-ES_tradnl"/>
              </w:rPr>
            </w:pPr>
            <w:r w:rsidRPr="00467CA0">
              <w:rPr>
                <w:rFonts w:ascii="Century Gothic" w:hAnsi="Century Gothic" w:cs="Arial"/>
                <w:sz w:val="22"/>
                <w:szCs w:val="22"/>
                <w:lang w:val="es-ES_tradnl"/>
              </w:rPr>
              <w:t>1</w:t>
            </w:r>
          </w:p>
        </w:tc>
      </w:tr>
      <w:tr w:rsidR="008327E6" w:rsidRPr="00DD4526" w14:paraId="29459EAD" w14:textId="77777777" w:rsidTr="00834721">
        <w:trPr>
          <w:trHeight w:val="424"/>
          <w:jc w:val="center"/>
        </w:trPr>
        <w:tc>
          <w:tcPr>
            <w:tcW w:w="4957" w:type="dxa"/>
          </w:tcPr>
          <w:p w14:paraId="282F8FCE" w14:textId="3A6C8B97" w:rsidR="008327E6" w:rsidRPr="00467CA0" w:rsidRDefault="008327E6" w:rsidP="008327E6">
            <w:pPr>
              <w:ind w:left="360"/>
              <w:jc w:val="center"/>
              <w:rPr>
                <w:lang w:val="en-US"/>
              </w:rPr>
            </w:pPr>
            <w:r w:rsidRPr="00467CA0">
              <w:rPr>
                <w:lang w:val="en-US"/>
              </w:rPr>
              <w:t>403 FORBIDDEN</w:t>
            </w:r>
          </w:p>
        </w:tc>
        <w:tc>
          <w:tcPr>
            <w:tcW w:w="3260" w:type="dxa"/>
          </w:tcPr>
          <w:p w14:paraId="43ACAA54" w14:textId="1FE7DEF7" w:rsidR="008327E6" w:rsidRPr="00467CA0" w:rsidRDefault="008327E6" w:rsidP="00834721">
            <w:pPr>
              <w:pStyle w:val="Tabla"/>
              <w:jc w:val="both"/>
              <w:rPr>
                <w:sz w:val="22"/>
                <w:szCs w:val="22"/>
                <w:lang w:val="en-US"/>
              </w:rPr>
            </w:pPr>
            <w:r w:rsidRPr="00467CA0">
              <w:rPr>
                <w:sz w:val="22"/>
                <w:szCs w:val="22"/>
                <w:lang w:val="en-US"/>
              </w:rPr>
              <w:t>The request has been refused. See the accompanying message for the specific reason (most likely for exceeding rate limit).</w:t>
            </w:r>
          </w:p>
        </w:tc>
        <w:tc>
          <w:tcPr>
            <w:tcW w:w="1408" w:type="dxa"/>
          </w:tcPr>
          <w:p w14:paraId="520F1FD9" w14:textId="34CD0436" w:rsidR="008327E6" w:rsidRPr="00467CA0" w:rsidRDefault="008327E6" w:rsidP="00834721">
            <w:pPr>
              <w:pStyle w:val="Tabla"/>
              <w:jc w:val="center"/>
              <w:rPr>
                <w:rFonts w:ascii="Century Gothic" w:hAnsi="Century Gothic" w:cs="Arial"/>
                <w:sz w:val="22"/>
                <w:szCs w:val="22"/>
                <w:lang w:val="es-ES_tradnl"/>
              </w:rPr>
            </w:pPr>
            <w:r w:rsidRPr="00467CA0">
              <w:rPr>
                <w:rFonts w:ascii="Century Gothic" w:hAnsi="Century Gothic" w:cs="Arial"/>
                <w:sz w:val="22"/>
                <w:szCs w:val="22"/>
                <w:lang w:val="es-ES_tradnl"/>
              </w:rPr>
              <w:t>1</w:t>
            </w:r>
          </w:p>
        </w:tc>
      </w:tr>
      <w:tr w:rsidR="008327E6" w:rsidRPr="00DD4526" w14:paraId="67BB36D4" w14:textId="77777777" w:rsidTr="00834721">
        <w:trPr>
          <w:trHeight w:val="424"/>
          <w:jc w:val="center"/>
        </w:trPr>
        <w:tc>
          <w:tcPr>
            <w:tcW w:w="4957" w:type="dxa"/>
          </w:tcPr>
          <w:p w14:paraId="789AB93A" w14:textId="6B655D00" w:rsidR="008327E6" w:rsidRPr="00467CA0" w:rsidRDefault="008327E6" w:rsidP="008327E6">
            <w:pPr>
              <w:ind w:left="360"/>
              <w:jc w:val="center"/>
              <w:rPr>
                <w:lang w:val="en-US"/>
              </w:rPr>
            </w:pPr>
            <w:r w:rsidRPr="00467CA0">
              <w:rPr>
                <w:lang w:val="en-US"/>
              </w:rPr>
              <w:t>404 NOT FOUND</w:t>
            </w:r>
          </w:p>
        </w:tc>
        <w:tc>
          <w:tcPr>
            <w:tcW w:w="3260" w:type="dxa"/>
          </w:tcPr>
          <w:p w14:paraId="62C0E6DF" w14:textId="3EB382EF" w:rsidR="008327E6" w:rsidRPr="00467CA0" w:rsidRDefault="008327E6" w:rsidP="00834721">
            <w:pPr>
              <w:pStyle w:val="Tabla"/>
              <w:jc w:val="both"/>
              <w:rPr>
                <w:sz w:val="22"/>
                <w:szCs w:val="22"/>
                <w:lang w:val="en-US"/>
              </w:rPr>
            </w:pPr>
            <w:r w:rsidRPr="00467CA0">
              <w:rPr>
                <w:sz w:val="22"/>
                <w:szCs w:val="22"/>
                <w:lang w:val="en-US"/>
              </w:rPr>
              <w:t>The URI requested is invalid or the resource requested does not exists.</w:t>
            </w:r>
          </w:p>
        </w:tc>
        <w:tc>
          <w:tcPr>
            <w:tcW w:w="1408" w:type="dxa"/>
          </w:tcPr>
          <w:p w14:paraId="1D65DC25" w14:textId="38276CE0" w:rsidR="008327E6" w:rsidRPr="00467CA0" w:rsidRDefault="008327E6" w:rsidP="00834721">
            <w:pPr>
              <w:pStyle w:val="Tabla"/>
              <w:jc w:val="center"/>
              <w:rPr>
                <w:rFonts w:ascii="Century Gothic" w:hAnsi="Century Gothic" w:cs="Arial"/>
                <w:sz w:val="22"/>
                <w:szCs w:val="22"/>
                <w:lang w:val="es-ES_tradnl"/>
              </w:rPr>
            </w:pPr>
            <w:r w:rsidRPr="00467CA0">
              <w:rPr>
                <w:rFonts w:ascii="Century Gothic" w:hAnsi="Century Gothic" w:cs="Arial"/>
                <w:sz w:val="22"/>
                <w:szCs w:val="22"/>
                <w:lang w:val="es-ES_tradnl"/>
              </w:rPr>
              <w:t>1</w:t>
            </w:r>
          </w:p>
        </w:tc>
      </w:tr>
      <w:tr w:rsidR="008327E6" w:rsidRPr="00DD4526" w14:paraId="26E1F7DC" w14:textId="77777777" w:rsidTr="00834721">
        <w:trPr>
          <w:trHeight w:val="424"/>
          <w:jc w:val="center"/>
        </w:trPr>
        <w:tc>
          <w:tcPr>
            <w:tcW w:w="4957" w:type="dxa"/>
          </w:tcPr>
          <w:p w14:paraId="0489853F" w14:textId="0D0CCCC2" w:rsidR="008327E6" w:rsidRPr="00467CA0" w:rsidRDefault="008327E6" w:rsidP="008327E6">
            <w:pPr>
              <w:ind w:left="360"/>
              <w:jc w:val="center"/>
              <w:rPr>
                <w:lang w:val="en-US"/>
              </w:rPr>
            </w:pPr>
            <w:r w:rsidRPr="00467CA0">
              <w:rPr>
                <w:lang w:val="en-US"/>
              </w:rPr>
              <w:t>409 CONFLICT</w:t>
            </w:r>
          </w:p>
        </w:tc>
        <w:tc>
          <w:tcPr>
            <w:tcW w:w="3260" w:type="dxa"/>
          </w:tcPr>
          <w:p w14:paraId="2AC96A6D" w14:textId="75A5ABE6" w:rsidR="008327E6" w:rsidRPr="00467CA0" w:rsidRDefault="008327E6" w:rsidP="00834721">
            <w:pPr>
              <w:pStyle w:val="Tabla"/>
              <w:jc w:val="both"/>
              <w:rPr>
                <w:sz w:val="22"/>
                <w:szCs w:val="22"/>
                <w:lang w:val="en-US"/>
              </w:rPr>
            </w:pPr>
            <w:r w:rsidRPr="00467CA0">
              <w:rPr>
                <w:sz w:val="22"/>
                <w:szCs w:val="22"/>
                <w:lang w:val="en-US"/>
              </w:rPr>
              <w:t>The request could not be completed due to a conflict with the current state of the resource (i.e. an edit conflict).</w:t>
            </w:r>
          </w:p>
        </w:tc>
        <w:tc>
          <w:tcPr>
            <w:tcW w:w="1408" w:type="dxa"/>
          </w:tcPr>
          <w:p w14:paraId="0C049558" w14:textId="5B889E5F" w:rsidR="008327E6" w:rsidRPr="00467CA0" w:rsidRDefault="008327E6" w:rsidP="00834721">
            <w:pPr>
              <w:pStyle w:val="Tabla"/>
              <w:jc w:val="center"/>
              <w:rPr>
                <w:rFonts w:ascii="Century Gothic" w:hAnsi="Century Gothic" w:cs="Arial"/>
                <w:sz w:val="22"/>
                <w:szCs w:val="22"/>
                <w:lang w:val="es-ES_tradnl"/>
              </w:rPr>
            </w:pPr>
            <w:r w:rsidRPr="00467CA0">
              <w:rPr>
                <w:rFonts w:ascii="Century Gothic" w:hAnsi="Century Gothic" w:cs="Arial"/>
                <w:sz w:val="22"/>
                <w:szCs w:val="22"/>
                <w:lang w:val="es-ES_tradnl"/>
              </w:rPr>
              <w:t>1</w:t>
            </w:r>
          </w:p>
        </w:tc>
      </w:tr>
      <w:tr w:rsidR="008327E6" w:rsidRPr="00DD4526" w14:paraId="0295FD6C" w14:textId="77777777" w:rsidTr="00834721">
        <w:trPr>
          <w:trHeight w:val="424"/>
          <w:jc w:val="center"/>
        </w:trPr>
        <w:tc>
          <w:tcPr>
            <w:tcW w:w="4957" w:type="dxa"/>
          </w:tcPr>
          <w:p w14:paraId="6C5677C6" w14:textId="00A98603" w:rsidR="008327E6" w:rsidRPr="00467CA0" w:rsidRDefault="008327E6" w:rsidP="008327E6">
            <w:pPr>
              <w:ind w:left="360"/>
              <w:jc w:val="center"/>
              <w:rPr>
                <w:lang w:val="en-US"/>
              </w:rPr>
            </w:pPr>
            <w:r w:rsidRPr="00467CA0">
              <w:rPr>
                <w:lang w:val="en-US"/>
              </w:rPr>
              <w:t>500 INTERNAL SERVER ERROR</w:t>
            </w:r>
          </w:p>
        </w:tc>
        <w:tc>
          <w:tcPr>
            <w:tcW w:w="3260" w:type="dxa"/>
          </w:tcPr>
          <w:p w14:paraId="4C3DE243" w14:textId="2B5B8416" w:rsidR="008327E6" w:rsidRPr="00467CA0" w:rsidRDefault="008327E6" w:rsidP="00834721">
            <w:pPr>
              <w:pStyle w:val="Tabla"/>
              <w:jc w:val="both"/>
              <w:rPr>
                <w:sz w:val="22"/>
                <w:szCs w:val="22"/>
                <w:lang w:val="en-US"/>
              </w:rPr>
            </w:pPr>
            <w:r w:rsidRPr="00467CA0">
              <w:rPr>
                <w:sz w:val="22"/>
                <w:szCs w:val="22"/>
                <w:lang w:val="en-US"/>
              </w:rPr>
              <w:t>Something is horribly wrong.</w:t>
            </w:r>
          </w:p>
        </w:tc>
        <w:tc>
          <w:tcPr>
            <w:tcW w:w="1408" w:type="dxa"/>
          </w:tcPr>
          <w:p w14:paraId="7D1DFD93" w14:textId="233089EA" w:rsidR="008327E6" w:rsidRPr="00467CA0" w:rsidRDefault="008327E6" w:rsidP="00834721">
            <w:pPr>
              <w:pStyle w:val="Tabla"/>
              <w:jc w:val="center"/>
              <w:rPr>
                <w:rFonts w:ascii="Century Gothic" w:hAnsi="Century Gothic" w:cs="Arial"/>
                <w:sz w:val="22"/>
                <w:szCs w:val="22"/>
                <w:lang w:val="es-ES_tradnl"/>
              </w:rPr>
            </w:pPr>
            <w:r w:rsidRPr="00467CA0">
              <w:rPr>
                <w:rFonts w:ascii="Century Gothic" w:hAnsi="Century Gothic" w:cs="Arial"/>
                <w:sz w:val="22"/>
                <w:szCs w:val="22"/>
                <w:lang w:val="es-ES_tradnl"/>
              </w:rPr>
              <w:t>1</w:t>
            </w:r>
          </w:p>
        </w:tc>
      </w:tr>
    </w:tbl>
    <w:p w14:paraId="316C80F9" w14:textId="1B23DB55" w:rsidR="003C0E5F" w:rsidRDefault="003C0E5F">
      <w:pPr>
        <w:rPr>
          <w:rFonts w:ascii="Century Gothic" w:hAnsi="Century Gothic"/>
        </w:rPr>
      </w:pPr>
    </w:p>
    <w:p w14:paraId="49A20DE4" w14:textId="77777777" w:rsidR="00467CA0" w:rsidRDefault="00467CA0">
      <w:pPr>
        <w:rPr>
          <w:rFonts w:ascii="Century Gothic" w:hAnsi="Century Gothic"/>
        </w:rPr>
      </w:pPr>
    </w:p>
    <w:p w14:paraId="63842D3A" w14:textId="2746F2C1" w:rsidR="006A1653" w:rsidRPr="00DD4526" w:rsidRDefault="001B087F" w:rsidP="006A1653">
      <w:pPr>
        <w:pStyle w:val="Estilo1"/>
      </w:pPr>
      <w:bookmarkStart w:id="114" w:name="_Toc18002554"/>
      <w:bookmarkStart w:id="115" w:name="_Toc21436777"/>
      <w:proofErr w:type="spellStart"/>
      <w:r>
        <w:lastRenderedPageBreak/>
        <w:t>KPI’s</w:t>
      </w:r>
      <w:bookmarkEnd w:id="114"/>
      <w:bookmarkEnd w:id="115"/>
      <w:proofErr w:type="spellEnd"/>
    </w:p>
    <w:p w14:paraId="1451831F" w14:textId="30822C04" w:rsidR="00FE4738" w:rsidRDefault="00FE4738" w:rsidP="00D74EBA">
      <w:pPr>
        <w:pStyle w:val="Parrafo"/>
      </w:pPr>
      <w:bookmarkStart w:id="116" w:name="_Toc504722573"/>
    </w:p>
    <w:p w14:paraId="18CF948D" w14:textId="65476F58" w:rsidR="00FE4738" w:rsidRDefault="003C0E5F" w:rsidP="003C0E5F">
      <w:pPr>
        <w:pStyle w:val="Estilo2"/>
        <w:numPr>
          <w:ilvl w:val="1"/>
          <w:numId w:val="20"/>
        </w:numPr>
      </w:pPr>
      <w:bookmarkStart w:id="117" w:name="_Toc21436778"/>
      <w:r>
        <w:t>Operativo</w:t>
      </w:r>
      <w:bookmarkEnd w:id="117"/>
      <w:r w:rsidR="00D74EBA" w:rsidRPr="00D74EBA">
        <w:br/>
      </w:r>
    </w:p>
    <w:p w14:paraId="489B4CE4" w14:textId="6EDB4AFA" w:rsidR="00C7600A" w:rsidRDefault="00C7600A" w:rsidP="00A123B8">
      <w:pPr>
        <w:pStyle w:val="Parrafo"/>
        <w:numPr>
          <w:ilvl w:val="0"/>
          <w:numId w:val="11"/>
        </w:numPr>
        <w:jc w:val="left"/>
      </w:pPr>
      <w:r>
        <w:t xml:space="preserve">El </w:t>
      </w:r>
      <w:r w:rsidR="00936D80">
        <w:t>número</w:t>
      </w:r>
      <w:r>
        <w:t xml:space="preserve"> de ejecuciones se podrá consultar a través del log de ejecución de la </w:t>
      </w:r>
      <w:r w:rsidR="00936D80">
        <w:rPr>
          <w:lang w:val="es-419"/>
        </w:rPr>
        <w:t xml:space="preserve">API </w:t>
      </w:r>
      <w:proofErr w:type="spellStart"/>
      <w:r w:rsidR="00936D80">
        <w:rPr>
          <w:lang w:val="es-419"/>
        </w:rPr>
        <w:t>Zuul</w:t>
      </w:r>
      <w:proofErr w:type="spellEnd"/>
      <w:r w:rsidR="00936D80">
        <w:rPr>
          <w:lang w:val="es-419"/>
        </w:rPr>
        <w:t xml:space="preserve"> Darwin</w:t>
      </w:r>
    </w:p>
    <w:p w14:paraId="29AF7A27" w14:textId="6DD84C6F" w:rsidR="00E13379" w:rsidRDefault="00E13379" w:rsidP="00834721">
      <w:pPr>
        <w:pStyle w:val="Parrafo"/>
        <w:jc w:val="left"/>
      </w:pPr>
      <w:bookmarkStart w:id="118" w:name="_Toc504722574"/>
      <w:bookmarkEnd w:id="116"/>
    </w:p>
    <w:p w14:paraId="1A325228" w14:textId="6FAFCE82" w:rsidR="00474697" w:rsidRDefault="007644B1" w:rsidP="00474697">
      <w:pPr>
        <w:pStyle w:val="Estilo1"/>
      </w:pPr>
      <w:bookmarkStart w:id="119" w:name="_Toc18002556"/>
      <w:bookmarkStart w:id="120" w:name="_Toc21436779"/>
      <w:r>
        <w:t>Credenciales y S</w:t>
      </w:r>
      <w:r w:rsidR="00AC2539" w:rsidRPr="00DD4526">
        <w:t>eguridad de</w:t>
      </w:r>
      <w:r>
        <w:t xml:space="preserve"> D</w:t>
      </w:r>
      <w:r w:rsidR="00AC2539" w:rsidRPr="00DD4526">
        <w:t>atos</w:t>
      </w:r>
      <w:bookmarkEnd w:id="118"/>
      <w:bookmarkEnd w:id="119"/>
      <w:bookmarkEnd w:id="120"/>
    </w:p>
    <w:p w14:paraId="77191384" w14:textId="77777777" w:rsidR="0029375D" w:rsidRDefault="0029375D" w:rsidP="0029375D">
      <w:pPr>
        <w:pStyle w:val="Parrafo"/>
      </w:pPr>
    </w:p>
    <w:p w14:paraId="714D3AF4" w14:textId="5FC2700E" w:rsidR="00474697" w:rsidRDefault="0029375D" w:rsidP="003C0118">
      <w:pPr>
        <w:pStyle w:val="Estilo2"/>
      </w:pPr>
      <w:bookmarkStart w:id="121" w:name="_Toc18002557"/>
      <w:bookmarkStart w:id="122" w:name="_Toc21436780"/>
      <w:r>
        <w:t>Enví</w:t>
      </w:r>
      <w:r w:rsidR="00474697">
        <w:t>o</w:t>
      </w:r>
      <w:r>
        <w:t xml:space="preserve"> de Notificaciones</w:t>
      </w:r>
      <w:bookmarkEnd w:id="121"/>
      <w:bookmarkEnd w:id="122"/>
    </w:p>
    <w:p w14:paraId="1C27D594" w14:textId="3C31EBA0" w:rsidR="003C0118" w:rsidRPr="00DD4526" w:rsidRDefault="003C0118" w:rsidP="003C0118">
      <w:pPr>
        <w:pStyle w:val="Parrafo"/>
      </w:pPr>
      <w:r>
        <w:t>Grupo de correos</w:t>
      </w:r>
    </w:p>
    <w:tbl>
      <w:tblPr>
        <w:tblStyle w:val="Tablaconcuadrcula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2482"/>
        <w:gridCol w:w="2778"/>
        <w:gridCol w:w="4346"/>
      </w:tblGrid>
      <w:tr w:rsidR="00675431" w:rsidRPr="00DD4526" w14:paraId="0FA6D665" w14:textId="77777777" w:rsidTr="00675431">
        <w:trPr>
          <w:trHeight w:val="307"/>
        </w:trPr>
        <w:tc>
          <w:tcPr>
            <w:tcW w:w="2482" w:type="dxa"/>
            <w:shd w:val="clear" w:color="auto" w:fill="002060"/>
          </w:tcPr>
          <w:p w14:paraId="7DF16CD2" w14:textId="2FF5D394" w:rsidR="00675431" w:rsidRDefault="00675431" w:rsidP="00EA5C44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Puesto</w:t>
            </w:r>
          </w:p>
        </w:tc>
        <w:tc>
          <w:tcPr>
            <w:tcW w:w="2778" w:type="dxa"/>
            <w:shd w:val="clear" w:color="auto" w:fill="002060"/>
          </w:tcPr>
          <w:p w14:paraId="5D89E7E2" w14:textId="6922FA83" w:rsidR="00675431" w:rsidRPr="00DD4526" w:rsidRDefault="00675431" w:rsidP="00EA5C44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Nombre</w:t>
            </w:r>
          </w:p>
        </w:tc>
        <w:tc>
          <w:tcPr>
            <w:tcW w:w="4346" w:type="dxa"/>
            <w:shd w:val="clear" w:color="auto" w:fill="002060"/>
          </w:tcPr>
          <w:p w14:paraId="081E5B72" w14:textId="77777777" w:rsidR="00675431" w:rsidRPr="00DD4526" w:rsidRDefault="00675431" w:rsidP="00EA5C44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Correo</w:t>
            </w:r>
          </w:p>
        </w:tc>
      </w:tr>
      <w:tr w:rsidR="00675431" w:rsidRPr="00DD4526" w14:paraId="52567875" w14:textId="77777777" w:rsidTr="00675431">
        <w:trPr>
          <w:trHeight w:val="424"/>
        </w:trPr>
        <w:tc>
          <w:tcPr>
            <w:tcW w:w="2482" w:type="dxa"/>
            <w:vAlign w:val="center"/>
          </w:tcPr>
          <w:p w14:paraId="46C5DE81" w14:textId="1897D185" w:rsidR="00675431" w:rsidRDefault="00121301" w:rsidP="0012130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</w:t>
            </w:r>
          </w:p>
        </w:tc>
        <w:tc>
          <w:tcPr>
            <w:tcW w:w="2778" w:type="dxa"/>
            <w:vAlign w:val="center"/>
          </w:tcPr>
          <w:p w14:paraId="0E7B9A17" w14:textId="2082FDE5" w:rsidR="00675431" w:rsidRPr="00DD4526" w:rsidRDefault="00121301" w:rsidP="0012130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</w:t>
            </w:r>
          </w:p>
        </w:tc>
        <w:tc>
          <w:tcPr>
            <w:tcW w:w="4346" w:type="dxa"/>
          </w:tcPr>
          <w:p w14:paraId="5C0F4EFF" w14:textId="786B3D23" w:rsidR="00675431" w:rsidRPr="00DD4526" w:rsidRDefault="00121301" w:rsidP="0003030E">
            <w:pPr>
              <w:pStyle w:val="Tabla"/>
              <w:jc w:val="center"/>
              <w:rPr>
                <w:rFonts w:ascii="Century Gothic" w:hAnsi="Century Gothic" w:cs="Arial"/>
                <w:sz w:val="22"/>
                <w:szCs w:val="22"/>
                <w:lang w:val="es-ES_tradnl"/>
              </w:rPr>
            </w:pPr>
            <w:r>
              <w:rPr>
                <w:rFonts w:ascii="Century Gothic" w:hAnsi="Century Gothic" w:cs="Arial"/>
                <w:sz w:val="22"/>
                <w:szCs w:val="22"/>
                <w:lang w:val="es-ES_tradnl"/>
              </w:rPr>
              <w:t>NA</w:t>
            </w:r>
          </w:p>
        </w:tc>
      </w:tr>
      <w:tr w:rsidR="001777F6" w:rsidRPr="00DD4526" w14:paraId="5173CD60" w14:textId="77777777" w:rsidTr="00675431">
        <w:trPr>
          <w:trHeight w:val="424"/>
        </w:trPr>
        <w:tc>
          <w:tcPr>
            <w:tcW w:w="2482" w:type="dxa"/>
            <w:vAlign w:val="center"/>
          </w:tcPr>
          <w:p w14:paraId="5A61EAA8" w14:textId="753C9764" w:rsidR="001777F6" w:rsidRDefault="001777F6" w:rsidP="00675431">
            <w:pPr>
              <w:rPr>
                <w:rFonts w:ascii="Century Gothic" w:hAnsi="Century Gothic"/>
              </w:rPr>
            </w:pPr>
          </w:p>
        </w:tc>
        <w:tc>
          <w:tcPr>
            <w:tcW w:w="2778" w:type="dxa"/>
            <w:vAlign w:val="center"/>
          </w:tcPr>
          <w:p w14:paraId="79741BD3" w14:textId="77777777" w:rsidR="001777F6" w:rsidRDefault="001777F6" w:rsidP="00675431">
            <w:pPr>
              <w:rPr>
                <w:rFonts w:ascii="Century Gothic" w:hAnsi="Century Gothic"/>
              </w:rPr>
            </w:pPr>
          </w:p>
        </w:tc>
        <w:tc>
          <w:tcPr>
            <w:tcW w:w="4346" w:type="dxa"/>
          </w:tcPr>
          <w:p w14:paraId="765C63F6" w14:textId="77777777" w:rsidR="001777F6" w:rsidRDefault="001777F6" w:rsidP="0003030E">
            <w:pPr>
              <w:pStyle w:val="Tabla"/>
              <w:jc w:val="center"/>
            </w:pPr>
          </w:p>
        </w:tc>
      </w:tr>
      <w:tr w:rsidR="001777F6" w:rsidRPr="00DD4526" w14:paraId="719A081F" w14:textId="77777777" w:rsidTr="00675431">
        <w:trPr>
          <w:trHeight w:val="424"/>
        </w:trPr>
        <w:tc>
          <w:tcPr>
            <w:tcW w:w="2482" w:type="dxa"/>
            <w:vAlign w:val="center"/>
          </w:tcPr>
          <w:p w14:paraId="25519E95" w14:textId="3088BBF5" w:rsidR="001777F6" w:rsidRDefault="001777F6" w:rsidP="00675431">
            <w:pPr>
              <w:rPr>
                <w:rFonts w:ascii="Century Gothic" w:hAnsi="Century Gothic"/>
              </w:rPr>
            </w:pPr>
          </w:p>
        </w:tc>
        <w:tc>
          <w:tcPr>
            <w:tcW w:w="2778" w:type="dxa"/>
            <w:vAlign w:val="center"/>
          </w:tcPr>
          <w:p w14:paraId="473D92EB" w14:textId="77777777" w:rsidR="001777F6" w:rsidRDefault="001777F6" w:rsidP="00675431">
            <w:pPr>
              <w:rPr>
                <w:rFonts w:ascii="Century Gothic" w:hAnsi="Century Gothic"/>
              </w:rPr>
            </w:pPr>
          </w:p>
        </w:tc>
        <w:tc>
          <w:tcPr>
            <w:tcW w:w="4346" w:type="dxa"/>
          </w:tcPr>
          <w:p w14:paraId="203A2494" w14:textId="77777777" w:rsidR="001777F6" w:rsidRDefault="001777F6" w:rsidP="0003030E">
            <w:pPr>
              <w:pStyle w:val="Tabla"/>
              <w:jc w:val="center"/>
            </w:pPr>
          </w:p>
        </w:tc>
      </w:tr>
    </w:tbl>
    <w:p w14:paraId="5A13C6E8" w14:textId="6AC09BD6" w:rsidR="00EB1A75" w:rsidRPr="00E13379" w:rsidRDefault="00EF552A" w:rsidP="00E13379">
      <w:pPr>
        <w:pStyle w:val="Estilo1"/>
      </w:pPr>
      <w:bookmarkStart w:id="123" w:name="_Toc18002561"/>
      <w:bookmarkStart w:id="124" w:name="_Toc21436783"/>
      <w:r>
        <w:t>Glosario</w:t>
      </w:r>
      <w:bookmarkEnd w:id="123"/>
      <w:bookmarkEnd w:id="124"/>
    </w:p>
    <w:tbl>
      <w:tblPr>
        <w:tblStyle w:val="Tablaconcuadrcula"/>
        <w:tblW w:w="0" w:type="auto"/>
        <w:jc w:val="center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2814"/>
        <w:gridCol w:w="6798"/>
      </w:tblGrid>
      <w:tr w:rsidR="00EB1A75" w:rsidRPr="00DD4526" w14:paraId="38E0662A" w14:textId="77777777" w:rsidTr="00271DB7">
        <w:trPr>
          <w:jc w:val="center"/>
        </w:trPr>
        <w:tc>
          <w:tcPr>
            <w:tcW w:w="2814" w:type="dxa"/>
            <w:shd w:val="clear" w:color="auto" w:fill="002060"/>
          </w:tcPr>
          <w:p w14:paraId="43C2A632" w14:textId="77777777" w:rsidR="00EB1A75" w:rsidRPr="00DD4526" w:rsidRDefault="00EB1A75" w:rsidP="00BD4666">
            <w:pPr>
              <w:jc w:val="center"/>
              <w:rPr>
                <w:rFonts w:ascii="Century Gothic" w:hAnsi="Century Gothic"/>
                <w:b/>
              </w:rPr>
            </w:pPr>
            <w:r w:rsidRPr="00DD4526">
              <w:rPr>
                <w:rFonts w:ascii="Century Gothic" w:hAnsi="Century Gothic"/>
                <w:b/>
              </w:rPr>
              <w:t>Término</w:t>
            </w:r>
          </w:p>
        </w:tc>
        <w:tc>
          <w:tcPr>
            <w:tcW w:w="6798" w:type="dxa"/>
            <w:shd w:val="clear" w:color="auto" w:fill="002060"/>
          </w:tcPr>
          <w:p w14:paraId="1D6EA5EE" w14:textId="77777777" w:rsidR="00EB1A75" w:rsidRPr="00DD4526" w:rsidRDefault="00EB1A75" w:rsidP="00BD4666">
            <w:pPr>
              <w:jc w:val="center"/>
              <w:rPr>
                <w:rFonts w:ascii="Century Gothic" w:hAnsi="Century Gothic"/>
                <w:b/>
              </w:rPr>
            </w:pPr>
            <w:r w:rsidRPr="00DD4526">
              <w:rPr>
                <w:rFonts w:ascii="Century Gothic" w:hAnsi="Century Gothic"/>
                <w:b/>
              </w:rPr>
              <w:t>Definición</w:t>
            </w:r>
          </w:p>
        </w:tc>
      </w:tr>
      <w:tr w:rsidR="00C350FC" w:rsidRPr="00DD4526" w14:paraId="47B14D6F" w14:textId="77777777" w:rsidTr="00022FDC">
        <w:trPr>
          <w:jc w:val="center"/>
        </w:trPr>
        <w:tc>
          <w:tcPr>
            <w:tcW w:w="2814" w:type="dxa"/>
          </w:tcPr>
          <w:p w14:paraId="2BFC1D07" w14:textId="157821E8" w:rsidR="00C350FC" w:rsidRPr="004F2642" w:rsidRDefault="0035681A" w:rsidP="004F2642">
            <w:pPr>
              <w:jc w:val="center"/>
            </w:pPr>
            <w:r>
              <w:rPr>
                <w:rFonts w:ascii="Century Gothic" w:hAnsi="Century Gothic" w:cs="Arial"/>
                <w:lang w:val="es-MX"/>
              </w:rPr>
              <w:t>VCAS</w:t>
            </w:r>
          </w:p>
        </w:tc>
        <w:tc>
          <w:tcPr>
            <w:tcW w:w="6798" w:type="dxa"/>
          </w:tcPr>
          <w:p w14:paraId="01F24E45" w14:textId="20E4BECA" w:rsidR="00C350FC" w:rsidRPr="00DD4526" w:rsidRDefault="0035681A" w:rsidP="00EB1A75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  <w:lang w:val="es-MX"/>
              </w:rPr>
              <w:t>Sistema de envió de notificaciones VISA</w:t>
            </w:r>
            <w:r w:rsidR="00283E83">
              <w:rPr>
                <w:rFonts w:ascii="Century Gothic" w:hAnsi="Century Gothic" w:cs="Arial"/>
                <w:lang w:val="es-MX"/>
              </w:rPr>
              <w:t>.</w:t>
            </w:r>
          </w:p>
        </w:tc>
      </w:tr>
      <w:tr w:rsidR="0035681A" w:rsidRPr="00DD4526" w14:paraId="10DE1815" w14:textId="77777777" w:rsidTr="00022FDC">
        <w:trPr>
          <w:jc w:val="center"/>
        </w:trPr>
        <w:tc>
          <w:tcPr>
            <w:tcW w:w="2814" w:type="dxa"/>
          </w:tcPr>
          <w:p w14:paraId="6E5769E8" w14:textId="1C99E66C" w:rsidR="0035681A" w:rsidRDefault="0035681A" w:rsidP="004F2642">
            <w:pPr>
              <w:jc w:val="center"/>
              <w:rPr>
                <w:rFonts w:ascii="Century Gothic" w:hAnsi="Century Gothic" w:cs="Arial"/>
                <w:lang w:val="es-MX"/>
              </w:rPr>
            </w:pPr>
            <w:r>
              <w:rPr>
                <w:rFonts w:ascii="Century Gothic" w:hAnsi="Century Gothic" w:cs="Arial"/>
                <w:lang w:val="es-MX"/>
              </w:rPr>
              <w:t>OAuth</w:t>
            </w:r>
          </w:p>
        </w:tc>
        <w:tc>
          <w:tcPr>
            <w:tcW w:w="6798" w:type="dxa"/>
          </w:tcPr>
          <w:p w14:paraId="2A86CFC9" w14:textId="0D76C809" w:rsidR="0035681A" w:rsidRDefault="0035681A" w:rsidP="00EB1A75">
            <w:pPr>
              <w:jc w:val="both"/>
              <w:rPr>
                <w:rFonts w:ascii="Century Gothic" w:hAnsi="Century Gothic" w:cs="Arial"/>
                <w:lang w:val="es-MX"/>
              </w:rPr>
            </w:pPr>
            <w:r>
              <w:rPr>
                <w:rFonts w:ascii="Century Gothic" w:hAnsi="Century Gothic" w:cs="Arial"/>
                <w:lang w:val="es-MX"/>
              </w:rPr>
              <w:t>API autentificador de Santander</w:t>
            </w:r>
            <w:r w:rsidR="00283E83">
              <w:rPr>
                <w:rFonts w:ascii="Century Gothic" w:hAnsi="Century Gothic" w:cs="Arial"/>
                <w:lang w:val="es-MX"/>
              </w:rPr>
              <w:t>.</w:t>
            </w:r>
          </w:p>
        </w:tc>
      </w:tr>
      <w:tr w:rsidR="0035681A" w:rsidRPr="00DD4526" w14:paraId="7AD23B24" w14:textId="77777777" w:rsidTr="00022FDC">
        <w:trPr>
          <w:jc w:val="center"/>
        </w:trPr>
        <w:tc>
          <w:tcPr>
            <w:tcW w:w="2814" w:type="dxa"/>
          </w:tcPr>
          <w:p w14:paraId="5ED84570" w14:textId="43E50147" w:rsidR="0035681A" w:rsidRDefault="0035681A" w:rsidP="004F2642">
            <w:pPr>
              <w:jc w:val="center"/>
              <w:rPr>
                <w:rFonts w:ascii="Century Gothic" w:hAnsi="Century Gothic" w:cs="Arial"/>
                <w:lang w:val="es-MX"/>
              </w:rPr>
            </w:pPr>
            <w:r>
              <w:rPr>
                <w:rFonts w:ascii="Century Gothic" w:hAnsi="Century Gothic" w:cs="Arial"/>
                <w:lang w:val="es-MX"/>
              </w:rPr>
              <w:t>Notificaciones</w:t>
            </w:r>
          </w:p>
        </w:tc>
        <w:tc>
          <w:tcPr>
            <w:tcW w:w="6798" w:type="dxa"/>
          </w:tcPr>
          <w:p w14:paraId="29ECC1C4" w14:textId="6445FAEB" w:rsidR="0035681A" w:rsidRDefault="0035681A" w:rsidP="00EB1A75">
            <w:pPr>
              <w:jc w:val="both"/>
              <w:rPr>
                <w:rFonts w:ascii="Century Gothic" w:hAnsi="Century Gothic" w:cs="Arial"/>
                <w:lang w:val="es-MX"/>
              </w:rPr>
            </w:pPr>
            <w:r>
              <w:rPr>
                <w:rFonts w:ascii="Century Gothic" w:hAnsi="Century Gothic" w:cs="Arial"/>
                <w:lang w:val="es-MX"/>
              </w:rPr>
              <w:t>API que controla en envió de notificaciones Santander</w:t>
            </w:r>
            <w:r w:rsidR="00283E83">
              <w:rPr>
                <w:rFonts w:ascii="Century Gothic" w:hAnsi="Century Gothic" w:cs="Arial"/>
                <w:lang w:val="es-MX"/>
              </w:rPr>
              <w:t>.</w:t>
            </w:r>
          </w:p>
        </w:tc>
      </w:tr>
      <w:tr w:rsidR="00936D80" w:rsidRPr="00DD4526" w14:paraId="150F2EED" w14:textId="77777777" w:rsidTr="00022FDC">
        <w:trPr>
          <w:jc w:val="center"/>
        </w:trPr>
        <w:tc>
          <w:tcPr>
            <w:tcW w:w="2814" w:type="dxa"/>
          </w:tcPr>
          <w:p w14:paraId="1C5F4DD0" w14:textId="27185FB9" w:rsidR="00936D80" w:rsidRDefault="00936D80" w:rsidP="00795D1F">
            <w:pPr>
              <w:jc w:val="both"/>
              <w:rPr>
                <w:rFonts w:ascii="Century Gothic" w:hAnsi="Century Gothic" w:cs="Arial"/>
                <w:lang w:val="es-MX"/>
              </w:rPr>
            </w:pPr>
            <w:r w:rsidRPr="00795D1F">
              <w:rPr>
                <w:rFonts w:ascii="Century Gothic" w:hAnsi="Century Gothic" w:cs="Arial"/>
                <w:lang w:val="es-MX"/>
              </w:rPr>
              <w:t xml:space="preserve">API </w:t>
            </w:r>
            <w:proofErr w:type="spellStart"/>
            <w:r w:rsidRPr="00795D1F">
              <w:rPr>
                <w:rFonts w:ascii="Century Gothic" w:hAnsi="Century Gothic" w:cs="Arial"/>
                <w:lang w:val="es-MX"/>
              </w:rPr>
              <w:t>Zuul</w:t>
            </w:r>
            <w:proofErr w:type="spellEnd"/>
            <w:r w:rsidRPr="00795D1F">
              <w:rPr>
                <w:rFonts w:ascii="Century Gothic" w:hAnsi="Century Gothic" w:cs="Arial"/>
                <w:lang w:val="es-MX"/>
              </w:rPr>
              <w:t xml:space="preserve"> Darwin</w:t>
            </w:r>
          </w:p>
        </w:tc>
        <w:tc>
          <w:tcPr>
            <w:tcW w:w="6798" w:type="dxa"/>
          </w:tcPr>
          <w:p w14:paraId="0F38E754" w14:textId="2F7E320B" w:rsidR="00936D80" w:rsidRDefault="00936D80" w:rsidP="00795D1F">
            <w:pPr>
              <w:jc w:val="both"/>
              <w:rPr>
                <w:rFonts w:ascii="Century Gothic" w:hAnsi="Century Gothic" w:cs="Arial"/>
                <w:lang w:val="es-MX"/>
              </w:rPr>
            </w:pPr>
            <w:r w:rsidRPr="00936D80">
              <w:rPr>
                <w:rFonts w:ascii="Century Gothic" w:hAnsi="Century Gothic" w:cs="Arial"/>
                <w:lang w:val="es-MX"/>
              </w:rPr>
              <w:t xml:space="preserve">Darwin Gateway es una implementación del patrón </w:t>
            </w:r>
            <w:proofErr w:type="spellStart"/>
            <w:r w:rsidRPr="00936D80">
              <w:rPr>
                <w:rFonts w:ascii="Century Gothic" w:hAnsi="Century Gothic" w:cs="Arial"/>
                <w:lang w:val="es-MX"/>
              </w:rPr>
              <w:t>gateway</w:t>
            </w:r>
            <w:proofErr w:type="spellEnd"/>
            <w:r w:rsidRPr="00936D80">
              <w:rPr>
                <w:rFonts w:ascii="Century Gothic" w:hAnsi="Century Gothic" w:cs="Arial"/>
                <w:lang w:val="es-MX"/>
              </w:rPr>
              <w:t xml:space="preserve">, este patrón permite aislar los microservicios de los consumidores permitiendo evolucionar la implementación en microservicios sin afectar a los consumidores, siempre que se mantenga la interfaz de los </w:t>
            </w:r>
            <w:proofErr w:type="spellStart"/>
            <w:r w:rsidRPr="00936D80">
              <w:rPr>
                <w:rFonts w:ascii="Century Gothic" w:hAnsi="Century Gothic" w:cs="Arial"/>
                <w:lang w:val="es-MX"/>
              </w:rPr>
              <w:t>apis</w:t>
            </w:r>
            <w:proofErr w:type="spellEnd"/>
            <w:r w:rsidRPr="00936D80">
              <w:rPr>
                <w:rFonts w:ascii="Century Gothic" w:hAnsi="Century Gothic" w:cs="Arial"/>
                <w:lang w:val="es-MX"/>
              </w:rPr>
              <w:t>.</w:t>
            </w:r>
          </w:p>
        </w:tc>
        <w:bookmarkStart w:id="125" w:name="_GoBack"/>
        <w:bookmarkEnd w:id="125"/>
      </w:tr>
      <w:tr w:rsidR="004F2642" w:rsidRPr="00DD4526" w14:paraId="20843BB4" w14:textId="77777777" w:rsidTr="00022FDC">
        <w:trPr>
          <w:jc w:val="center"/>
        </w:trPr>
        <w:tc>
          <w:tcPr>
            <w:tcW w:w="2814" w:type="dxa"/>
          </w:tcPr>
          <w:p w14:paraId="2BE77628" w14:textId="76EC8C10" w:rsidR="004F2642" w:rsidRPr="00DD4526" w:rsidRDefault="004F2642" w:rsidP="00EB1A75">
            <w:pPr>
              <w:jc w:val="center"/>
              <w:rPr>
                <w:rFonts w:ascii="Century Gothic" w:hAnsi="Century Gothic"/>
              </w:rPr>
            </w:pPr>
            <w:r w:rsidRPr="00DD4526">
              <w:rPr>
                <w:rFonts w:ascii="Century Gothic" w:hAnsi="Century Gothic"/>
              </w:rPr>
              <w:t>SDD</w:t>
            </w:r>
          </w:p>
        </w:tc>
        <w:tc>
          <w:tcPr>
            <w:tcW w:w="6798" w:type="dxa"/>
          </w:tcPr>
          <w:p w14:paraId="69ACAD60" w14:textId="027803BC" w:rsidR="004F2642" w:rsidRPr="00D03BEB" w:rsidRDefault="004F2642" w:rsidP="00EB1A75">
            <w:pPr>
              <w:jc w:val="both"/>
              <w:rPr>
                <w:rFonts w:ascii="Century Gothic" w:hAnsi="Century Gothic" w:cs="Arial"/>
                <w:lang w:val="es-MX"/>
              </w:rPr>
            </w:pPr>
            <w:proofErr w:type="spellStart"/>
            <w:r w:rsidRPr="00D03BEB">
              <w:rPr>
                <w:rFonts w:ascii="Century Gothic" w:hAnsi="Century Gothic" w:cs="Arial"/>
                <w:lang w:val="es-MX"/>
              </w:rPr>
              <w:t>Solution</w:t>
            </w:r>
            <w:proofErr w:type="spellEnd"/>
            <w:r>
              <w:rPr>
                <w:rFonts w:ascii="Century Gothic" w:hAnsi="Century Gothic" w:cs="Arial"/>
                <w:lang w:val="es-ES_tradnl"/>
              </w:rPr>
              <w:t xml:space="preserve"> </w:t>
            </w:r>
            <w:proofErr w:type="spellStart"/>
            <w:r w:rsidRPr="00D03BEB">
              <w:rPr>
                <w:rFonts w:ascii="Century Gothic" w:hAnsi="Century Gothic" w:cs="Arial"/>
                <w:lang w:val="es-MX"/>
              </w:rPr>
              <w:t>Design</w:t>
            </w:r>
            <w:proofErr w:type="spellEnd"/>
            <w:r>
              <w:rPr>
                <w:rFonts w:ascii="Century Gothic" w:hAnsi="Century Gothic" w:cs="Arial"/>
                <w:lang w:val="es-ES_tradnl"/>
              </w:rPr>
              <w:t xml:space="preserve"> </w:t>
            </w:r>
            <w:proofErr w:type="spellStart"/>
            <w:r w:rsidRPr="00D03BEB">
              <w:rPr>
                <w:rFonts w:ascii="Century Gothic" w:hAnsi="Century Gothic" w:cs="Arial"/>
                <w:lang w:val="es-MX"/>
              </w:rPr>
              <w:t>Document</w:t>
            </w:r>
            <w:proofErr w:type="spellEnd"/>
            <w:r w:rsidR="00283E83">
              <w:rPr>
                <w:rFonts w:ascii="Century Gothic" w:hAnsi="Century Gothic" w:cs="Arial"/>
                <w:lang w:val="es-MX"/>
              </w:rPr>
              <w:t>.</w:t>
            </w:r>
          </w:p>
        </w:tc>
      </w:tr>
    </w:tbl>
    <w:p w14:paraId="7815FB8B" w14:textId="4F6F273F" w:rsidR="00790899" w:rsidRDefault="00790899" w:rsidP="00E13379">
      <w:pPr>
        <w:pStyle w:val="Estilo1"/>
      </w:pPr>
      <w:bookmarkStart w:id="126" w:name="_Toc18002562"/>
      <w:bookmarkStart w:id="127" w:name="_Toc21436784"/>
      <w:r>
        <w:t>Anexos</w:t>
      </w:r>
      <w:bookmarkEnd w:id="126"/>
      <w:bookmarkEnd w:id="1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9"/>
        <w:gridCol w:w="2519"/>
        <w:gridCol w:w="2519"/>
        <w:gridCol w:w="2519"/>
      </w:tblGrid>
      <w:tr w:rsidR="00A77779" w14:paraId="4541F027" w14:textId="77777777" w:rsidTr="0096224B">
        <w:tc>
          <w:tcPr>
            <w:tcW w:w="10220" w:type="dxa"/>
            <w:gridSpan w:val="4"/>
            <w:shd w:val="clear" w:color="auto" w:fill="002060"/>
          </w:tcPr>
          <w:p w14:paraId="5E9996FA" w14:textId="47A82520" w:rsidR="00A77779" w:rsidRDefault="008436B8" w:rsidP="0096224B">
            <w:pPr>
              <w:pStyle w:val="Parrafo"/>
              <w:jc w:val="center"/>
            </w:pPr>
            <w:r>
              <w:rPr>
                <w:rFonts w:eastAsia="Times New Roman" w:cs="Calibri"/>
                <w:b/>
                <w:bCs/>
                <w:color w:val="FFFFFF"/>
                <w:sz w:val="24"/>
                <w:lang w:eastAsia="es-MX"/>
              </w:rPr>
              <w:t>Archivo</w:t>
            </w:r>
          </w:p>
        </w:tc>
      </w:tr>
      <w:tr w:rsidR="00A77779" w14:paraId="197936A5" w14:textId="77777777" w:rsidTr="008436B8">
        <w:tc>
          <w:tcPr>
            <w:tcW w:w="2555" w:type="dxa"/>
            <w:vAlign w:val="center"/>
          </w:tcPr>
          <w:p w14:paraId="0DA6E143" w14:textId="0FBB7B7E" w:rsidR="00A77779" w:rsidRDefault="00A77779" w:rsidP="008436B8">
            <w:pPr>
              <w:pStyle w:val="Parrafo"/>
              <w:jc w:val="center"/>
            </w:pPr>
          </w:p>
        </w:tc>
        <w:tc>
          <w:tcPr>
            <w:tcW w:w="2555" w:type="dxa"/>
            <w:vAlign w:val="center"/>
          </w:tcPr>
          <w:p w14:paraId="561C79B1" w14:textId="268B2764" w:rsidR="00A77779" w:rsidRDefault="00A77779" w:rsidP="008436B8">
            <w:pPr>
              <w:pStyle w:val="Parrafo"/>
              <w:jc w:val="center"/>
            </w:pPr>
          </w:p>
        </w:tc>
        <w:tc>
          <w:tcPr>
            <w:tcW w:w="2555" w:type="dxa"/>
            <w:vAlign w:val="center"/>
          </w:tcPr>
          <w:p w14:paraId="1D75578A" w14:textId="487E9247" w:rsidR="00A77779" w:rsidRDefault="00A77779" w:rsidP="008436B8">
            <w:pPr>
              <w:pStyle w:val="Parrafo"/>
              <w:jc w:val="center"/>
            </w:pPr>
          </w:p>
        </w:tc>
        <w:tc>
          <w:tcPr>
            <w:tcW w:w="2555" w:type="dxa"/>
            <w:vAlign w:val="center"/>
          </w:tcPr>
          <w:p w14:paraId="39AC139D" w14:textId="76C040B0" w:rsidR="00A77779" w:rsidRDefault="00A77779" w:rsidP="008436B8">
            <w:pPr>
              <w:pStyle w:val="Parrafo"/>
              <w:jc w:val="center"/>
            </w:pPr>
          </w:p>
        </w:tc>
      </w:tr>
    </w:tbl>
    <w:p w14:paraId="13213BB9" w14:textId="0D56454C" w:rsidR="007160CD" w:rsidRPr="00DD4526" w:rsidRDefault="007160CD" w:rsidP="00467CA0">
      <w:pPr>
        <w:pStyle w:val="Listado"/>
        <w:numPr>
          <w:ilvl w:val="0"/>
          <w:numId w:val="0"/>
        </w:numPr>
      </w:pPr>
    </w:p>
    <w:sectPr w:rsidR="007160CD" w:rsidRPr="00DD4526" w:rsidSect="00C17256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945" w:right="1077" w:bottom="1440" w:left="1077" w:header="709" w:footer="709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46DF1" w14:textId="77777777" w:rsidR="008B55B1" w:rsidRDefault="008B55B1" w:rsidP="00595CA5">
      <w:pPr>
        <w:spacing w:after="0" w:line="240" w:lineRule="auto"/>
      </w:pPr>
      <w:r>
        <w:separator/>
      </w:r>
    </w:p>
  </w:endnote>
  <w:endnote w:type="continuationSeparator" w:id="0">
    <w:p w14:paraId="3C84C1E2" w14:textId="77777777" w:rsidR="008B55B1" w:rsidRDefault="008B55B1" w:rsidP="00595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20"/>
        <w:lang w:val="es-ES"/>
      </w:rPr>
      <w:id w:val="13923642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232B2791" w14:textId="77777777" w:rsidR="00834721" w:rsidRPr="00633A80" w:rsidRDefault="00834721" w:rsidP="00851854">
        <w:pPr>
          <w:pStyle w:val="Parrafo"/>
          <w:spacing w:after="0"/>
          <w:rPr>
            <w:b/>
            <w:sz w:val="16"/>
          </w:rPr>
        </w:pPr>
        <w:r w:rsidRPr="00633A80">
          <w:rPr>
            <w:b/>
            <w:sz w:val="16"/>
          </w:rPr>
          <w:t>Aviso de confidencialidad</w:t>
        </w:r>
      </w:p>
      <w:p w14:paraId="49999FAC" w14:textId="43C55B6F" w:rsidR="00834721" w:rsidRPr="00633A80" w:rsidRDefault="00834721" w:rsidP="00851854">
        <w:pPr>
          <w:pStyle w:val="Parrafo"/>
          <w:spacing w:after="0"/>
          <w:rPr>
            <w:b/>
            <w:sz w:val="16"/>
          </w:rPr>
        </w:pPr>
        <w:r w:rsidRPr="00633A80">
          <w:rPr>
            <w:sz w:val="16"/>
          </w:rPr>
          <w:t xml:space="preserve">El contenido de este documento, incluyendo sus anexos, se considera de carácter confidencial </w:t>
        </w:r>
        <w:r>
          <w:rPr>
            <w:sz w:val="16"/>
          </w:rPr>
          <w:t>de BANCO SANTANDER</w:t>
        </w:r>
        <w:r w:rsidRPr="00633A80">
          <w:rPr>
            <w:sz w:val="16"/>
          </w:rPr>
          <w:t>, y puede contener información de tipo privilegiada o confidencial.</w:t>
        </w:r>
      </w:p>
      <w:p w14:paraId="258F5397" w14:textId="6F6F501B" w:rsidR="00834721" w:rsidRPr="002C4770" w:rsidRDefault="00834721" w:rsidP="00E568D0">
        <w:pPr>
          <w:pStyle w:val="Piedepgina"/>
          <w:tabs>
            <w:tab w:val="clear" w:pos="4419"/>
            <w:tab w:val="clear" w:pos="8838"/>
            <w:tab w:val="center" w:pos="4962"/>
            <w:tab w:val="right" w:pos="9072"/>
          </w:tabs>
          <w:rPr>
            <w:rFonts w:ascii="Century Gothic" w:hAnsi="Century Gothic"/>
            <w:sz w:val="16"/>
            <w:szCs w:val="16"/>
          </w:rPr>
        </w:pPr>
        <w:proofErr w:type="spellStart"/>
        <w:r w:rsidRPr="002C4770">
          <w:rPr>
            <w:rFonts w:ascii="Century Gothic" w:hAnsi="Century Gothic"/>
            <w:sz w:val="16"/>
            <w:szCs w:val="16"/>
          </w:rPr>
          <w:t>SDD_</w:t>
        </w:r>
        <w:r w:rsidR="0035681A">
          <w:rPr>
            <w:rFonts w:ascii="Century Gothic" w:hAnsi="Century Gothic"/>
            <w:sz w:val="16"/>
            <w:szCs w:val="16"/>
          </w:rPr>
          <w:t>Gateway</w:t>
        </w:r>
        <w:proofErr w:type="spellEnd"/>
        <w:r w:rsidR="0035681A">
          <w:rPr>
            <w:rFonts w:ascii="Century Gothic" w:hAnsi="Century Gothic"/>
            <w:sz w:val="16"/>
            <w:szCs w:val="16"/>
          </w:rPr>
          <w:t xml:space="preserve"> Ligero</w:t>
        </w:r>
        <w:r>
          <w:rPr>
            <w:rFonts w:ascii="Century Gothic" w:hAnsi="Century Gothic"/>
            <w:sz w:val="20"/>
          </w:rPr>
          <w:tab/>
        </w:r>
        <w:r>
          <w:rPr>
            <w:rFonts w:ascii="Century Gothic" w:hAnsi="Century Gothic"/>
            <w:sz w:val="20"/>
          </w:rPr>
          <w:tab/>
        </w:r>
        <w:r>
          <w:rPr>
            <w:rFonts w:ascii="Century Gothic" w:hAnsi="Century Gothic"/>
            <w:sz w:val="20"/>
          </w:rPr>
          <w:tab/>
        </w:r>
        <w:r w:rsidRPr="002C4770">
          <w:rPr>
            <w:rFonts w:ascii="Century Gothic" w:hAnsi="Century Gothic"/>
            <w:sz w:val="16"/>
            <w:szCs w:val="16"/>
          </w:rPr>
          <w:fldChar w:fldCharType="begin"/>
        </w:r>
        <w:r w:rsidRPr="002C4770">
          <w:rPr>
            <w:rFonts w:ascii="Century Gothic" w:hAnsi="Century Gothic"/>
            <w:sz w:val="16"/>
            <w:szCs w:val="16"/>
          </w:rPr>
          <w:instrText xml:space="preserve"> PAGE  \* ArabicDash  \* MERGEFORMAT </w:instrText>
        </w:r>
        <w:r w:rsidRPr="002C4770">
          <w:rPr>
            <w:rFonts w:ascii="Century Gothic" w:hAnsi="Century Gothic"/>
            <w:sz w:val="16"/>
            <w:szCs w:val="16"/>
          </w:rPr>
          <w:fldChar w:fldCharType="separate"/>
        </w:r>
        <w:r w:rsidR="000E40B9">
          <w:rPr>
            <w:rFonts w:ascii="Century Gothic" w:hAnsi="Century Gothic"/>
            <w:noProof/>
            <w:sz w:val="16"/>
            <w:szCs w:val="16"/>
          </w:rPr>
          <w:t>- 6 -</w:t>
        </w:r>
        <w:r w:rsidRPr="002C4770">
          <w:rPr>
            <w:rFonts w:ascii="Century Gothic" w:hAnsi="Century Gothic"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A1F1E" w14:textId="77777777" w:rsidR="00834721" w:rsidRPr="00633A80" w:rsidRDefault="00834721" w:rsidP="00633A80">
    <w:pPr>
      <w:pStyle w:val="Parrafo"/>
      <w:spacing w:after="0"/>
      <w:rPr>
        <w:b/>
        <w:sz w:val="16"/>
      </w:rPr>
    </w:pPr>
    <w:r w:rsidRPr="00633A80">
      <w:rPr>
        <w:b/>
        <w:sz w:val="16"/>
      </w:rPr>
      <w:t>Aviso de confidencialidad</w:t>
    </w:r>
  </w:p>
  <w:p w14:paraId="2198BA3C" w14:textId="663101D0" w:rsidR="00834721" w:rsidRPr="00633A80" w:rsidRDefault="00834721" w:rsidP="00633A80">
    <w:pPr>
      <w:pStyle w:val="Parrafo"/>
      <w:spacing w:after="0"/>
      <w:rPr>
        <w:b/>
        <w:sz w:val="16"/>
      </w:rPr>
    </w:pPr>
    <w:r w:rsidRPr="00633A80">
      <w:rPr>
        <w:sz w:val="16"/>
      </w:rPr>
      <w:t xml:space="preserve">El contenido de este documento, incluyendo sus anexos, se considera de carácter confidencial </w:t>
    </w:r>
    <w:r>
      <w:rPr>
        <w:sz w:val="16"/>
      </w:rPr>
      <w:t>de BANCO SANTANDER</w:t>
    </w:r>
    <w:r w:rsidRPr="00633A80">
      <w:rPr>
        <w:sz w:val="16"/>
      </w:rPr>
      <w:t>, y puede contener información de tipo privilegiada o confidencial.</w:t>
    </w:r>
  </w:p>
  <w:p w14:paraId="7B2D5EB1" w14:textId="77777777" w:rsidR="00834721" w:rsidRDefault="008347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B27D0" w14:textId="77777777" w:rsidR="008B55B1" w:rsidRDefault="008B55B1" w:rsidP="00595CA5">
      <w:pPr>
        <w:spacing w:after="0" w:line="240" w:lineRule="auto"/>
      </w:pPr>
      <w:bookmarkStart w:id="0" w:name="_Hlk20993251"/>
      <w:bookmarkEnd w:id="0"/>
      <w:r>
        <w:separator/>
      </w:r>
    </w:p>
  </w:footnote>
  <w:footnote w:type="continuationSeparator" w:id="0">
    <w:p w14:paraId="59742A4F" w14:textId="77777777" w:rsidR="008B55B1" w:rsidRDefault="008B55B1" w:rsidP="00595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DDDB3" w14:textId="6E28ACF9" w:rsidR="00834721" w:rsidRDefault="00834721" w:rsidP="009C7BC6">
    <w:pPr>
      <w:pStyle w:val="Encabezado"/>
      <w:tabs>
        <w:tab w:val="clear" w:pos="4419"/>
      </w:tabs>
      <w:jc w:val="both"/>
      <w:rPr>
        <w:rFonts w:ascii="Century Gothic" w:hAnsi="Century Gothic" w:cstheme="majorHAnsi"/>
        <w:sz w:val="16"/>
        <w:szCs w:val="16"/>
      </w:rPr>
    </w:pPr>
    <w:r w:rsidRPr="009019A3">
      <w:rPr>
        <w:rFonts w:ascii="Century Gothic" w:hAnsi="Century Gothic"/>
        <w:sz w:val="20"/>
        <w:szCs w:val="20"/>
      </w:rPr>
      <w:ptab w:relativeTo="margin" w:alignment="center" w:leader="none"/>
    </w:r>
    <w:r>
      <w:rPr>
        <w:rFonts w:ascii="Century Gothic" w:hAnsi="Century Gothic"/>
        <w:sz w:val="20"/>
        <w:szCs w:val="20"/>
      </w:rPr>
      <w:t xml:space="preserve">    </w:t>
    </w:r>
    <w:r>
      <w:rPr>
        <w:rFonts w:ascii="Century Gothic" w:hAnsi="Century Gothic"/>
        <w:noProof/>
        <w:sz w:val="20"/>
        <w:szCs w:val="20"/>
        <w:lang w:val="es-MX" w:eastAsia="es-MX"/>
      </w:rPr>
      <w:t xml:space="preserve">                                                                                                                                      </w:t>
    </w:r>
    <w:r>
      <w:rPr>
        <w:rFonts w:ascii="Century Gothic" w:hAnsi="Century Gothic"/>
        <w:noProof/>
        <w:sz w:val="20"/>
        <w:szCs w:val="20"/>
        <w:lang w:val="es-MX" w:eastAsia="es-MX"/>
      </w:rPr>
      <w:drawing>
        <wp:inline distT="0" distB="0" distL="0" distR="0" wp14:anchorId="2811E140" wp14:editId="50FB0EC5">
          <wp:extent cx="1524000" cy="426720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ntander_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426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88516F4" w14:textId="5A1F0AB2" w:rsidR="00834721" w:rsidRPr="009019A3" w:rsidRDefault="00834721" w:rsidP="009C7BC6">
    <w:pPr>
      <w:pStyle w:val="Encabezado"/>
      <w:tabs>
        <w:tab w:val="clear" w:pos="4419"/>
      </w:tabs>
      <w:jc w:val="both"/>
      <w:rPr>
        <w:rFonts w:ascii="Century Gothic" w:hAnsi="Century Gothic"/>
        <w:sz w:val="20"/>
        <w:szCs w:val="20"/>
      </w:rPr>
    </w:pPr>
    <w:r w:rsidRPr="009019A3">
      <w:rPr>
        <w:rFonts w:ascii="Century Gothic" w:hAnsi="Century Gothic"/>
        <w:sz w:val="20"/>
        <w:szCs w:val="20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F300" w14:textId="73910B19" w:rsidR="00834721" w:rsidRPr="0068178B" w:rsidRDefault="00834721" w:rsidP="0068178B">
    <w:pPr>
      <w:pStyle w:val="Encabezado"/>
      <w:tabs>
        <w:tab w:val="clear" w:pos="8838"/>
        <w:tab w:val="right" w:pos="10065"/>
      </w:tabs>
      <w:rPr>
        <w:rFonts w:ascii="Century Gothic" w:hAnsi="Century Gothic"/>
      </w:rPr>
    </w:pPr>
    <w:r>
      <w:rPr>
        <w:rFonts w:ascii="Century Gothic" w:hAnsi="Century Gothic"/>
      </w:rPr>
      <w:tab/>
    </w:r>
    <w:r>
      <w:rPr>
        <w:rFonts w:ascii="Century Gothic" w:hAnsi="Century Gothic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3193"/>
    <w:multiLevelType w:val="multilevel"/>
    <w:tmpl w:val="8482ED3C"/>
    <w:lvl w:ilvl="0">
      <w:start w:val="1"/>
      <w:numFmt w:val="decimal"/>
      <w:pStyle w:val="Estilo1"/>
      <w:lvlText w:val="%1."/>
      <w:lvlJc w:val="left"/>
      <w:pPr>
        <w:ind w:left="425" w:hanging="360"/>
      </w:pPr>
    </w:lvl>
    <w:lvl w:ilvl="1">
      <w:start w:val="1"/>
      <w:numFmt w:val="decimal"/>
      <w:pStyle w:val="Estilo2"/>
      <w:lvlText w:val="%1.%2."/>
      <w:lvlJc w:val="left"/>
      <w:pPr>
        <w:ind w:left="716" w:hanging="432"/>
      </w:pPr>
      <w:rPr>
        <w:color w:val="365F91" w:themeColor="accent1" w:themeShade="BF"/>
      </w:rPr>
    </w:lvl>
    <w:lvl w:ilvl="2">
      <w:start w:val="1"/>
      <w:numFmt w:val="decimal"/>
      <w:pStyle w:val="Estilo3"/>
      <w:lvlText w:val="%1.%2.%3."/>
      <w:lvlJc w:val="left"/>
      <w:pPr>
        <w:ind w:left="1289" w:hanging="504"/>
      </w:pPr>
    </w:lvl>
    <w:lvl w:ilvl="3">
      <w:start w:val="1"/>
      <w:numFmt w:val="decimal"/>
      <w:pStyle w:val="Estilo4"/>
      <w:lvlText w:val="%1.%2.%3.%4."/>
      <w:lvlJc w:val="left"/>
      <w:pPr>
        <w:ind w:left="1793" w:hanging="648"/>
      </w:pPr>
    </w:lvl>
    <w:lvl w:ilvl="4">
      <w:start w:val="1"/>
      <w:numFmt w:val="decimal"/>
      <w:pStyle w:val="Estilo5"/>
      <w:lvlText w:val="%1.%2.%3.%4.%5."/>
      <w:lvlJc w:val="left"/>
      <w:pPr>
        <w:ind w:left="2297" w:hanging="792"/>
      </w:pPr>
    </w:lvl>
    <w:lvl w:ilvl="5">
      <w:start w:val="1"/>
      <w:numFmt w:val="decimal"/>
      <w:lvlText w:val="%1.%2.%3.%4.%5.%6."/>
      <w:lvlJc w:val="left"/>
      <w:pPr>
        <w:ind w:left="2801" w:hanging="936"/>
      </w:pPr>
    </w:lvl>
    <w:lvl w:ilvl="6">
      <w:start w:val="1"/>
      <w:numFmt w:val="decimal"/>
      <w:lvlText w:val="%1.%2.%3.%4.%5.%6.%7."/>
      <w:lvlJc w:val="left"/>
      <w:pPr>
        <w:ind w:left="3305" w:hanging="1080"/>
      </w:pPr>
    </w:lvl>
    <w:lvl w:ilvl="7">
      <w:start w:val="1"/>
      <w:numFmt w:val="decimal"/>
      <w:lvlText w:val="%1.%2.%3.%4.%5.%6.%7.%8."/>
      <w:lvlJc w:val="left"/>
      <w:pPr>
        <w:ind w:left="3809" w:hanging="1224"/>
      </w:pPr>
    </w:lvl>
    <w:lvl w:ilvl="8">
      <w:start w:val="1"/>
      <w:numFmt w:val="decimal"/>
      <w:lvlText w:val="%1.%2.%3.%4.%5.%6.%7.%8.%9."/>
      <w:lvlJc w:val="left"/>
      <w:pPr>
        <w:ind w:left="4385" w:hanging="1440"/>
      </w:pPr>
    </w:lvl>
  </w:abstractNum>
  <w:abstractNum w:abstractNumId="1" w15:restartNumberingAfterBreak="0">
    <w:nsid w:val="090659E8"/>
    <w:multiLevelType w:val="hybridMultilevel"/>
    <w:tmpl w:val="DD1636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D1749"/>
    <w:multiLevelType w:val="hybridMultilevel"/>
    <w:tmpl w:val="0806098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62226D"/>
    <w:multiLevelType w:val="hybridMultilevel"/>
    <w:tmpl w:val="3F04F8F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49745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C41934"/>
    <w:multiLevelType w:val="hybridMultilevel"/>
    <w:tmpl w:val="24D0B70C"/>
    <w:lvl w:ilvl="0" w:tplc="F790D02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62291"/>
    <w:multiLevelType w:val="hybridMultilevel"/>
    <w:tmpl w:val="C1A0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F55D4"/>
    <w:multiLevelType w:val="hybridMultilevel"/>
    <w:tmpl w:val="CFD82FC0"/>
    <w:lvl w:ilvl="0" w:tplc="48400C4C">
      <w:start w:val="1"/>
      <w:numFmt w:val="bullet"/>
      <w:pStyle w:val="Vinetas"/>
      <w:lvlText w:val=""/>
      <w:lvlJc w:val="left"/>
      <w:pPr>
        <w:ind w:left="5889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5D01B4"/>
    <w:multiLevelType w:val="hybridMultilevel"/>
    <w:tmpl w:val="C61EFEE4"/>
    <w:lvl w:ilvl="0" w:tplc="2BE69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F3B23"/>
    <w:multiLevelType w:val="hybridMultilevel"/>
    <w:tmpl w:val="3BC8C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71AAA"/>
    <w:multiLevelType w:val="hybridMultilevel"/>
    <w:tmpl w:val="27647FE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AF57D8"/>
    <w:multiLevelType w:val="hybridMultilevel"/>
    <w:tmpl w:val="A34051FE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E1E77EA"/>
    <w:multiLevelType w:val="hybridMultilevel"/>
    <w:tmpl w:val="4126B0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27517"/>
    <w:multiLevelType w:val="multilevel"/>
    <w:tmpl w:val="796478A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49628B9"/>
    <w:multiLevelType w:val="multilevel"/>
    <w:tmpl w:val="4D40FA9C"/>
    <w:lvl w:ilvl="0">
      <w:start w:val="1"/>
      <w:numFmt w:val="decimal"/>
      <w:pStyle w:val="Listado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763F3D"/>
    <w:multiLevelType w:val="hybridMultilevel"/>
    <w:tmpl w:val="81447A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B7726"/>
    <w:multiLevelType w:val="hybridMultilevel"/>
    <w:tmpl w:val="81B0D4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10D5F"/>
    <w:multiLevelType w:val="hybridMultilevel"/>
    <w:tmpl w:val="BCFA70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30377"/>
    <w:multiLevelType w:val="hybridMultilevel"/>
    <w:tmpl w:val="3B3A8C6E"/>
    <w:lvl w:ilvl="0" w:tplc="BF70E5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16"/>
  </w:num>
  <w:num w:numId="9">
    <w:abstractNumId w:val="8"/>
  </w:num>
  <w:num w:numId="10">
    <w:abstractNumId w:val="15"/>
  </w:num>
  <w:num w:numId="11">
    <w:abstractNumId w:val="10"/>
  </w:num>
  <w:num w:numId="12">
    <w:abstractNumId w:val="11"/>
  </w:num>
  <w:num w:numId="13">
    <w:abstractNumId w:val="14"/>
  </w:num>
  <w:num w:numId="14">
    <w:abstractNumId w:val="14"/>
  </w:num>
  <w:num w:numId="15">
    <w:abstractNumId w:val="17"/>
  </w:num>
  <w:num w:numId="16">
    <w:abstractNumId w:val="12"/>
  </w:num>
  <w:num w:numId="17">
    <w:abstractNumId w:val="14"/>
  </w:num>
  <w:num w:numId="18">
    <w:abstractNumId w:val="5"/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3"/>
  </w:num>
  <w:num w:numId="24">
    <w:abstractNumId w:val="18"/>
  </w:num>
  <w:num w:numId="2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PostScriptOverText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699"/>
    <w:rsid w:val="00000B70"/>
    <w:rsid w:val="00002ACE"/>
    <w:rsid w:val="000036E8"/>
    <w:rsid w:val="00003BC4"/>
    <w:rsid w:val="00004188"/>
    <w:rsid w:val="00004946"/>
    <w:rsid w:val="00004CB2"/>
    <w:rsid w:val="00005213"/>
    <w:rsid w:val="00005391"/>
    <w:rsid w:val="00005D07"/>
    <w:rsid w:val="00005F98"/>
    <w:rsid w:val="0000617C"/>
    <w:rsid w:val="00006216"/>
    <w:rsid w:val="00007CD3"/>
    <w:rsid w:val="0001004B"/>
    <w:rsid w:val="000102E2"/>
    <w:rsid w:val="00011E36"/>
    <w:rsid w:val="000121D6"/>
    <w:rsid w:val="000129B2"/>
    <w:rsid w:val="00012A94"/>
    <w:rsid w:val="00012AC0"/>
    <w:rsid w:val="00013D73"/>
    <w:rsid w:val="0001417F"/>
    <w:rsid w:val="00015F96"/>
    <w:rsid w:val="000163AD"/>
    <w:rsid w:val="0001716E"/>
    <w:rsid w:val="0001768C"/>
    <w:rsid w:val="00017D75"/>
    <w:rsid w:val="00020191"/>
    <w:rsid w:val="0002181B"/>
    <w:rsid w:val="00022468"/>
    <w:rsid w:val="00022937"/>
    <w:rsid w:val="00022FDC"/>
    <w:rsid w:val="00023F07"/>
    <w:rsid w:val="00024491"/>
    <w:rsid w:val="000251F0"/>
    <w:rsid w:val="00025F9B"/>
    <w:rsid w:val="0002650D"/>
    <w:rsid w:val="0002663A"/>
    <w:rsid w:val="00026967"/>
    <w:rsid w:val="000270F2"/>
    <w:rsid w:val="00027754"/>
    <w:rsid w:val="0003030E"/>
    <w:rsid w:val="0003089C"/>
    <w:rsid w:val="00030EBD"/>
    <w:rsid w:val="0003172D"/>
    <w:rsid w:val="00031C02"/>
    <w:rsid w:val="00031D1C"/>
    <w:rsid w:val="00033894"/>
    <w:rsid w:val="00034EDE"/>
    <w:rsid w:val="00035EF1"/>
    <w:rsid w:val="0003612B"/>
    <w:rsid w:val="000378E8"/>
    <w:rsid w:val="00037F7B"/>
    <w:rsid w:val="00040560"/>
    <w:rsid w:val="00045E17"/>
    <w:rsid w:val="00045EED"/>
    <w:rsid w:val="000462B2"/>
    <w:rsid w:val="000473FA"/>
    <w:rsid w:val="000474F3"/>
    <w:rsid w:val="00047E87"/>
    <w:rsid w:val="00047FB3"/>
    <w:rsid w:val="00050693"/>
    <w:rsid w:val="00050746"/>
    <w:rsid w:val="0005196F"/>
    <w:rsid w:val="00052700"/>
    <w:rsid w:val="00052FAA"/>
    <w:rsid w:val="00055C5E"/>
    <w:rsid w:val="00056AD1"/>
    <w:rsid w:val="00056B75"/>
    <w:rsid w:val="00057F65"/>
    <w:rsid w:val="00060C8E"/>
    <w:rsid w:val="00060FAD"/>
    <w:rsid w:val="0006197A"/>
    <w:rsid w:val="00061D1E"/>
    <w:rsid w:val="00061E0A"/>
    <w:rsid w:val="00062CB5"/>
    <w:rsid w:val="000630DC"/>
    <w:rsid w:val="000632D8"/>
    <w:rsid w:val="000634D0"/>
    <w:rsid w:val="00063849"/>
    <w:rsid w:val="00066D9D"/>
    <w:rsid w:val="00066E1C"/>
    <w:rsid w:val="000676C1"/>
    <w:rsid w:val="00067D2E"/>
    <w:rsid w:val="00070C3E"/>
    <w:rsid w:val="00070C64"/>
    <w:rsid w:val="00070EEC"/>
    <w:rsid w:val="00071F60"/>
    <w:rsid w:val="0007353D"/>
    <w:rsid w:val="000739B2"/>
    <w:rsid w:val="000739EC"/>
    <w:rsid w:val="00073B1E"/>
    <w:rsid w:val="00074BE2"/>
    <w:rsid w:val="00075A3F"/>
    <w:rsid w:val="00075A54"/>
    <w:rsid w:val="00075B00"/>
    <w:rsid w:val="00080AD9"/>
    <w:rsid w:val="00080DBA"/>
    <w:rsid w:val="00080DF5"/>
    <w:rsid w:val="000819F0"/>
    <w:rsid w:val="00081B06"/>
    <w:rsid w:val="000825FC"/>
    <w:rsid w:val="000835D9"/>
    <w:rsid w:val="000839DC"/>
    <w:rsid w:val="00083A97"/>
    <w:rsid w:val="00084991"/>
    <w:rsid w:val="000858EF"/>
    <w:rsid w:val="00085F6B"/>
    <w:rsid w:val="00091F96"/>
    <w:rsid w:val="00092DEB"/>
    <w:rsid w:val="00093A34"/>
    <w:rsid w:val="00093BEF"/>
    <w:rsid w:val="00093E5A"/>
    <w:rsid w:val="00093FFA"/>
    <w:rsid w:val="00094253"/>
    <w:rsid w:val="000952FE"/>
    <w:rsid w:val="0009662A"/>
    <w:rsid w:val="00096DBE"/>
    <w:rsid w:val="00096E38"/>
    <w:rsid w:val="00097156"/>
    <w:rsid w:val="000978B4"/>
    <w:rsid w:val="00097C2A"/>
    <w:rsid w:val="000A0C3C"/>
    <w:rsid w:val="000A0F46"/>
    <w:rsid w:val="000A1368"/>
    <w:rsid w:val="000A2412"/>
    <w:rsid w:val="000A268D"/>
    <w:rsid w:val="000A28EF"/>
    <w:rsid w:val="000A3135"/>
    <w:rsid w:val="000A325B"/>
    <w:rsid w:val="000A3580"/>
    <w:rsid w:val="000A51C8"/>
    <w:rsid w:val="000A5955"/>
    <w:rsid w:val="000A648A"/>
    <w:rsid w:val="000A6B34"/>
    <w:rsid w:val="000B0515"/>
    <w:rsid w:val="000B1C70"/>
    <w:rsid w:val="000B330C"/>
    <w:rsid w:val="000B3D03"/>
    <w:rsid w:val="000B3D57"/>
    <w:rsid w:val="000B4A12"/>
    <w:rsid w:val="000B56A8"/>
    <w:rsid w:val="000B5806"/>
    <w:rsid w:val="000B5B25"/>
    <w:rsid w:val="000B64D0"/>
    <w:rsid w:val="000B6BBD"/>
    <w:rsid w:val="000B6BD3"/>
    <w:rsid w:val="000B7CE3"/>
    <w:rsid w:val="000C1358"/>
    <w:rsid w:val="000C1CEE"/>
    <w:rsid w:val="000C1E9C"/>
    <w:rsid w:val="000C31C0"/>
    <w:rsid w:val="000C363E"/>
    <w:rsid w:val="000C41FB"/>
    <w:rsid w:val="000C6823"/>
    <w:rsid w:val="000C7749"/>
    <w:rsid w:val="000D0141"/>
    <w:rsid w:val="000D02FF"/>
    <w:rsid w:val="000D0471"/>
    <w:rsid w:val="000D1968"/>
    <w:rsid w:val="000D1B24"/>
    <w:rsid w:val="000D1B4F"/>
    <w:rsid w:val="000D4222"/>
    <w:rsid w:val="000D4849"/>
    <w:rsid w:val="000D4B6E"/>
    <w:rsid w:val="000D5FA5"/>
    <w:rsid w:val="000D6982"/>
    <w:rsid w:val="000D6D9D"/>
    <w:rsid w:val="000E0B54"/>
    <w:rsid w:val="000E11FF"/>
    <w:rsid w:val="000E135C"/>
    <w:rsid w:val="000E1B5E"/>
    <w:rsid w:val="000E2585"/>
    <w:rsid w:val="000E3EF1"/>
    <w:rsid w:val="000E40B9"/>
    <w:rsid w:val="000E4214"/>
    <w:rsid w:val="000E48A4"/>
    <w:rsid w:val="000E4DE3"/>
    <w:rsid w:val="000E589D"/>
    <w:rsid w:val="000E5913"/>
    <w:rsid w:val="000E67EC"/>
    <w:rsid w:val="000E72A6"/>
    <w:rsid w:val="000E78E6"/>
    <w:rsid w:val="000E79D7"/>
    <w:rsid w:val="000F123E"/>
    <w:rsid w:val="000F14DE"/>
    <w:rsid w:val="000F196A"/>
    <w:rsid w:val="000F2D86"/>
    <w:rsid w:val="000F2EDE"/>
    <w:rsid w:val="000F3FA3"/>
    <w:rsid w:val="000F4922"/>
    <w:rsid w:val="000F5964"/>
    <w:rsid w:val="000F7018"/>
    <w:rsid w:val="000F732A"/>
    <w:rsid w:val="000F7B8C"/>
    <w:rsid w:val="001017DE"/>
    <w:rsid w:val="00101B83"/>
    <w:rsid w:val="00101ED4"/>
    <w:rsid w:val="00102C92"/>
    <w:rsid w:val="00102CD4"/>
    <w:rsid w:val="001047A6"/>
    <w:rsid w:val="0010510C"/>
    <w:rsid w:val="00106D98"/>
    <w:rsid w:val="00107DA0"/>
    <w:rsid w:val="001104BB"/>
    <w:rsid w:val="00110BDF"/>
    <w:rsid w:val="00112D25"/>
    <w:rsid w:val="001131F2"/>
    <w:rsid w:val="00113458"/>
    <w:rsid w:val="00113AEA"/>
    <w:rsid w:val="00113E6B"/>
    <w:rsid w:val="001148A1"/>
    <w:rsid w:val="001155D5"/>
    <w:rsid w:val="00115922"/>
    <w:rsid w:val="00116F63"/>
    <w:rsid w:val="00117313"/>
    <w:rsid w:val="00117548"/>
    <w:rsid w:val="001204F2"/>
    <w:rsid w:val="00121301"/>
    <w:rsid w:val="00122B2F"/>
    <w:rsid w:val="00123950"/>
    <w:rsid w:val="001244DE"/>
    <w:rsid w:val="00124B2E"/>
    <w:rsid w:val="00125288"/>
    <w:rsid w:val="00125788"/>
    <w:rsid w:val="0012647C"/>
    <w:rsid w:val="00126731"/>
    <w:rsid w:val="001268E4"/>
    <w:rsid w:val="00127428"/>
    <w:rsid w:val="0012785A"/>
    <w:rsid w:val="00127D49"/>
    <w:rsid w:val="00127FBB"/>
    <w:rsid w:val="00130276"/>
    <w:rsid w:val="00130714"/>
    <w:rsid w:val="00130925"/>
    <w:rsid w:val="0013151B"/>
    <w:rsid w:val="00131AB2"/>
    <w:rsid w:val="00131EB9"/>
    <w:rsid w:val="00132926"/>
    <w:rsid w:val="00132C52"/>
    <w:rsid w:val="001330B0"/>
    <w:rsid w:val="001368EB"/>
    <w:rsid w:val="00142FF7"/>
    <w:rsid w:val="00143453"/>
    <w:rsid w:val="00144378"/>
    <w:rsid w:val="001449FB"/>
    <w:rsid w:val="001452A4"/>
    <w:rsid w:val="001462EB"/>
    <w:rsid w:val="00146F41"/>
    <w:rsid w:val="00147148"/>
    <w:rsid w:val="00147655"/>
    <w:rsid w:val="0015045B"/>
    <w:rsid w:val="00150F68"/>
    <w:rsid w:val="00150FC6"/>
    <w:rsid w:val="00151D22"/>
    <w:rsid w:val="00152219"/>
    <w:rsid w:val="00152AFA"/>
    <w:rsid w:val="00152F96"/>
    <w:rsid w:val="00153040"/>
    <w:rsid w:val="001538C4"/>
    <w:rsid w:val="00154D39"/>
    <w:rsid w:val="001557B8"/>
    <w:rsid w:val="0015587E"/>
    <w:rsid w:val="0015669C"/>
    <w:rsid w:val="00157605"/>
    <w:rsid w:val="00157BE2"/>
    <w:rsid w:val="001604D4"/>
    <w:rsid w:val="001607A4"/>
    <w:rsid w:val="00161C66"/>
    <w:rsid w:val="00161C8A"/>
    <w:rsid w:val="0016263B"/>
    <w:rsid w:val="001627FA"/>
    <w:rsid w:val="001628B6"/>
    <w:rsid w:val="001645AF"/>
    <w:rsid w:val="001649B7"/>
    <w:rsid w:val="00164F0B"/>
    <w:rsid w:val="00165EE8"/>
    <w:rsid w:val="001663D7"/>
    <w:rsid w:val="00166B9F"/>
    <w:rsid w:val="00166CA3"/>
    <w:rsid w:val="001674EA"/>
    <w:rsid w:val="0016792D"/>
    <w:rsid w:val="001705C4"/>
    <w:rsid w:val="001706B2"/>
    <w:rsid w:val="001720C8"/>
    <w:rsid w:val="00172128"/>
    <w:rsid w:val="0017276B"/>
    <w:rsid w:val="00172F06"/>
    <w:rsid w:val="001733A8"/>
    <w:rsid w:val="001736C6"/>
    <w:rsid w:val="001738D7"/>
    <w:rsid w:val="00173F10"/>
    <w:rsid w:val="0017403A"/>
    <w:rsid w:val="0017416B"/>
    <w:rsid w:val="001750DE"/>
    <w:rsid w:val="00175913"/>
    <w:rsid w:val="00175D1C"/>
    <w:rsid w:val="001760B5"/>
    <w:rsid w:val="001777F6"/>
    <w:rsid w:val="001800CD"/>
    <w:rsid w:val="001804D4"/>
    <w:rsid w:val="00181F9B"/>
    <w:rsid w:val="00183926"/>
    <w:rsid w:val="00183A88"/>
    <w:rsid w:val="00184549"/>
    <w:rsid w:val="00184720"/>
    <w:rsid w:val="001852C0"/>
    <w:rsid w:val="001864D0"/>
    <w:rsid w:val="00186723"/>
    <w:rsid w:val="0018700B"/>
    <w:rsid w:val="001876D6"/>
    <w:rsid w:val="00187DDA"/>
    <w:rsid w:val="00187E1D"/>
    <w:rsid w:val="0019070B"/>
    <w:rsid w:val="00190A65"/>
    <w:rsid w:val="00191730"/>
    <w:rsid w:val="00192B18"/>
    <w:rsid w:val="00192F0C"/>
    <w:rsid w:val="001931E8"/>
    <w:rsid w:val="001938CF"/>
    <w:rsid w:val="00196640"/>
    <w:rsid w:val="00196D99"/>
    <w:rsid w:val="00197705"/>
    <w:rsid w:val="00197E52"/>
    <w:rsid w:val="001A075E"/>
    <w:rsid w:val="001A1860"/>
    <w:rsid w:val="001A1A41"/>
    <w:rsid w:val="001A2BDC"/>
    <w:rsid w:val="001A2EFE"/>
    <w:rsid w:val="001A35DB"/>
    <w:rsid w:val="001A4E9B"/>
    <w:rsid w:val="001A5D8D"/>
    <w:rsid w:val="001A7754"/>
    <w:rsid w:val="001A7CF7"/>
    <w:rsid w:val="001B087F"/>
    <w:rsid w:val="001B0B13"/>
    <w:rsid w:val="001B16BF"/>
    <w:rsid w:val="001B18B8"/>
    <w:rsid w:val="001B1E80"/>
    <w:rsid w:val="001B223A"/>
    <w:rsid w:val="001B3249"/>
    <w:rsid w:val="001B3F4E"/>
    <w:rsid w:val="001B4017"/>
    <w:rsid w:val="001B4627"/>
    <w:rsid w:val="001B4A43"/>
    <w:rsid w:val="001B5482"/>
    <w:rsid w:val="001B5983"/>
    <w:rsid w:val="001B6696"/>
    <w:rsid w:val="001B6B9D"/>
    <w:rsid w:val="001B7BE3"/>
    <w:rsid w:val="001B7F0D"/>
    <w:rsid w:val="001C01F7"/>
    <w:rsid w:val="001C099A"/>
    <w:rsid w:val="001C0F60"/>
    <w:rsid w:val="001C11F1"/>
    <w:rsid w:val="001C15E2"/>
    <w:rsid w:val="001C1769"/>
    <w:rsid w:val="001C2214"/>
    <w:rsid w:val="001C259E"/>
    <w:rsid w:val="001C2894"/>
    <w:rsid w:val="001C3877"/>
    <w:rsid w:val="001C3BB7"/>
    <w:rsid w:val="001C4605"/>
    <w:rsid w:val="001C5465"/>
    <w:rsid w:val="001C5611"/>
    <w:rsid w:val="001C5B20"/>
    <w:rsid w:val="001C5B94"/>
    <w:rsid w:val="001C6650"/>
    <w:rsid w:val="001C7054"/>
    <w:rsid w:val="001C7386"/>
    <w:rsid w:val="001D0396"/>
    <w:rsid w:val="001D0BD6"/>
    <w:rsid w:val="001D0DF3"/>
    <w:rsid w:val="001D1CA5"/>
    <w:rsid w:val="001D2212"/>
    <w:rsid w:val="001D2322"/>
    <w:rsid w:val="001D2A6B"/>
    <w:rsid w:val="001D32EC"/>
    <w:rsid w:val="001D3AD7"/>
    <w:rsid w:val="001D47F3"/>
    <w:rsid w:val="001D53A3"/>
    <w:rsid w:val="001D5DBD"/>
    <w:rsid w:val="001D6041"/>
    <w:rsid w:val="001D63F5"/>
    <w:rsid w:val="001D640C"/>
    <w:rsid w:val="001D6C29"/>
    <w:rsid w:val="001D78E8"/>
    <w:rsid w:val="001E1777"/>
    <w:rsid w:val="001E1D33"/>
    <w:rsid w:val="001E2D46"/>
    <w:rsid w:val="001E3867"/>
    <w:rsid w:val="001E3AA4"/>
    <w:rsid w:val="001E3F7A"/>
    <w:rsid w:val="001E4B63"/>
    <w:rsid w:val="001E4EE4"/>
    <w:rsid w:val="001E50D7"/>
    <w:rsid w:val="001E6411"/>
    <w:rsid w:val="001E662A"/>
    <w:rsid w:val="001E6FF1"/>
    <w:rsid w:val="001E7D49"/>
    <w:rsid w:val="001F023F"/>
    <w:rsid w:val="001F3680"/>
    <w:rsid w:val="001F3A02"/>
    <w:rsid w:val="001F4D84"/>
    <w:rsid w:val="001F54AF"/>
    <w:rsid w:val="001F62C9"/>
    <w:rsid w:val="001F7179"/>
    <w:rsid w:val="001F778F"/>
    <w:rsid w:val="001F77BC"/>
    <w:rsid w:val="001F7CAB"/>
    <w:rsid w:val="00200069"/>
    <w:rsid w:val="002005D2"/>
    <w:rsid w:val="00203861"/>
    <w:rsid w:val="00204A46"/>
    <w:rsid w:val="002060C0"/>
    <w:rsid w:val="00206B88"/>
    <w:rsid w:val="00206D3A"/>
    <w:rsid w:val="0020757F"/>
    <w:rsid w:val="00207BD2"/>
    <w:rsid w:val="00210F49"/>
    <w:rsid w:val="002116F0"/>
    <w:rsid w:val="0021188C"/>
    <w:rsid w:val="00212C39"/>
    <w:rsid w:val="002136CF"/>
    <w:rsid w:val="00213902"/>
    <w:rsid w:val="00214C77"/>
    <w:rsid w:val="00215647"/>
    <w:rsid w:val="002164A6"/>
    <w:rsid w:val="002175B4"/>
    <w:rsid w:val="002177B1"/>
    <w:rsid w:val="00217C4B"/>
    <w:rsid w:val="002214E5"/>
    <w:rsid w:val="00223142"/>
    <w:rsid w:val="002231DF"/>
    <w:rsid w:val="002232F5"/>
    <w:rsid w:val="0022476F"/>
    <w:rsid w:val="002251B7"/>
    <w:rsid w:val="002257E9"/>
    <w:rsid w:val="0022640F"/>
    <w:rsid w:val="0022706B"/>
    <w:rsid w:val="0022764A"/>
    <w:rsid w:val="00230009"/>
    <w:rsid w:val="00231244"/>
    <w:rsid w:val="00231CF2"/>
    <w:rsid w:val="00232CBA"/>
    <w:rsid w:val="00232FAE"/>
    <w:rsid w:val="002339F0"/>
    <w:rsid w:val="00233F49"/>
    <w:rsid w:val="00234396"/>
    <w:rsid w:val="00235503"/>
    <w:rsid w:val="002363E8"/>
    <w:rsid w:val="00236597"/>
    <w:rsid w:val="002371C8"/>
    <w:rsid w:val="002400A5"/>
    <w:rsid w:val="002422EE"/>
    <w:rsid w:val="00242DE4"/>
    <w:rsid w:val="00243AAA"/>
    <w:rsid w:val="002453B6"/>
    <w:rsid w:val="00245740"/>
    <w:rsid w:val="00245989"/>
    <w:rsid w:val="00246821"/>
    <w:rsid w:val="00246C58"/>
    <w:rsid w:val="002472DB"/>
    <w:rsid w:val="0025029D"/>
    <w:rsid w:val="00250B0E"/>
    <w:rsid w:val="002511FE"/>
    <w:rsid w:val="00251AEA"/>
    <w:rsid w:val="00251C7A"/>
    <w:rsid w:val="00252D37"/>
    <w:rsid w:val="00253A00"/>
    <w:rsid w:val="00253C35"/>
    <w:rsid w:val="002540E5"/>
    <w:rsid w:val="002542F6"/>
    <w:rsid w:val="0025468E"/>
    <w:rsid w:val="0025468F"/>
    <w:rsid w:val="00255F35"/>
    <w:rsid w:val="00256C5D"/>
    <w:rsid w:val="00257D10"/>
    <w:rsid w:val="00261165"/>
    <w:rsid w:val="002635D7"/>
    <w:rsid w:val="0026391F"/>
    <w:rsid w:val="00263FEC"/>
    <w:rsid w:val="0026476E"/>
    <w:rsid w:val="00265132"/>
    <w:rsid w:val="002651F1"/>
    <w:rsid w:val="00265907"/>
    <w:rsid w:val="00265D83"/>
    <w:rsid w:val="0026668F"/>
    <w:rsid w:val="002675F1"/>
    <w:rsid w:val="00270463"/>
    <w:rsid w:val="002714BE"/>
    <w:rsid w:val="00271DB7"/>
    <w:rsid w:val="00272637"/>
    <w:rsid w:val="00272F1B"/>
    <w:rsid w:val="00273DA1"/>
    <w:rsid w:val="00274437"/>
    <w:rsid w:val="00274647"/>
    <w:rsid w:val="002747EC"/>
    <w:rsid w:val="00274A5F"/>
    <w:rsid w:val="002750A6"/>
    <w:rsid w:val="00275349"/>
    <w:rsid w:val="002761FB"/>
    <w:rsid w:val="002763B9"/>
    <w:rsid w:val="00277236"/>
    <w:rsid w:val="00277AF9"/>
    <w:rsid w:val="00277F72"/>
    <w:rsid w:val="00280A53"/>
    <w:rsid w:val="00280B36"/>
    <w:rsid w:val="00282AB2"/>
    <w:rsid w:val="00283729"/>
    <w:rsid w:val="00283E83"/>
    <w:rsid w:val="00284438"/>
    <w:rsid w:val="00285049"/>
    <w:rsid w:val="0028517D"/>
    <w:rsid w:val="00286402"/>
    <w:rsid w:val="00286B6B"/>
    <w:rsid w:val="0028718B"/>
    <w:rsid w:val="002871B6"/>
    <w:rsid w:val="00287B5B"/>
    <w:rsid w:val="0029177A"/>
    <w:rsid w:val="00291BB2"/>
    <w:rsid w:val="00292C76"/>
    <w:rsid w:val="0029375D"/>
    <w:rsid w:val="00294649"/>
    <w:rsid w:val="00294CA1"/>
    <w:rsid w:val="0029620B"/>
    <w:rsid w:val="00296612"/>
    <w:rsid w:val="00296A30"/>
    <w:rsid w:val="00297147"/>
    <w:rsid w:val="00297786"/>
    <w:rsid w:val="002977BC"/>
    <w:rsid w:val="00297B81"/>
    <w:rsid w:val="002A3266"/>
    <w:rsid w:val="002A334D"/>
    <w:rsid w:val="002A3436"/>
    <w:rsid w:val="002A3F86"/>
    <w:rsid w:val="002A43D0"/>
    <w:rsid w:val="002A467C"/>
    <w:rsid w:val="002A4835"/>
    <w:rsid w:val="002A4A84"/>
    <w:rsid w:val="002A6F85"/>
    <w:rsid w:val="002A7DF1"/>
    <w:rsid w:val="002B0380"/>
    <w:rsid w:val="002B0948"/>
    <w:rsid w:val="002B0B43"/>
    <w:rsid w:val="002B1046"/>
    <w:rsid w:val="002B2AA5"/>
    <w:rsid w:val="002B44FC"/>
    <w:rsid w:val="002B4990"/>
    <w:rsid w:val="002B71E8"/>
    <w:rsid w:val="002C08AB"/>
    <w:rsid w:val="002C159A"/>
    <w:rsid w:val="002C1CE6"/>
    <w:rsid w:val="002C1DDE"/>
    <w:rsid w:val="002C3BF0"/>
    <w:rsid w:val="002C3F60"/>
    <w:rsid w:val="002C4222"/>
    <w:rsid w:val="002C4288"/>
    <w:rsid w:val="002C4770"/>
    <w:rsid w:val="002C5122"/>
    <w:rsid w:val="002C6349"/>
    <w:rsid w:val="002C6939"/>
    <w:rsid w:val="002C6997"/>
    <w:rsid w:val="002C720E"/>
    <w:rsid w:val="002C7DFF"/>
    <w:rsid w:val="002D0A5D"/>
    <w:rsid w:val="002D0C92"/>
    <w:rsid w:val="002D0F5D"/>
    <w:rsid w:val="002D1BCC"/>
    <w:rsid w:val="002D21B4"/>
    <w:rsid w:val="002D2207"/>
    <w:rsid w:val="002D2320"/>
    <w:rsid w:val="002D2A51"/>
    <w:rsid w:val="002D3218"/>
    <w:rsid w:val="002D391A"/>
    <w:rsid w:val="002D3C0B"/>
    <w:rsid w:val="002D42E6"/>
    <w:rsid w:val="002D46A6"/>
    <w:rsid w:val="002D4EE4"/>
    <w:rsid w:val="002D74D1"/>
    <w:rsid w:val="002D766A"/>
    <w:rsid w:val="002E1267"/>
    <w:rsid w:val="002E1750"/>
    <w:rsid w:val="002E2515"/>
    <w:rsid w:val="002E279E"/>
    <w:rsid w:val="002E3597"/>
    <w:rsid w:val="002E3823"/>
    <w:rsid w:val="002E39ED"/>
    <w:rsid w:val="002E3D97"/>
    <w:rsid w:val="002E4240"/>
    <w:rsid w:val="002E46F5"/>
    <w:rsid w:val="002E544D"/>
    <w:rsid w:val="002E59CB"/>
    <w:rsid w:val="002E5AEF"/>
    <w:rsid w:val="002E6442"/>
    <w:rsid w:val="002E6543"/>
    <w:rsid w:val="002E6BDE"/>
    <w:rsid w:val="002E6F14"/>
    <w:rsid w:val="002E70F5"/>
    <w:rsid w:val="002F375F"/>
    <w:rsid w:val="002F4010"/>
    <w:rsid w:val="002F4FF0"/>
    <w:rsid w:val="002F5269"/>
    <w:rsid w:val="002F54A4"/>
    <w:rsid w:val="002F5A08"/>
    <w:rsid w:val="002F5F0E"/>
    <w:rsid w:val="002F6094"/>
    <w:rsid w:val="002F7E8E"/>
    <w:rsid w:val="0030187D"/>
    <w:rsid w:val="00302B34"/>
    <w:rsid w:val="003039F7"/>
    <w:rsid w:val="00303E89"/>
    <w:rsid w:val="00305495"/>
    <w:rsid w:val="0030585C"/>
    <w:rsid w:val="00306767"/>
    <w:rsid w:val="003077E2"/>
    <w:rsid w:val="00307DC9"/>
    <w:rsid w:val="003112B6"/>
    <w:rsid w:val="00312E2B"/>
    <w:rsid w:val="00315422"/>
    <w:rsid w:val="00317106"/>
    <w:rsid w:val="0031737C"/>
    <w:rsid w:val="003174EE"/>
    <w:rsid w:val="00317AEE"/>
    <w:rsid w:val="00320339"/>
    <w:rsid w:val="00320426"/>
    <w:rsid w:val="0032072B"/>
    <w:rsid w:val="00321125"/>
    <w:rsid w:val="00321160"/>
    <w:rsid w:val="00321848"/>
    <w:rsid w:val="00321B16"/>
    <w:rsid w:val="0032221D"/>
    <w:rsid w:val="00322917"/>
    <w:rsid w:val="00322E22"/>
    <w:rsid w:val="003237AD"/>
    <w:rsid w:val="00324051"/>
    <w:rsid w:val="0032481F"/>
    <w:rsid w:val="00324D01"/>
    <w:rsid w:val="00325951"/>
    <w:rsid w:val="00325B88"/>
    <w:rsid w:val="00326316"/>
    <w:rsid w:val="00326E3A"/>
    <w:rsid w:val="003273CE"/>
    <w:rsid w:val="003279DA"/>
    <w:rsid w:val="00327AD4"/>
    <w:rsid w:val="00327DE0"/>
    <w:rsid w:val="00327DEF"/>
    <w:rsid w:val="003308A7"/>
    <w:rsid w:val="00331AC2"/>
    <w:rsid w:val="00332B6B"/>
    <w:rsid w:val="0033319E"/>
    <w:rsid w:val="00333A4F"/>
    <w:rsid w:val="00334C75"/>
    <w:rsid w:val="00335E32"/>
    <w:rsid w:val="003361F3"/>
    <w:rsid w:val="00336250"/>
    <w:rsid w:val="003363DD"/>
    <w:rsid w:val="0033730B"/>
    <w:rsid w:val="003373FD"/>
    <w:rsid w:val="00337650"/>
    <w:rsid w:val="003407F3"/>
    <w:rsid w:val="0034207B"/>
    <w:rsid w:val="00342122"/>
    <w:rsid w:val="00342201"/>
    <w:rsid w:val="00342A40"/>
    <w:rsid w:val="00343D11"/>
    <w:rsid w:val="003445D8"/>
    <w:rsid w:val="00345D5F"/>
    <w:rsid w:val="00346BB1"/>
    <w:rsid w:val="003473EB"/>
    <w:rsid w:val="003474FE"/>
    <w:rsid w:val="00347C1C"/>
    <w:rsid w:val="00350C0F"/>
    <w:rsid w:val="00351997"/>
    <w:rsid w:val="00351B93"/>
    <w:rsid w:val="00351CB9"/>
    <w:rsid w:val="00351EA1"/>
    <w:rsid w:val="003520E7"/>
    <w:rsid w:val="003522C9"/>
    <w:rsid w:val="00352CD4"/>
    <w:rsid w:val="00352D44"/>
    <w:rsid w:val="00354996"/>
    <w:rsid w:val="00354A02"/>
    <w:rsid w:val="0035505D"/>
    <w:rsid w:val="00355324"/>
    <w:rsid w:val="00355B72"/>
    <w:rsid w:val="0035681A"/>
    <w:rsid w:val="00357270"/>
    <w:rsid w:val="0035788E"/>
    <w:rsid w:val="0035796A"/>
    <w:rsid w:val="00357B86"/>
    <w:rsid w:val="00357E7A"/>
    <w:rsid w:val="0036001E"/>
    <w:rsid w:val="00360396"/>
    <w:rsid w:val="003606E5"/>
    <w:rsid w:val="003611A9"/>
    <w:rsid w:val="00361C41"/>
    <w:rsid w:val="00361EEB"/>
    <w:rsid w:val="00362551"/>
    <w:rsid w:val="00362729"/>
    <w:rsid w:val="0036296C"/>
    <w:rsid w:val="003629FF"/>
    <w:rsid w:val="00362BA8"/>
    <w:rsid w:val="003632C4"/>
    <w:rsid w:val="00363F2A"/>
    <w:rsid w:val="00364655"/>
    <w:rsid w:val="00364CD4"/>
    <w:rsid w:val="00365E11"/>
    <w:rsid w:val="00366703"/>
    <w:rsid w:val="00366879"/>
    <w:rsid w:val="00366D97"/>
    <w:rsid w:val="00366FAE"/>
    <w:rsid w:val="00366FB1"/>
    <w:rsid w:val="003673D4"/>
    <w:rsid w:val="00367CA8"/>
    <w:rsid w:val="00367ECD"/>
    <w:rsid w:val="00370036"/>
    <w:rsid w:val="0037014F"/>
    <w:rsid w:val="00370C64"/>
    <w:rsid w:val="00370DC3"/>
    <w:rsid w:val="00371CD2"/>
    <w:rsid w:val="00371E4B"/>
    <w:rsid w:val="003737F5"/>
    <w:rsid w:val="003749D4"/>
    <w:rsid w:val="00374F90"/>
    <w:rsid w:val="00375EB4"/>
    <w:rsid w:val="003761C3"/>
    <w:rsid w:val="0037642E"/>
    <w:rsid w:val="00376B8C"/>
    <w:rsid w:val="00376C79"/>
    <w:rsid w:val="00376F98"/>
    <w:rsid w:val="003771F8"/>
    <w:rsid w:val="00377833"/>
    <w:rsid w:val="003814F9"/>
    <w:rsid w:val="00381BDD"/>
    <w:rsid w:val="00382CF2"/>
    <w:rsid w:val="00382E62"/>
    <w:rsid w:val="00384590"/>
    <w:rsid w:val="00384E70"/>
    <w:rsid w:val="00385AC4"/>
    <w:rsid w:val="00385D94"/>
    <w:rsid w:val="0038601A"/>
    <w:rsid w:val="003866D4"/>
    <w:rsid w:val="00386A14"/>
    <w:rsid w:val="00386D09"/>
    <w:rsid w:val="003907D3"/>
    <w:rsid w:val="00390971"/>
    <w:rsid w:val="0039198B"/>
    <w:rsid w:val="00391B07"/>
    <w:rsid w:val="00391FC8"/>
    <w:rsid w:val="003943AA"/>
    <w:rsid w:val="00394E32"/>
    <w:rsid w:val="00394F15"/>
    <w:rsid w:val="00395126"/>
    <w:rsid w:val="00395277"/>
    <w:rsid w:val="003A02C5"/>
    <w:rsid w:val="003A0499"/>
    <w:rsid w:val="003A0E0A"/>
    <w:rsid w:val="003A1739"/>
    <w:rsid w:val="003A17E4"/>
    <w:rsid w:val="003A1D53"/>
    <w:rsid w:val="003A20B3"/>
    <w:rsid w:val="003A3D27"/>
    <w:rsid w:val="003A410F"/>
    <w:rsid w:val="003A5695"/>
    <w:rsid w:val="003A5D2D"/>
    <w:rsid w:val="003A62AB"/>
    <w:rsid w:val="003A6689"/>
    <w:rsid w:val="003A7D75"/>
    <w:rsid w:val="003B0C15"/>
    <w:rsid w:val="003B16EA"/>
    <w:rsid w:val="003B1A53"/>
    <w:rsid w:val="003B221D"/>
    <w:rsid w:val="003B30BF"/>
    <w:rsid w:val="003B3D97"/>
    <w:rsid w:val="003B461B"/>
    <w:rsid w:val="003B46A6"/>
    <w:rsid w:val="003B516F"/>
    <w:rsid w:val="003B54A7"/>
    <w:rsid w:val="003B5DCE"/>
    <w:rsid w:val="003B5F43"/>
    <w:rsid w:val="003B7E9C"/>
    <w:rsid w:val="003C0088"/>
    <w:rsid w:val="003C0118"/>
    <w:rsid w:val="003C03AA"/>
    <w:rsid w:val="003C0980"/>
    <w:rsid w:val="003C0E5F"/>
    <w:rsid w:val="003C10CE"/>
    <w:rsid w:val="003C1A7F"/>
    <w:rsid w:val="003C26C4"/>
    <w:rsid w:val="003C3051"/>
    <w:rsid w:val="003C4059"/>
    <w:rsid w:val="003C43BB"/>
    <w:rsid w:val="003C44FE"/>
    <w:rsid w:val="003C5572"/>
    <w:rsid w:val="003C568A"/>
    <w:rsid w:val="003C75C0"/>
    <w:rsid w:val="003C766B"/>
    <w:rsid w:val="003D03CB"/>
    <w:rsid w:val="003D2517"/>
    <w:rsid w:val="003D2B11"/>
    <w:rsid w:val="003D311A"/>
    <w:rsid w:val="003D343C"/>
    <w:rsid w:val="003D442B"/>
    <w:rsid w:val="003D6D2F"/>
    <w:rsid w:val="003D7692"/>
    <w:rsid w:val="003E140D"/>
    <w:rsid w:val="003E1417"/>
    <w:rsid w:val="003E2529"/>
    <w:rsid w:val="003E2F10"/>
    <w:rsid w:val="003E3392"/>
    <w:rsid w:val="003E3E04"/>
    <w:rsid w:val="003E424E"/>
    <w:rsid w:val="003E46EE"/>
    <w:rsid w:val="003E4A76"/>
    <w:rsid w:val="003E5077"/>
    <w:rsid w:val="003E557F"/>
    <w:rsid w:val="003E6776"/>
    <w:rsid w:val="003E6E55"/>
    <w:rsid w:val="003E7000"/>
    <w:rsid w:val="003E7B1F"/>
    <w:rsid w:val="003E7F5B"/>
    <w:rsid w:val="003F0038"/>
    <w:rsid w:val="003F00BA"/>
    <w:rsid w:val="003F0D43"/>
    <w:rsid w:val="003F0DF8"/>
    <w:rsid w:val="003F0F8A"/>
    <w:rsid w:val="003F300F"/>
    <w:rsid w:val="003F39F7"/>
    <w:rsid w:val="003F3EF9"/>
    <w:rsid w:val="003F448C"/>
    <w:rsid w:val="003F4F32"/>
    <w:rsid w:val="003F5772"/>
    <w:rsid w:val="003F61C5"/>
    <w:rsid w:val="003F69E3"/>
    <w:rsid w:val="003F6A0A"/>
    <w:rsid w:val="00400DFE"/>
    <w:rsid w:val="004014CE"/>
    <w:rsid w:val="00401EDD"/>
    <w:rsid w:val="00402D34"/>
    <w:rsid w:val="00402E3B"/>
    <w:rsid w:val="004034AE"/>
    <w:rsid w:val="00403F33"/>
    <w:rsid w:val="00404844"/>
    <w:rsid w:val="00404BA4"/>
    <w:rsid w:val="00404CBF"/>
    <w:rsid w:val="0040550F"/>
    <w:rsid w:val="00405A8B"/>
    <w:rsid w:val="00405CC1"/>
    <w:rsid w:val="00406C0C"/>
    <w:rsid w:val="00407E3B"/>
    <w:rsid w:val="0041007B"/>
    <w:rsid w:val="00410711"/>
    <w:rsid w:val="004108CC"/>
    <w:rsid w:val="00410E83"/>
    <w:rsid w:val="004123C2"/>
    <w:rsid w:val="004132CF"/>
    <w:rsid w:val="0041361D"/>
    <w:rsid w:val="00414BE2"/>
    <w:rsid w:val="004153FE"/>
    <w:rsid w:val="004157AF"/>
    <w:rsid w:val="00415D95"/>
    <w:rsid w:val="00416CE8"/>
    <w:rsid w:val="00416EE0"/>
    <w:rsid w:val="00420C21"/>
    <w:rsid w:val="00420FAD"/>
    <w:rsid w:val="00420FBC"/>
    <w:rsid w:val="0042214B"/>
    <w:rsid w:val="00422BFA"/>
    <w:rsid w:val="004230F3"/>
    <w:rsid w:val="00423A21"/>
    <w:rsid w:val="004243FA"/>
    <w:rsid w:val="00424F58"/>
    <w:rsid w:val="0042537F"/>
    <w:rsid w:val="004266CD"/>
    <w:rsid w:val="00426AA7"/>
    <w:rsid w:val="00426AC2"/>
    <w:rsid w:val="00427BD7"/>
    <w:rsid w:val="00427C31"/>
    <w:rsid w:val="00430321"/>
    <w:rsid w:val="0043075F"/>
    <w:rsid w:val="00431558"/>
    <w:rsid w:val="004320EF"/>
    <w:rsid w:val="00432D15"/>
    <w:rsid w:val="00433720"/>
    <w:rsid w:val="0043405F"/>
    <w:rsid w:val="00434BEB"/>
    <w:rsid w:val="00434DCF"/>
    <w:rsid w:val="0043549C"/>
    <w:rsid w:val="0043682F"/>
    <w:rsid w:val="004411BC"/>
    <w:rsid w:val="004412AB"/>
    <w:rsid w:val="004412AC"/>
    <w:rsid w:val="004420C1"/>
    <w:rsid w:val="00442A82"/>
    <w:rsid w:val="00442CE4"/>
    <w:rsid w:val="00443487"/>
    <w:rsid w:val="004437E5"/>
    <w:rsid w:val="00443B01"/>
    <w:rsid w:val="0044486F"/>
    <w:rsid w:val="004448BD"/>
    <w:rsid w:val="004449A7"/>
    <w:rsid w:val="00444DFD"/>
    <w:rsid w:val="004454DC"/>
    <w:rsid w:val="004456BB"/>
    <w:rsid w:val="00445ECE"/>
    <w:rsid w:val="004463C0"/>
    <w:rsid w:val="00446DE4"/>
    <w:rsid w:val="004501BD"/>
    <w:rsid w:val="004502B2"/>
    <w:rsid w:val="00450418"/>
    <w:rsid w:val="00450C2C"/>
    <w:rsid w:val="00451091"/>
    <w:rsid w:val="004515C8"/>
    <w:rsid w:val="0045275C"/>
    <w:rsid w:val="00453840"/>
    <w:rsid w:val="00454AD9"/>
    <w:rsid w:val="0045511C"/>
    <w:rsid w:val="00455214"/>
    <w:rsid w:val="004556AD"/>
    <w:rsid w:val="004568F0"/>
    <w:rsid w:val="00457C46"/>
    <w:rsid w:val="00457CC6"/>
    <w:rsid w:val="00457D7B"/>
    <w:rsid w:val="00457D9F"/>
    <w:rsid w:val="00460955"/>
    <w:rsid w:val="004614AF"/>
    <w:rsid w:val="004615E9"/>
    <w:rsid w:val="00461C81"/>
    <w:rsid w:val="00462B06"/>
    <w:rsid w:val="00462D5A"/>
    <w:rsid w:val="0046314F"/>
    <w:rsid w:val="00463FB7"/>
    <w:rsid w:val="0046447F"/>
    <w:rsid w:val="00465320"/>
    <w:rsid w:val="0046555C"/>
    <w:rsid w:val="00465562"/>
    <w:rsid w:val="00465FB9"/>
    <w:rsid w:val="00466776"/>
    <w:rsid w:val="004669CC"/>
    <w:rsid w:val="0046782D"/>
    <w:rsid w:val="00467905"/>
    <w:rsid w:val="00467B15"/>
    <w:rsid w:val="00467BBA"/>
    <w:rsid w:val="00467CA0"/>
    <w:rsid w:val="00470295"/>
    <w:rsid w:val="00470334"/>
    <w:rsid w:val="0047062C"/>
    <w:rsid w:val="00470DB9"/>
    <w:rsid w:val="00470E81"/>
    <w:rsid w:val="00472395"/>
    <w:rsid w:val="00472927"/>
    <w:rsid w:val="00472D10"/>
    <w:rsid w:val="00472E45"/>
    <w:rsid w:val="004731A0"/>
    <w:rsid w:val="004739EC"/>
    <w:rsid w:val="00473BCB"/>
    <w:rsid w:val="00473C60"/>
    <w:rsid w:val="00474697"/>
    <w:rsid w:val="00475C63"/>
    <w:rsid w:val="004767FC"/>
    <w:rsid w:val="00476D69"/>
    <w:rsid w:val="00477876"/>
    <w:rsid w:val="00480103"/>
    <w:rsid w:val="00480DB7"/>
    <w:rsid w:val="00481C05"/>
    <w:rsid w:val="004820B8"/>
    <w:rsid w:val="00482D2E"/>
    <w:rsid w:val="0048357F"/>
    <w:rsid w:val="004835AF"/>
    <w:rsid w:val="00483791"/>
    <w:rsid w:val="004839EE"/>
    <w:rsid w:val="00483A18"/>
    <w:rsid w:val="00484396"/>
    <w:rsid w:val="004843D4"/>
    <w:rsid w:val="004853CD"/>
    <w:rsid w:val="0048541F"/>
    <w:rsid w:val="00485E84"/>
    <w:rsid w:val="004863F9"/>
    <w:rsid w:val="00490D8D"/>
    <w:rsid w:val="00490EAD"/>
    <w:rsid w:val="00491038"/>
    <w:rsid w:val="0049190B"/>
    <w:rsid w:val="00493967"/>
    <w:rsid w:val="00493AF4"/>
    <w:rsid w:val="00494847"/>
    <w:rsid w:val="0049541A"/>
    <w:rsid w:val="004955DD"/>
    <w:rsid w:val="004973E6"/>
    <w:rsid w:val="004978BC"/>
    <w:rsid w:val="004A07FD"/>
    <w:rsid w:val="004A16B0"/>
    <w:rsid w:val="004A252D"/>
    <w:rsid w:val="004A2999"/>
    <w:rsid w:val="004A2A37"/>
    <w:rsid w:val="004A2AAF"/>
    <w:rsid w:val="004A4858"/>
    <w:rsid w:val="004A5A5C"/>
    <w:rsid w:val="004A633F"/>
    <w:rsid w:val="004A7209"/>
    <w:rsid w:val="004A7526"/>
    <w:rsid w:val="004A7C00"/>
    <w:rsid w:val="004B1175"/>
    <w:rsid w:val="004B13F6"/>
    <w:rsid w:val="004B1BEC"/>
    <w:rsid w:val="004B1E56"/>
    <w:rsid w:val="004B3264"/>
    <w:rsid w:val="004B3E4C"/>
    <w:rsid w:val="004B3ECE"/>
    <w:rsid w:val="004B431C"/>
    <w:rsid w:val="004B4CFC"/>
    <w:rsid w:val="004B5122"/>
    <w:rsid w:val="004B574E"/>
    <w:rsid w:val="004B703D"/>
    <w:rsid w:val="004B76FD"/>
    <w:rsid w:val="004B7A15"/>
    <w:rsid w:val="004C005A"/>
    <w:rsid w:val="004C02C6"/>
    <w:rsid w:val="004C05E6"/>
    <w:rsid w:val="004C0657"/>
    <w:rsid w:val="004C0EDC"/>
    <w:rsid w:val="004C1ADF"/>
    <w:rsid w:val="004C1DB8"/>
    <w:rsid w:val="004C1DEC"/>
    <w:rsid w:val="004C3AD0"/>
    <w:rsid w:val="004C4C15"/>
    <w:rsid w:val="004C59BB"/>
    <w:rsid w:val="004C7B25"/>
    <w:rsid w:val="004D0955"/>
    <w:rsid w:val="004D09B5"/>
    <w:rsid w:val="004D0B3E"/>
    <w:rsid w:val="004D18FB"/>
    <w:rsid w:val="004D1F90"/>
    <w:rsid w:val="004D3836"/>
    <w:rsid w:val="004D51D7"/>
    <w:rsid w:val="004D5C00"/>
    <w:rsid w:val="004D6498"/>
    <w:rsid w:val="004D6F10"/>
    <w:rsid w:val="004D7213"/>
    <w:rsid w:val="004D7855"/>
    <w:rsid w:val="004E019A"/>
    <w:rsid w:val="004E1261"/>
    <w:rsid w:val="004E1800"/>
    <w:rsid w:val="004E2642"/>
    <w:rsid w:val="004E3698"/>
    <w:rsid w:val="004E3BEA"/>
    <w:rsid w:val="004E3D48"/>
    <w:rsid w:val="004E3E1F"/>
    <w:rsid w:val="004E46C9"/>
    <w:rsid w:val="004E6EBC"/>
    <w:rsid w:val="004E6FBB"/>
    <w:rsid w:val="004E724B"/>
    <w:rsid w:val="004E72FD"/>
    <w:rsid w:val="004E7AC4"/>
    <w:rsid w:val="004E7AC6"/>
    <w:rsid w:val="004F06CF"/>
    <w:rsid w:val="004F098D"/>
    <w:rsid w:val="004F23D6"/>
    <w:rsid w:val="004F2642"/>
    <w:rsid w:val="004F273B"/>
    <w:rsid w:val="004F2789"/>
    <w:rsid w:val="004F2888"/>
    <w:rsid w:val="004F2C54"/>
    <w:rsid w:val="004F3051"/>
    <w:rsid w:val="004F32EC"/>
    <w:rsid w:val="004F3CF4"/>
    <w:rsid w:val="004F4A40"/>
    <w:rsid w:val="004F4C19"/>
    <w:rsid w:val="004F5035"/>
    <w:rsid w:val="004F57F1"/>
    <w:rsid w:val="004F5886"/>
    <w:rsid w:val="004F5CC2"/>
    <w:rsid w:val="004F5E13"/>
    <w:rsid w:val="004F7726"/>
    <w:rsid w:val="005012E8"/>
    <w:rsid w:val="0050192C"/>
    <w:rsid w:val="00502D1D"/>
    <w:rsid w:val="0050337C"/>
    <w:rsid w:val="00504065"/>
    <w:rsid w:val="005040C7"/>
    <w:rsid w:val="005046C4"/>
    <w:rsid w:val="00504B7B"/>
    <w:rsid w:val="00504C02"/>
    <w:rsid w:val="005050CD"/>
    <w:rsid w:val="00505D60"/>
    <w:rsid w:val="005069EF"/>
    <w:rsid w:val="00506D5D"/>
    <w:rsid w:val="00510A15"/>
    <w:rsid w:val="00510AE0"/>
    <w:rsid w:val="00510DEA"/>
    <w:rsid w:val="00510F7E"/>
    <w:rsid w:val="0051147F"/>
    <w:rsid w:val="00511908"/>
    <w:rsid w:val="00511DA8"/>
    <w:rsid w:val="00512AE0"/>
    <w:rsid w:val="00512F2B"/>
    <w:rsid w:val="00514F58"/>
    <w:rsid w:val="00515C4D"/>
    <w:rsid w:val="005160AC"/>
    <w:rsid w:val="00516610"/>
    <w:rsid w:val="005167C2"/>
    <w:rsid w:val="00516D71"/>
    <w:rsid w:val="00517555"/>
    <w:rsid w:val="00517E51"/>
    <w:rsid w:val="005207BF"/>
    <w:rsid w:val="0052167E"/>
    <w:rsid w:val="0052260A"/>
    <w:rsid w:val="005226AA"/>
    <w:rsid w:val="005229D4"/>
    <w:rsid w:val="00523E58"/>
    <w:rsid w:val="005240DF"/>
    <w:rsid w:val="00524F6F"/>
    <w:rsid w:val="0052746A"/>
    <w:rsid w:val="00527569"/>
    <w:rsid w:val="005278A1"/>
    <w:rsid w:val="00527F03"/>
    <w:rsid w:val="005312D8"/>
    <w:rsid w:val="0053154E"/>
    <w:rsid w:val="00531890"/>
    <w:rsid w:val="00531F45"/>
    <w:rsid w:val="00531FD9"/>
    <w:rsid w:val="00534BD0"/>
    <w:rsid w:val="00534DF5"/>
    <w:rsid w:val="005364E8"/>
    <w:rsid w:val="00536F21"/>
    <w:rsid w:val="005409A4"/>
    <w:rsid w:val="005431CC"/>
    <w:rsid w:val="00543E5E"/>
    <w:rsid w:val="00543EAC"/>
    <w:rsid w:val="00544095"/>
    <w:rsid w:val="0054416C"/>
    <w:rsid w:val="00544A3A"/>
    <w:rsid w:val="00545218"/>
    <w:rsid w:val="005455E7"/>
    <w:rsid w:val="005458F6"/>
    <w:rsid w:val="00545CEF"/>
    <w:rsid w:val="00546995"/>
    <w:rsid w:val="0054730E"/>
    <w:rsid w:val="0054746C"/>
    <w:rsid w:val="00547B4A"/>
    <w:rsid w:val="00551AEB"/>
    <w:rsid w:val="00551DC2"/>
    <w:rsid w:val="00551EC6"/>
    <w:rsid w:val="005526DB"/>
    <w:rsid w:val="00552B43"/>
    <w:rsid w:val="00553FCF"/>
    <w:rsid w:val="00554852"/>
    <w:rsid w:val="00555BE2"/>
    <w:rsid w:val="00555D68"/>
    <w:rsid w:val="00556593"/>
    <w:rsid w:val="00556DD4"/>
    <w:rsid w:val="0055747F"/>
    <w:rsid w:val="00557554"/>
    <w:rsid w:val="00557B14"/>
    <w:rsid w:val="00557F00"/>
    <w:rsid w:val="00560A08"/>
    <w:rsid w:val="00561497"/>
    <w:rsid w:val="00563323"/>
    <w:rsid w:val="00564507"/>
    <w:rsid w:val="00564855"/>
    <w:rsid w:val="005652F9"/>
    <w:rsid w:val="0056595A"/>
    <w:rsid w:val="00566BAE"/>
    <w:rsid w:val="0057024C"/>
    <w:rsid w:val="0057146A"/>
    <w:rsid w:val="00572AAC"/>
    <w:rsid w:val="00573458"/>
    <w:rsid w:val="005747C1"/>
    <w:rsid w:val="00574847"/>
    <w:rsid w:val="00575BB5"/>
    <w:rsid w:val="00575E98"/>
    <w:rsid w:val="00576239"/>
    <w:rsid w:val="00576DDE"/>
    <w:rsid w:val="00580D57"/>
    <w:rsid w:val="00580EE5"/>
    <w:rsid w:val="00581315"/>
    <w:rsid w:val="00581475"/>
    <w:rsid w:val="00581670"/>
    <w:rsid w:val="005825A4"/>
    <w:rsid w:val="0058356D"/>
    <w:rsid w:val="00583EED"/>
    <w:rsid w:val="005842C7"/>
    <w:rsid w:val="005848EE"/>
    <w:rsid w:val="00584ACB"/>
    <w:rsid w:val="005851AA"/>
    <w:rsid w:val="00587211"/>
    <w:rsid w:val="00590034"/>
    <w:rsid w:val="00590BDF"/>
    <w:rsid w:val="0059104B"/>
    <w:rsid w:val="005910F0"/>
    <w:rsid w:val="00591AC9"/>
    <w:rsid w:val="005922FD"/>
    <w:rsid w:val="00592734"/>
    <w:rsid w:val="005927F1"/>
    <w:rsid w:val="00592D85"/>
    <w:rsid w:val="00593280"/>
    <w:rsid w:val="005939F6"/>
    <w:rsid w:val="0059534F"/>
    <w:rsid w:val="005957BD"/>
    <w:rsid w:val="00595CA5"/>
    <w:rsid w:val="00596504"/>
    <w:rsid w:val="00596BC2"/>
    <w:rsid w:val="005972A2"/>
    <w:rsid w:val="005A00A0"/>
    <w:rsid w:val="005A1660"/>
    <w:rsid w:val="005A19A8"/>
    <w:rsid w:val="005A2DFF"/>
    <w:rsid w:val="005A2E8F"/>
    <w:rsid w:val="005A345D"/>
    <w:rsid w:val="005A40BA"/>
    <w:rsid w:val="005A43E2"/>
    <w:rsid w:val="005A44F9"/>
    <w:rsid w:val="005A52B0"/>
    <w:rsid w:val="005A545E"/>
    <w:rsid w:val="005A7011"/>
    <w:rsid w:val="005A7A27"/>
    <w:rsid w:val="005B000C"/>
    <w:rsid w:val="005B039F"/>
    <w:rsid w:val="005B044B"/>
    <w:rsid w:val="005B1646"/>
    <w:rsid w:val="005B17C2"/>
    <w:rsid w:val="005B1BC1"/>
    <w:rsid w:val="005B2E04"/>
    <w:rsid w:val="005B3A7B"/>
    <w:rsid w:val="005B3E03"/>
    <w:rsid w:val="005B4597"/>
    <w:rsid w:val="005B5021"/>
    <w:rsid w:val="005B5B5F"/>
    <w:rsid w:val="005B6463"/>
    <w:rsid w:val="005B64C6"/>
    <w:rsid w:val="005B6832"/>
    <w:rsid w:val="005C1487"/>
    <w:rsid w:val="005C18CA"/>
    <w:rsid w:val="005C1CAC"/>
    <w:rsid w:val="005C1D4C"/>
    <w:rsid w:val="005C228B"/>
    <w:rsid w:val="005C3460"/>
    <w:rsid w:val="005C3AFC"/>
    <w:rsid w:val="005C4082"/>
    <w:rsid w:val="005C40F9"/>
    <w:rsid w:val="005C4298"/>
    <w:rsid w:val="005C4341"/>
    <w:rsid w:val="005C5320"/>
    <w:rsid w:val="005C55E3"/>
    <w:rsid w:val="005C55FD"/>
    <w:rsid w:val="005C7D7D"/>
    <w:rsid w:val="005C7F4A"/>
    <w:rsid w:val="005D0842"/>
    <w:rsid w:val="005D08DB"/>
    <w:rsid w:val="005D1266"/>
    <w:rsid w:val="005D1269"/>
    <w:rsid w:val="005D141F"/>
    <w:rsid w:val="005D2CCE"/>
    <w:rsid w:val="005D3045"/>
    <w:rsid w:val="005D33E0"/>
    <w:rsid w:val="005D37D4"/>
    <w:rsid w:val="005D4516"/>
    <w:rsid w:val="005D4825"/>
    <w:rsid w:val="005D4DFE"/>
    <w:rsid w:val="005D4E21"/>
    <w:rsid w:val="005D4EB6"/>
    <w:rsid w:val="005D4F87"/>
    <w:rsid w:val="005D628E"/>
    <w:rsid w:val="005D758D"/>
    <w:rsid w:val="005E0539"/>
    <w:rsid w:val="005E0CA5"/>
    <w:rsid w:val="005E0E13"/>
    <w:rsid w:val="005E352E"/>
    <w:rsid w:val="005E39F5"/>
    <w:rsid w:val="005E3B97"/>
    <w:rsid w:val="005E3FF2"/>
    <w:rsid w:val="005E4050"/>
    <w:rsid w:val="005E4EC1"/>
    <w:rsid w:val="005E4FC1"/>
    <w:rsid w:val="005E6EC8"/>
    <w:rsid w:val="005E74A0"/>
    <w:rsid w:val="005E7983"/>
    <w:rsid w:val="005F031D"/>
    <w:rsid w:val="005F0404"/>
    <w:rsid w:val="005F22EE"/>
    <w:rsid w:val="005F2AE9"/>
    <w:rsid w:val="005F2C9D"/>
    <w:rsid w:val="005F32BD"/>
    <w:rsid w:val="005F3F8C"/>
    <w:rsid w:val="005F405E"/>
    <w:rsid w:val="005F4620"/>
    <w:rsid w:val="005F4CAA"/>
    <w:rsid w:val="005F5C91"/>
    <w:rsid w:val="005F709D"/>
    <w:rsid w:val="00600737"/>
    <w:rsid w:val="0060275E"/>
    <w:rsid w:val="00602ABD"/>
    <w:rsid w:val="006037E0"/>
    <w:rsid w:val="00603A66"/>
    <w:rsid w:val="0060472C"/>
    <w:rsid w:val="00604B9D"/>
    <w:rsid w:val="00604BF1"/>
    <w:rsid w:val="00604C4B"/>
    <w:rsid w:val="00605223"/>
    <w:rsid w:val="00611EA3"/>
    <w:rsid w:val="0061226A"/>
    <w:rsid w:val="00612353"/>
    <w:rsid w:val="006141B8"/>
    <w:rsid w:val="0061467C"/>
    <w:rsid w:val="00615A94"/>
    <w:rsid w:val="00616C51"/>
    <w:rsid w:val="00617151"/>
    <w:rsid w:val="00617735"/>
    <w:rsid w:val="00620B66"/>
    <w:rsid w:val="0062119B"/>
    <w:rsid w:val="0062136E"/>
    <w:rsid w:val="006215E9"/>
    <w:rsid w:val="00622143"/>
    <w:rsid w:val="006229F5"/>
    <w:rsid w:val="00622AB5"/>
    <w:rsid w:val="006234BC"/>
    <w:rsid w:val="00623A88"/>
    <w:rsid w:val="00623BD0"/>
    <w:rsid w:val="00623FEE"/>
    <w:rsid w:val="00625023"/>
    <w:rsid w:val="006258D4"/>
    <w:rsid w:val="006268C8"/>
    <w:rsid w:val="00626C9F"/>
    <w:rsid w:val="0062731D"/>
    <w:rsid w:val="00630327"/>
    <w:rsid w:val="00630694"/>
    <w:rsid w:val="00631924"/>
    <w:rsid w:val="00632578"/>
    <w:rsid w:val="00633A80"/>
    <w:rsid w:val="00634820"/>
    <w:rsid w:val="006349FC"/>
    <w:rsid w:val="00636DC7"/>
    <w:rsid w:val="00637DB7"/>
    <w:rsid w:val="00640EE4"/>
    <w:rsid w:val="0064174D"/>
    <w:rsid w:val="00641B04"/>
    <w:rsid w:val="0064223B"/>
    <w:rsid w:val="006422AD"/>
    <w:rsid w:val="006428B8"/>
    <w:rsid w:val="006431F2"/>
    <w:rsid w:val="006438B7"/>
    <w:rsid w:val="00644025"/>
    <w:rsid w:val="00644811"/>
    <w:rsid w:val="00644913"/>
    <w:rsid w:val="00646CB2"/>
    <w:rsid w:val="00647F3D"/>
    <w:rsid w:val="006514A4"/>
    <w:rsid w:val="0065308C"/>
    <w:rsid w:val="006554CC"/>
    <w:rsid w:val="00657945"/>
    <w:rsid w:val="0066069A"/>
    <w:rsid w:val="006624C8"/>
    <w:rsid w:val="00663123"/>
    <w:rsid w:val="00663148"/>
    <w:rsid w:val="006644F6"/>
    <w:rsid w:val="006648DC"/>
    <w:rsid w:val="00664AFB"/>
    <w:rsid w:val="00665C5E"/>
    <w:rsid w:val="006703AD"/>
    <w:rsid w:val="006708A3"/>
    <w:rsid w:val="00670A47"/>
    <w:rsid w:val="006712FF"/>
    <w:rsid w:val="006717DC"/>
    <w:rsid w:val="006721C5"/>
    <w:rsid w:val="00672482"/>
    <w:rsid w:val="00672DEA"/>
    <w:rsid w:val="00672EB0"/>
    <w:rsid w:val="006735DF"/>
    <w:rsid w:val="0067362D"/>
    <w:rsid w:val="006737AD"/>
    <w:rsid w:val="00674724"/>
    <w:rsid w:val="00674FFF"/>
    <w:rsid w:val="006752F2"/>
    <w:rsid w:val="00675431"/>
    <w:rsid w:val="00675A51"/>
    <w:rsid w:val="00676748"/>
    <w:rsid w:val="0067769E"/>
    <w:rsid w:val="00677922"/>
    <w:rsid w:val="00677CD8"/>
    <w:rsid w:val="0068045E"/>
    <w:rsid w:val="0068178B"/>
    <w:rsid w:val="00681A0E"/>
    <w:rsid w:val="00681E04"/>
    <w:rsid w:val="00682283"/>
    <w:rsid w:val="00682719"/>
    <w:rsid w:val="00682AA7"/>
    <w:rsid w:val="00682AD7"/>
    <w:rsid w:val="00682B77"/>
    <w:rsid w:val="00683BFC"/>
    <w:rsid w:val="00684582"/>
    <w:rsid w:val="00684AE1"/>
    <w:rsid w:val="00684EE1"/>
    <w:rsid w:val="00685D62"/>
    <w:rsid w:val="006866BF"/>
    <w:rsid w:val="006869DB"/>
    <w:rsid w:val="00686E77"/>
    <w:rsid w:val="006920F9"/>
    <w:rsid w:val="0069239C"/>
    <w:rsid w:val="00692E61"/>
    <w:rsid w:val="0069326B"/>
    <w:rsid w:val="00693350"/>
    <w:rsid w:val="0069405F"/>
    <w:rsid w:val="0069428D"/>
    <w:rsid w:val="00694706"/>
    <w:rsid w:val="0069486E"/>
    <w:rsid w:val="00695EAF"/>
    <w:rsid w:val="0069625C"/>
    <w:rsid w:val="00697297"/>
    <w:rsid w:val="006A03FC"/>
    <w:rsid w:val="006A1653"/>
    <w:rsid w:val="006A1AC8"/>
    <w:rsid w:val="006A2394"/>
    <w:rsid w:val="006A2E4A"/>
    <w:rsid w:val="006A33ED"/>
    <w:rsid w:val="006A3609"/>
    <w:rsid w:val="006A4121"/>
    <w:rsid w:val="006A45E2"/>
    <w:rsid w:val="006A493D"/>
    <w:rsid w:val="006A5896"/>
    <w:rsid w:val="006A5D0C"/>
    <w:rsid w:val="006A5F7D"/>
    <w:rsid w:val="006A713B"/>
    <w:rsid w:val="006A7AF8"/>
    <w:rsid w:val="006B0180"/>
    <w:rsid w:val="006B132B"/>
    <w:rsid w:val="006B1EE6"/>
    <w:rsid w:val="006B266B"/>
    <w:rsid w:val="006B329D"/>
    <w:rsid w:val="006B3D9F"/>
    <w:rsid w:val="006B47F2"/>
    <w:rsid w:val="006B57C0"/>
    <w:rsid w:val="006B5E8D"/>
    <w:rsid w:val="006B78D2"/>
    <w:rsid w:val="006C0435"/>
    <w:rsid w:val="006C14FD"/>
    <w:rsid w:val="006C183E"/>
    <w:rsid w:val="006C2259"/>
    <w:rsid w:val="006C281E"/>
    <w:rsid w:val="006C2F8E"/>
    <w:rsid w:val="006C3996"/>
    <w:rsid w:val="006C3BB4"/>
    <w:rsid w:val="006C4151"/>
    <w:rsid w:val="006C51FB"/>
    <w:rsid w:val="006C5A1B"/>
    <w:rsid w:val="006C71E1"/>
    <w:rsid w:val="006C7434"/>
    <w:rsid w:val="006C7EE0"/>
    <w:rsid w:val="006D032E"/>
    <w:rsid w:val="006D083F"/>
    <w:rsid w:val="006D196C"/>
    <w:rsid w:val="006D1A95"/>
    <w:rsid w:val="006D3084"/>
    <w:rsid w:val="006D4CDF"/>
    <w:rsid w:val="006D6BBB"/>
    <w:rsid w:val="006D715C"/>
    <w:rsid w:val="006D7802"/>
    <w:rsid w:val="006D781F"/>
    <w:rsid w:val="006D7863"/>
    <w:rsid w:val="006E36FA"/>
    <w:rsid w:val="006E3AA5"/>
    <w:rsid w:val="006E403E"/>
    <w:rsid w:val="006E4461"/>
    <w:rsid w:val="006E537E"/>
    <w:rsid w:val="006E53E0"/>
    <w:rsid w:val="006E5A68"/>
    <w:rsid w:val="006E5ACC"/>
    <w:rsid w:val="006E5BD3"/>
    <w:rsid w:val="006E5E45"/>
    <w:rsid w:val="006E6017"/>
    <w:rsid w:val="006E60C7"/>
    <w:rsid w:val="006E6340"/>
    <w:rsid w:val="006E7331"/>
    <w:rsid w:val="006F25E7"/>
    <w:rsid w:val="006F2A4B"/>
    <w:rsid w:val="006F32E8"/>
    <w:rsid w:val="006F4806"/>
    <w:rsid w:val="006F4998"/>
    <w:rsid w:val="006F4DAE"/>
    <w:rsid w:val="006F50FF"/>
    <w:rsid w:val="006F5D95"/>
    <w:rsid w:val="006F6CC8"/>
    <w:rsid w:val="006F6EE2"/>
    <w:rsid w:val="006F6F90"/>
    <w:rsid w:val="006F73AE"/>
    <w:rsid w:val="006F79C6"/>
    <w:rsid w:val="007000FC"/>
    <w:rsid w:val="007001A0"/>
    <w:rsid w:val="0070104C"/>
    <w:rsid w:val="0070132C"/>
    <w:rsid w:val="00701F50"/>
    <w:rsid w:val="0070225A"/>
    <w:rsid w:val="00702271"/>
    <w:rsid w:val="00702973"/>
    <w:rsid w:val="00702AAC"/>
    <w:rsid w:val="0070428C"/>
    <w:rsid w:val="00705411"/>
    <w:rsid w:val="00705E73"/>
    <w:rsid w:val="0070630C"/>
    <w:rsid w:val="007066A8"/>
    <w:rsid w:val="00710061"/>
    <w:rsid w:val="007105B5"/>
    <w:rsid w:val="00711047"/>
    <w:rsid w:val="0071106D"/>
    <w:rsid w:val="007112F8"/>
    <w:rsid w:val="00711978"/>
    <w:rsid w:val="007126BB"/>
    <w:rsid w:val="0071288D"/>
    <w:rsid w:val="00713493"/>
    <w:rsid w:val="00713985"/>
    <w:rsid w:val="007139D7"/>
    <w:rsid w:val="00714D73"/>
    <w:rsid w:val="0071507E"/>
    <w:rsid w:val="0071580A"/>
    <w:rsid w:val="0071584D"/>
    <w:rsid w:val="00715A57"/>
    <w:rsid w:val="00715A68"/>
    <w:rsid w:val="007160CD"/>
    <w:rsid w:val="00716734"/>
    <w:rsid w:val="00716BC1"/>
    <w:rsid w:val="00716DA8"/>
    <w:rsid w:val="00717623"/>
    <w:rsid w:val="00720293"/>
    <w:rsid w:val="00720499"/>
    <w:rsid w:val="00720605"/>
    <w:rsid w:val="00720B8A"/>
    <w:rsid w:val="00721A6C"/>
    <w:rsid w:val="0072208B"/>
    <w:rsid w:val="0072221F"/>
    <w:rsid w:val="007231DC"/>
    <w:rsid w:val="00723EA1"/>
    <w:rsid w:val="00724441"/>
    <w:rsid w:val="00724500"/>
    <w:rsid w:val="00724EDA"/>
    <w:rsid w:val="00725178"/>
    <w:rsid w:val="00725EB3"/>
    <w:rsid w:val="00725EB4"/>
    <w:rsid w:val="0073044C"/>
    <w:rsid w:val="0073228A"/>
    <w:rsid w:val="00732302"/>
    <w:rsid w:val="007327A3"/>
    <w:rsid w:val="00732AB3"/>
    <w:rsid w:val="00737DF3"/>
    <w:rsid w:val="0074034B"/>
    <w:rsid w:val="00740E76"/>
    <w:rsid w:val="0074105B"/>
    <w:rsid w:val="00741580"/>
    <w:rsid w:val="00741687"/>
    <w:rsid w:val="007417AF"/>
    <w:rsid w:val="00741909"/>
    <w:rsid w:val="00741C0F"/>
    <w:rsid w:val="00741C61"/>
    <w:rsid w:val="0074230F"/>
    <w:rsid w:val="00742930"/>
    <w:rsid w:val="00742C50"/>
    <w:rsid w:val="00742F57"/>
    <w:rsid w:val="007433AB"/>
    <w:rsid w:val="00744580"/>
    <w:rsid w:val="00744A92"/>
    <w:rsid w:val="00745516"/>
    <w:rsid w:val="00745A21"/>
    <w:rsid w:val="007460F6"/>
    <w:rsid w:val="00746317"/>
    <w:rsid w:val="0074776C"/>
    <w:rsid w:val="007507E7"/>
    <w:rsid w:val="00750CB2"/>
    <w:rsid w:val="00753340"/>
    <w:rsid w:val="007534C6"/>
    <w:rsid w:val="007546EE"/>
    <w:rsid w:val="00755928"/>
    <w:rsid w:val="00755F54"/>
    <w:rsid w:val="00756177"/>
    <w:rsid w:val="0075620A"/>
    <w:rsid w:val="0075738A"/>
    <w:rsid w:val="00757C92"/>
    <w:rsid w:val="00760228"/>
    <w:rsid w:val="007610DE"/>
    <w:rsid w:val="00761A00"/>
    <w:rsid w:val="00762561"/>
    <w:rsid w:val="00762857"/>
    <w:rsid w:val="007629D1"/>
    <w:rsid w:val="00762A8A"/>
    <w:rsid w:val="00763609"/>
    <w:rsid w:val="0076434C"/>
    <w:rsid w:val="007644B1"/>
    <w:rsid w:val="007667B8"/>
    <w:rsid w:val="007719BE"/>
    <w:rsid w:val="00772DAC"/>
    <w:rsid w:val="00773B7C"/>
    <w:rsid w:val="00774249"/>
    <w:rsid w:val="00774265"/>
    <w:rsid w:val="007747EE"/>
    <w:rsid w:val="00775649"/>
    <w:rsid w:val="007757DE"/>
    <w:rsid w:val="00775FE3"/>
    <w:rsid w:val="007764C9"/>
    <w:rsid w:val="00776B64"/>
    <w:rsid w:val="00777814"/>
    <w:rsid w:val="0077790B"/>
    <w:rsid w:val="00777BC1"/>
    <w:rsid w:val="007813E8"/>
    <w:rsid w:val="0078181E"/>
    <w:rsid w:val="00782079"/>
    <w:rsid w:val="0078235C"/>
    <w:rsid w:val="00783370"/>
    <w:rsid w:val="00783C07"/>
    <w:rsid w:val="00783C88"/>
    <w:rsid w:val="00784CE2"/>
    <w:rsid w:val="0078584A"/>
    <w:rsid w:val="00785CC4"/>
    <w:rsid w:val="007863DF"/>
    <w:rsid w:val="00787DCB"/>
    <w:rsid w:val="00787E4F"/>
    <w:rsid w:val="00790899"/>
    <w:rsid w:val="00790F11"/>
    <w:rsid w:val="00790F1A"/>
    <w:rsid w:val="0079130F"/>
    <w:rsid w:val="00792CC1"/>
    <w:rsid w:val="007933E3"/>
    <w:rsid w:val="00793DD2"/>
    <w:rsid w:val="00793E59"/>
    <w:rsid w:val="00794104"/>
    <w:rsid w:val="00794B95"/>
    <w:rsid w:val="007950EF"/>
    <w:rsid w:val="00795358"/>
    <w:rsid w:val="00795795"/>
    <w:rsid w:val="00795956"/>
    <w:rsid w:val="0079596B"/>
    <w:rsid w:val="00795C8B"/>
    <w:rsid w:val="00795D1F"/>
    <w:rsid w:val="00795E59"/>
    <w:rsid w:val="00795FFD"/>
    <w:rsid w:val="00796FA8"/>
    <w:rsid w:val="00797DE4"/>
    <w:rsid w:val="007A0073"/>
    <w:rsid w:val="007A0B5A"/>
    <w:rsid w:val="007A175D"/>
    <w:rsid w:val="007A2004"/>
    <w:rsid w:val="007A25A5"/>
    <w:rsid w:val="007A2D3B"/>
    <w:rsid w:val="007A3750"/>
    <w:rsid w:val="007A43DE"/>
    <w:rsid w:val="007A483E"/>
    <w:rsid w:val="007A6623"/>
    <w:rsid w:val="007A6625"/>
    <w:rsid w:val="007B06F0"/>
    <w:rsid w:val="007B07EE"/>
    <w:rsid w:val="007B12BC"/>
    <w:rsid w:val="007B1D4B"/>
    <w:rsid w:val="007B20C9"/>
    <w:rsid w:val="007B24DB"/>
    <w:rsid w:val="007B297D"/>
    <w:rsid w:val="007B3B27"/>
    <w:rsid w:val="007B3BF1"/>
    <w:rsid w:val="007B3DFA"/>
    <w:rsid w:val="007B5206"/>
    <w:rsid w:val="007B5D24"/>
    <w:rsid w:val="007B711B"/>
    <w:rsid w:val="007B719F"/>
    <w:rsid w:val="007B7CDF"/>
    <w:rsid w:val="007C0686"/>
    <w:rsid w:val="007C23E1"/>
    <w:rsid w:val="007C2993"/>
    <w:rsid w:val="007C35D1"/>
    <w:rsid w:val="007C3F27"/>
    <w:rsid w:val="007C44E8"/>
    <w:rsid w:val="007C505C"/>
    <w:rsid w:val="007C5748"/>
    <w:rsid w:val="007C5C4D"/>
    <w:rsid w:val="007C641D"/>
    <w:rsid w:val="007C6499"/>
    <w:rsid w:val="007C6C08"/>
    <w:rsid w:val="007C6C9B"/>
    <w:rsid w:val="007C6D49"/>
    <w:rsid w:val="007D038B"/>
    <w:rsid w:val="007D2049"/>
    <w:rsid w:val="007D25ED"/>
    <w:rsid w:val="007D3ED4"/>
    <w:rsid w:val="007D6F4B"/>
    <w:rsid w:val="007D77D6"/>
    <w:rsid w:val="007D7D93"/>
    <w:rsid w:val="007E09E8"/>
    <w:rsid w:val="007E1585"/>
    <w:rsid w:val="007E298C"/>
    <w:rsid w:val="007E2C5E"/>
    <w:rsid w:val="007E362D"/>
    <w:rsid w:val="007E398E"/>
    <w:rsid w:val="007E5823"/>
    <w:rsid w:val="007E635F"/>
    <w:rsid w:val="007E6C92"/>
    <w:rsid w:val="007E78C6"/>
    <w:rsid w:val="007F1737"/>
    <w:rsid w:val="007F1EDA"/>
    <w:rsid w:val="007F24E3"/>
    <w:rsid w:val="007F25E1"/>
    <w:rsid w:val="007F397D"/>
    <w:rsid w:val="007F4DBE"/>
    <w:rsid w:val="007F4EEB"/>
    <w:rsid w:val="007F514F"/>
    <w:rsid w:val="007F551C"/>
    <w:rsid w:val="007F58AB"/>
    <w:rsid w:val="007F6398"/>
    <w:rsid w:val="007F6436"/>
    <w:rsid w:val="007F669C"/>
    <w:rsid w:val="007F71CC"/>
    <w:rsid w:val="00801884"/>
    <w:rsid w:val="00801B18"/>
    <w:rsid w:val="00801CD7"/>
    <w:rsid w:val="00801E15"/>
    <w:rsid w:val="00801FC3"/>
    <w:rsid w:val="008030AE"/>
    <w:rsid w:val="008030DA"/>
    <w:rsid w:val="00804354"/>
    <w:rsid w:val="00804C42"/>
    <w:rsid w:val="00804FCD"/>
    <w:rsid w:val="008050E2"/>
    <w:rsid w:val="00805943"/>
    <w:rsid w:val="00806114"/>
    <w:rsid w:val="008061D4"/>
    <w:rsid w:val="008072BD"/>
    <w:rsid w:val="00807DA0"/>
    <w:rsid w:val="00810323"/>
    <w:rsid w:val="00810566"/>
    <w:rsid w:val="00810686"/>
    <w:rsid w:val="008113C2"/>
    <w:rsid w:val="00811EE2"/>
    <w:rsid w:val="008122DC"/>
    <w:rsid w:val="00812AEB"/>
    <w:rsid w:val="00813B24"/>
    <w:rsid w:val="008140A9"/>
    <w:rsid w:val="008152C7"/>
    <w:rsid w:val="008155A3"/>
    <w:rsid w:val="00816CB1"/>
    <w:rsid w:val="00816F05"/>
    <w:rsid w:val="00820105"/>
    <w:rsid w:val="00820629"/>
    <w:rsid w:val="00820951"/>
    <w:rsid w:val="00820CA6"/>
    <w:rsid w:val="00820F51"/>
    <w:rsid w:val="008219BA"/>
    <w:rsid w:val="00821CD3"/>
    <w:rsid w:val="0082229A"/>
    <w:rsid w:val="008227BB"/>
    <w:rsid w:val="00823826"/>
    <w:rsid w:val="00823CC4"/>
    <w:rsid w:val="008244B1"/>
    <w:rsid w:val="00824BD2"/>
    <w:rsid w:val="00826103"/>
    <w:rsid w:val="00826493"/>
    <w:rsid w:val="0082676D"/>
    <w:rsid w:val="0082688E"/>
    <w:rsid w:val="00826D5F"/>
    <w:rsid w:val="008272E1"/>
    <w:rsid w:val="008272E3"/>
    <w:rsid w:val="00827325"/>
    <w:rsid w:val="008276B8"/>
    <w:rsid w:val="00830D85"/>
    <w:rsid w:val="00831030"/>
    <w:rsid w:val="008323A3"/>
    <w:rsid w:val="008327E6"/>
    <w:rsid w:val="00832996"/>
    <w:rsid w:val="00833CDC"/>
    <w:rsid w:val="00834721"/>
    <w:rsid w:val="00834A1C"/>
    <w:rsid w:val="00835B52"/>
    <w:rsid w:val="00835BD4"/>
    <w:rsid w:val="00835EC5"/>
    <w:rsid w:val="00836A94"/>
    <w:rsid w:val="00837202"/>
    <w:rsid w:val="00837691"/>
    <w:rsid w:val="00837B45"/>
    <w:rsid w:val="00837D95"/>
    <w:rsid w:val="008408F0"/>
    <w:rsid w:val="00840B2E"/>
    <w:rsid w:val="008415CB"/>
    <w:rsid w:val="00841761"/>
    <w:rsid w:val="008436B8"/>
    <w:rsid w:val="00843CDC"/>
    <w:rsid w:val="00843E12"/>
    <w:rsid w:val="00844521"/>
    <w:rsid w:val="008446F3"/>
    <w:rsid w:val="00845CDF"/>
    <w:rsid w:val="00845D39"/>
    <w:rsid w:val="0084660C"/>
    <w:rsid w:val="00846C39"/>
    <w:rsid w:val="00846FE4"/>
    <w:rsid w:val="00847D2B"/>
    <w:rsid w:val="008506BF"/>
    <w:rsid w:val="00851854"/>
    <w:rsid w:val="008518E6"/>
    <w:rsid w:val="00852318"/>
    <w:rsid w:val="00852AD0"/>
    <w:rsid w:val="00852DCA"/>
    <w:rsid w:val="00853584"/>
    <w:rsid w:val="00853828"/>
    <w:rsid w:val="00853AD4"/>
    <w:rsid w:val="00853B32"/>
    <w:rsid w:val="00854164"/>
    <w:rsid w:val="00854313"/>
    <w:rsid w:val="0085491E"/>
    <w:rsid w:val="00854D3D"/>
    <w:rsid w:val="008553B3"/>
    <w:rsid w:val="00855501"/>
    <w:rsid w:val="00855B0C"/>
    <w:rsid w:val="008571A7"/>
    <w:rsid w:val="00857264"/>
    <w:rsid w:val="008606DC"/>
    <w:rsid w:val="008607F8"/>
    <w:rsid w:val="008625A2"/>
    <w:rsid w:val="00862C38"/>
    <w:rsid w:val="00863172"/>
    <w:rsid w:val="0086367D"/>
    <w:rsid w:val="008651A7"/>
    <w:rsid w:val="0086637C"/>
    <w:rsid w:val="0086651D"/>
    <w:rsid w:val="00866ACB"/>
    <w:rsid w:val="0086761C"/>
    <w:rsid w:val="00867758"/>
    <w:rsid w:val="0087239B"/>
    <w:rsid w:val="00873A4D"/>
    <w:rsid w:val="00875316"/>
    <w:rsid w:val="00876174"/>
    <w:rsid w:val="008763D4"/>
    <w:rsid w:val="00876ACC"/>
    <w:rsid w:val="00877C06"/>
    <w:rsid w:val="008815EB"/>
    <w:rsid w:val="00882F5F"/>
    <w:rsid w:val="00884681"/>
    <w:rsid w:val="0088482E"/>
    <w:rsid w:val="00884F73"/>
    <w:rsid w:val="008864BE"/>
    <w:rsid w:val="008866A2"/>
    <w:rsid w:val="0088738F"/>
    <w:rsid w:val="00891100"/>
    <w:rsid w:val="008914CD"/>
    <w:rsid w:val="00891C2C"/>
    <w:rsid w:val="00892017"/>
    <w:rsid w:val="00892659"/>
    <w:rsid w:val="00892C4C"/>
    <w:rsid w:val="00892CD1"/>
    <w:rsid w:val="008940CA"/>
    <w:rsid w:val="008948F3"/>
    <w:rsid w:val="00897590"/>
    <w:rsid w:val="008A0677"/>
    <w:rsid w:val="008A250B"/>
    <w:rsid w:val="008A29C7"/>
    <w:rsid w:val="008A2DD4"/>
    <w:rsid w:val="008A2F7E"/>
    <w:rsid w:val="008A41EB"/>
    <w:rsid w:val="008A748E"/>
    <w:rsid w:val="008B04D6"/>
    <w:rsid w:val="008B088B"/>
    <w:rsid w:val="008B0ECA"/>
    <w:rsid w:val="008B0FE7"/>
    <w:rsid w:val="008B1C8D"/>
    <w:rsid w:val="008B2838"/>
    <w:rsid w:val="008B294C"/>
    <w:rsid w:val="008B2BFB"/>
    <w:rsid w:val="008B3602"/>
    <w:rsid w:val="008B3EE2"/>
    <w:rsid w:val="008B41D2"/>
    <w:rsid w:val="008B4F02"/>
    <w:rsid w:val="008B521E"/>
    <w:rsid w:val="008B55B1"/>
    <w:rsid w:val="008B5636"/>
    <w:rsid w:val="008B599F"/>
    <w:rsid w:val="008B768A"/>
    <w:rsid w:val="008B7B22"/>
    <w:rsid w:val="008C002D"/>
    <w:rsid w:val="008C03D3"/>
    <w:rsid w:val="008C075A"/>
    <w:rsid w:val="008C10BA"/>
    <w:rsid w:val="008C17D9"/>
    <w:rsid w:val="008C1948"/>
    <w:rsid w:val="008C1D51"/>
    <w:rsid w:val="008C2644"/>
    <w:rsid w:val="008C2E8F"/>
    <w:rsid w:val="008C3A3B"/>
    <w:rsid w:val="008C3ABC"/>
    <w:rsid w:val="008C5127"/>
    <w:rsid w:val="008C5133"/>
    <w:rsid w:val="008C6A96"/>
    <w:rsid w:val="008C6D52"/>
    <w:rsid w:val="008C7B1A"/>
    <w:rsid w:val="008D030A"/>
    <w:rsid w:val="008D09E2"/>
    <w:rsid w:val="008D1BE9"/>
    <w:rsid w:val="008D1C85"/>
    <w:rsid w:val="008D2030"/>
    <w:rsid w:val="008D2031"/>
    <w:rsid w:val="008D3478"/>
    <w:rsid w:val="008D34F5"/>
    <w:rsid w:val="008D37CE"/>
    <w:rsid w:val="008D517F"/>
    <w:rsid w:val="008D6886"/>
    <w:rsid w:val="008D69A2"/>
    <w:rsid w:val="008D6CE9"/>
    <w:rsid w:val="008D74FF"/>
    <w:rsid w:val="008D7D93"/>
    <w:rsid w:val="008E0342"/>
    <w:rsid w:val="008E03A3"/>
    <w:rsid w:val="008E04CD"/>
    <w:rsid w:val="008E07A0"/>
    <w:rsid w:val="008E0A0F"/>
    <w:rsid w:val="008E0AA0"/>
    <w:rsid w:val="008E0BA7"/>
    <w:rsid w:val="008E245C"/>
    <w:rsid w:val="008E2E6F"/>
    <w:rsid w:val="008E2F16"/>
    <w:rsid w:val="008E3510"/>
    <w:rsid w:val="008E369C"/>
    <w:rsid w:val="008E36CA"/>
    <w:rsid w:val="008E3B3E"/>
    <w:rsid w:val="008E3DC9"/>
    <w:rsid w:val="008E4005"/>
    <w:rsid w:val="008E4D8F"/>
    <w:rsid w:val="008E4E58"/>
    <w:rsid w:val="008E5471"/>
    <w:rsid w:val="008E5851"/>
    <w:rsid w:val="008E61F3"/>
    <w:rsid w:val="008E6D53"/>
    <w:rsid w:val="008E7C8B"/>
    <w:rsid w:val="008F08A7"/>
    <w:rsid w:val="008F096B"/>
    <w:rsid w:val="008F1B4A"/>
    <w:rsid w:val="008F2D91"/>
    <w:rsid w:val="008F2F0A"/>
    <w:rsid w:val="008F2FAC"/>
    <w:rsid w:val="008F30F3"/>
    <w:rsid w:val="008F3213"/>
    <w:rsid w:val="008F3E0C"/>
    <w:rsid w:val="008F3F34"/>
    <w:rsid w:val="008F6990"/>
    <w:rsid w:val="008F70C8"/>
    <w:rsid w:val="008F7250"/>
    <w:rsid w:val="008F7615"/>
    <w:rsid w:val="008F7960"/>
    <w:rsid w:val="0090148D"/>
    <w:rsid w:val="009016BE"/>
    <w:rsid w:val="009019A3"/>
    <w:rsid w:val="00901BF4"/>
    <w:rsid w:val="00902CBF"/>
    <w:rsid w:val="009030C4"/>
    <w:rsid w:val="00903471"/>
    <w:rsid w:val="0090361F"/>
    <w:rsid w:val="0090396F"/>
    <w:rsid w:val="00904968"/>
    <w:rsid w:val="009050E3"/>
    <w:rsid w:val="0090568F"/>
    <w:rsid w:val="00905B93"/>
    <w:rsid w:val="009072DA"/>
    <w:rsid w:val="0090742B"/>
    <w:rsid w:val="00907621"/>
    <w:rsid w:val="00907780"/>
    <w:rsid w:val="00907BE2"/>
    <w:rsid w:val="00911002"/>
    <w:rsid w:val="00912F16"/>
    <w:rsid w:val="00913FB1"/>
    <w:rsid w:val="00914002"/>
    <w:rsid w:val="009146B9"/>
    <w:rsid w:val="00914980"/>
    <w:rsid w:val="00914A33"/>
    <w:rsid w:val="009159E5"/>
    <w:rsid w:val="009159ED"/>
    <w:rsid w:val="0092097C"/>
    <w:rsid w:val="00921467"/>
    <w:rsid w:val="0092150C"/>
    <w:rsid w:val="009238BE"/>
    <w:rsid w:val="00925EB2"/>
    <w:rsid w:val="009275F9"/>
    <w:rsid w:val="00927967"/>
    <w:rsid w:val="00932393"/>
    <w:rsid w:val="009325AC"/>
    <w:rsid w:val="009342F1"/>
    <w:rsid w:val="0093462A"/>
    <w:rsid w:val="00934FEB"/>
    <w:rsid w:val="0093519D"/>
    <w:rsid w:val="00936A3E"/>
    <w:rsid w:val="00936D80"/>
    <w:rsid w:val="009377BA"/>
    <w:rsid w:val="009378D8"/>
    <w:rsid w:val="00937B14"/>
    <w:rsid w:val="00937C5F"/>
    <w:rsid w:val="00940905"/>
    <w:rsid w:val="00940F57"/>
    <w:rsid w:val="00941FEA"/>
    <w:rsid w:val="009420C2"/>
    <w:rsid w:val="0094274D"/>
    <w:rsid w:val="00942EA6"/>
    <w:rsid w:val="0094311D"/>
    <w:rsid w:val="00943605"/>
    <w:rsid w:val="00943646"/>
    <w:rsid w:val="00943749"/>
    <w:rsid w:val="00943B84"/>
    <w:rsid w:val="00944659"/>
    <w:rsid w:val="009450F7"/>
    <w:rsid w:val="0094531A"/>
    <w:rsid w:val="009468A7"/>
    <w:rsid w:val="00946FE1"/>
    <w:rsid w:val="00947813"/>
    <w:rsid w:val="00947BA3"/>
    <w:rsid w:val="00947F90"/>
    <w:rsid w:val="009516B5"/>
    <w:rsid w:val="0095260D"/>
    <w:rsid w:val="00952860"/>
    <w:rsid w:val="00952FFD"/>
    <w:rsid w:val="00953090"/>
    <w:rsid w:val="0095394E"/>
    <w:rsid w:val="00954732"/>
    <w:rsid w:val="00954C8D"/>
    <w:rsid w:val="009550A9"/>
    <w:rsid w:val="0095512E"/>
    <w:rsid w:val="0095591E"/>
    <w:rsid w:val="00955B6E"/>
    <w:rsid w:val="00955D89"/>
    <w:rsid w:val="0095642E"/>
    <w:rsid w:val="00956F73"/>
    <w:rsid w:val="00957C04"/>
    <w:rsid w:val="00957D8E"/>
    <w:rsid w:val="0096022D"/>
    <w:rsid w:val="009604B5"/>
    <w:rsid w:val="00960983"/>
    <w:rsid w:val="00961DAE"/>
    <w:rsid w:val="0096224B"/>
    <w:rsid w:val="00962C01"/>
    <w:rsid w:val="0096375D"/>
    <w:rsid w:val="00964172"/>
    <w:rsid w:val="00964F40"/>
    <w:rsid w:val="00966CEA"/>
    <w:rsid w:val="00966E49"/>
    <w:rsid w:val="00967050"/>
    <w:rsid w:val="009670BE"/>
    <w:rsid w:val="009676E4"/>
    <w:rsid w:val="00967B83"/>
    <w:rsid w:val="00967FB9"/>
    <w:rsid w:val="0097013B"/>
    <w:rsid w:val="00971462"/>
    <w:rsid w:val="00972116"/>
    <w:rsid w:val="0097338A"/>
    <w:rsid w:val="00973664"/>
    <w:rsid w:val="009737FD"/>
    <w:rsid w:val="00975C46"/>
    <w:rsid w:val="00975E10"/>
    <w:rsid w:val="00977CBA"/>
    <w:rsid w:val="00977DAF"/>
    <w:rsid w:val="00977F63"/>
    <w:rsid w:val="0098076C"/>
    <w:rsid w:val="00982D78"/>
    <w:rsid w:val="009837C7"/>
    <w:rsid w:val="00986D11"/>
    <w:rsid w:val="00987229"/>
    <w:rsid w:val="00987718"/>
    <w:rsid w:val="009879B4"/>
    <w:rsid w:val="009907E7"/>
    <w:rsid w:val="00990906"/>
    <w:rsid w:val="009913A9"/>
    <w:rsid w:val="00991577"/>
    <w:rsid w:val="00991AB8"/>
    <w:rsid w:val="0099219A"/>
    <w:rsid w:val="00993F12"/>
    <w:rsid w:val="00997415"/>
    <w:rsid w:val="009A05A5"/>
    <w:rsid w:val="009A0858"/>
    <w:rsid w:val="009A152D"/>
    <w:rsid w:val="009A2ED4"/>
    <w:rsid w:val="009A3E55"/>
    <w:rsid w:val="009A4042"/>
    <w:rsid w:val="009A4C5D"/>
    <w:rsid w:val="009A4D78"/>
    <w:rsid w:val="009A5B73"/>
    <w:rsid w:val="009A5D8C"/>
    <w:rsid w:val="009A5E4E"/>
    <w:rsid w:val="009A6897"/>
    <w:rsid w:val="009A70AE"/>
    <w:rsid w:val="009A7E83"/>
    <w:rsid w:val="009B26C4"/>
    <w:rsid w:val="009B2890"/>
    <w:rsid w:val="009B28F9"/>
    <w:rsid w:val="009B339D"/>
    <w:rsid w:val="009B4053"/>
    <w:rsid w:val="009B4230"/>
    <w:rsid w:val="009B4959"/>
    <w:rsid w:val="009B4EAC"/>
    <w:rsid w:val="009B5122"/>
    <w:rsid w:val="009B5A17"/>
    <w:rsid w:val="009B614B"/>
    <w:rsid w:val="009B7F26"/>
    <w:rsid w:val="009C058F"/>
    <w:rsid w:val="009C061B"/>
    <w:rsid w:val="009C11E6"/>
    <w:rsid w:val="009C16BE"/>
    <w:rsid w:val="009C180D"/>
    <w:rsid w:val="009C2252"/>
    <w:rsid w:val="009C36C4"/>
    <w:rsid w:val="009C3C04"/>
    <w:rsid w:val="009C3E24"/>
    <w:rsid w:val="009C44FA"/>
    <w:rsid w:val="009C58BA"/>
    <w:rsid w:val="009C684A"/>
    <w:rsid w:val="009C6BAC"/>
    <w:rsid w:val="009C6BE8"/>
    <w:rsid w:val="009C7A24"/>
    <w:rsid w:val="009C7BC6"/>
    <w:rsid w:val="009D05F4"/>
    <w:rsid w:val="009D169F"/>
    <w:rsid w:val="009D1A16"/>
    <w:rsid w:val="009D28F9"/>
    <w:rsid w:val="009D2E1C"/>
    <w:rsid w:val="009D50EE"/>
    <w:rsid w:val="009D5288"/>
    <w:rsid w:val="009D57C9"/>
    <w:rsid w:val="009D5966"/>
    <w:rsid w:val="009D6013"/>
    <w:rsid w:val="009D60AE"/>
    <w:rsid w:val="009D6481"/>
    <w:rsid w:val="009D6F50"/>
    <w:rsid w:val="009D7C16"/>
    <w:rsid w:val="009E0052"/>
    <w:rsid w:val="009E008D"/>
    <w:rsid w:val="009E0637"/>
    <w:rsid w:val="009E1063"/>
    <w:rsid w:val="009E1133"/>
    <w:rsid w:val="009E1CE5"/>
    <w:rsid w:val="009E23F7"/>
    <w:rsid w:val="009E241A"/>
    <w:rsid w:val="009E2EC0"/>
    <w:rsid w:val="009E51C9"/>
    <w:rsid w:val="009E7147"/>
    <w:rsid w:val="009E7A82"/>
    <w:rsid w:val="009F09A7"/>
    <w:rsid w:val="009F0D96"/>
    <w:rsid w:val="009F185D"/>
    <w:rsid w:val="009F1EFF"/>
    <w:rsid w:val="009F30B0"/>
    <w:rsid w:val="009F430B"/>
    <w:rsid w:val="009F4C6C"/>
    <w:rsid w:val="009F61BA"/>
    <w:rsid w:val="009F6904"/>
    <w:rsid w:val="00A00D62"/>
    <w:rsid w:val="00A00DAD"/>
    <w:rsid w:val="00A035EB"/>
    <w:rsid w:val="00A03C60"/>
    <w:rsid w:val="00A042FE"/>
    <w:rsid w:val="00A05DCD"/>
    <w:rsid w:val="00A06130"/>
    <w:rsid w:val="00A066B5"/>
    <w:rsid w:val="00A068A0"/>
    <w:rsid w:val="00A07455"/>
    <w:rsid w:val="00A103FB"/>
    <w:rsid w:val="00A10679"/>
    <w:rsid w:val="00A10E5E"/>
    <w:rsid w:val="00A110BC"/>
    <w:rsid w:val="00A123B8"/>
    <w:rsid w:val="00A137B8"/>
    <w:rsid w:val="00A140EA"/>
    <w:rsid w:val="00A14A9A"/>
    <w:rsid w:val="00A14BF1"/>
    <w:rsid w:val="00A14C6F"/>
    <w:rsid w:val="00A1530F"/>
    <w:rsid w:val="00A17475"/>
    <w:rsid w:val="00A17BB2"/>
    <w:rsid w:val="00A17EA7"/>
    <w:rsid w:val="00A17F36"/>
    <w:rsid w:val="00A20237"/>
    <w:rsid w:val="00A20AFC"/>
    <w:rsid w:val="00A22CF2"/>
    <w:rsid w:val="00A23144"/>
    <w:rsid w:val="00A231D1"/>
    <w:rsid w:val="00A2368D"/>
    <w:rsid w:val="00A23BAE"/>
    <w:rsid w:val="00A23C9E"/>
    <w:rsid w:val="00A2482C"/>
    <w:rsid w:val="00A249C7"/>
    <w:rsid w:val="00A25803"/>
    <w:rsid w:val="00A25A6C"/>
    <w:rsid w:val="00A25C75"/>
    <w:rsid w:val="00A261CC"/>
    <w:rsid w:val="00A267D1"/>
    <w:rsid w:val="00A26871"/>
    <w:rsid w:val="00A27ED8"/>
    <w:rsid w:val="00A31184"/>
    <w:rsid w:val="00A316F0"/>
    <w:rsid w:val="00A31A37"/>
    <w:rsid w:val="00A346DF"/>
    <w:rsid w:val="00A3582B"/>
    <w:rsid w:val="00A36289"/>
    <w:rsid w:val="00A3708A"/>
    <w:rsid w:val="00A370A6"/>
    <w:rsid w:val="00A375AD"/>
    <w:rsid w:val="00A37B78"/>
    <w:rsid w:val="00A4061B"/>
    <w:rsid w:val="00A4084E"/>
    <w:rsid w:val="00A41748"/>
    <w:rsid w:val="00A4212E"/>
    <w:rsid w:val="00A4291B"/>
    <w:rsid w:val="00A43868"/>
    <w:rsid w:val="00A43CB1"/>
    <w:rsid w:val="00A448D7"/>
    <w:rsid w:val="00A458CC"/>
    <w:rsid w:val="00A466A2"/>
    <w:rsid w:val="00A467AB"/>
    <w:rsid w:val="00A47D99"/>
    <w:rsid w:val="00A47E21"/>
    <w:rsid w:val="00A51394"/>
    <w:rsid w:val="00A51A74"/>
    <w:rsid w:val="00A51BA9"/>
    <w:rsid w:val="00A52874"/>
    <w:rsid w:val="00A53CDC"/>
    <w:rsid w:val="00A5444B"/>
    <w:rsid w:val="00A54506"/>
    <w:rsid w:val="00A54906"/>
    <w:rsid w:val="00A54BB3"/>
    <w:rsid w:val="00A55F48"/>
    <w:rsid w:val="00A5639C"/>
    <w:rsid w:val="00A565C9"/>
    <w:rsid w:val="00A56625"/>
    <w:rsid w:val="00A57DF1"/>
    <w:rsid w:val="00A60D94"/>
    <w:rsid w:val="00A61BC6"/>
    <w:rsid w:val="00A61C2B"/>
    <w:rsid w:val="00A61D32"/>
    <w:rsid w:val="00A61E16"/>
    <w:rsid w:val="00A630F1"/>
    <w:rsid w:val="00A63383"/>
    <w:rsid w:val="00A63496"/>
    <w:rsid w:val="00A64793"/>
    <w:rsid w:val="00A64C81"/>
    <w:rsid w:val="00A64D72"/>
    <w:rsid w:val="00A65BEF"/>
    <w:rsid w:val="00A65C00"/>
    <w:rsid w:val="00A65F8F"/>
    <w:rsid w:val="00A6616B"/>
    <w:rsid w:val="00A66398"/>
    <w:rsid w:val="00A66683"/>
    <w:rsid w:val="00A67B85"/>
    <w:rsid w:val="00A70786"/>
    <w:rsid w:val="00A71D91"/>
    <w:rsid w:val="00A71EF9"/>
    <w:rsid w:val="00A724D6"/>
    <w:rsid w:val="00A7250E"/>
    <w:rsid w:val="00A7355E"/>
    <w:rsid w:val="00A7391F"/>
    <w:rsid w:val="00A73A5D"/>
    <w:rsid w:val="00A7466D"/>
    <w:rsid w:val="00A75850"/>
    <w:rsid w:val="00A7649C"/>
    <w:rsid w:val="00A7685B"/>
    <w:rsid w:val="00A77779"/>
    <w:rsid w:val="00A81FA0"/>
    <w:rsid w:val="00A8400B"/>
    <w:rsid w:val="00A8423B"/>
    <w:rsid w:val="00A84BBB"/>
    <w:rsid w:val="00A85687"/>
    <w:rsid w:val="00A86282"/>
    <w:rsid w:val="00A8650A"/>
    <w:rsid w:val="00A86535"/>
    <w:rsid w:val="00A866D6"/>
    <w:rsid w:val="00A86956"/>
    <w:rsid w:val="00A9061D"/>
    <w:rsid w:val="00A9207A"/>
    <w:rsid w:val="00A92575"/>
    <w:rsid w:val="00A928FF"/>
    <w:rsid w:val="00A930DC"/>
    <w:rsid w:val="00A9514A"/>
    <w:rsid w:val="00A95A99"/>
    <w:rsid w:val="00A967BE"/>
    <w:rsid w:val="00A96C21"/>
    <w:rsid w:val="00A97EC8"/>
    <w:rsid w:val="00AA044E"/>
    <w:rsid w:val="00AA08A6"/>
    <w:rsid w:val="00AA0FB7"/>
    <w:rsid w:val="00AA1031"/>
    <w:rsid w:val="00AA12A7"/>
    <w:rsid w:val="00AA1367"/>
    <w:rsid w:val="00AA299A"/>
    <w:rsid w:val="00AA2AE5"/>
    <w:rsid w:val="00AA2E08"/>
    <w:rsid w:val="00AA31FC"/>
    <w:rsid w:val="00AA43C6"/>
    <w:rsid w:val="00AA4B39"/>
    <w:rsid w:val="00AA60E7"/>
    <w:rsid w:val="00AA67E5"/>
    <w:rsid w:val="00AA7289"/>
    <w:rsid w:val="00AA78C4"/>
    <w:rsid w:val="00AA7964"/>
    <w:rsid w:val="00AB13FB"/>
    <w:rsid w:val="00AB2D34"/>
    <w:rsid w:val="00AB2F9D"/>
    <w:rsid w:val="00AB312B"/>
    <w:rsid w:val="00AB3A29"/>
    <w:rsid w:val="00AB5090"/>
    <w:rsid w:val="00AB5505"/>
    <w:rsid w:val="00AB57E7"/>
    <w:rsid w:val="00AB6906"/>
    <w:rsid w:val="00AB6CE5"/>
    <w:rsid w:val="00AB6E01"/>
    <w:rsid w:val="00AC02C8"/>
    <w:rsid w:val="00AC045D"/>
    <w:rsid w:val="00AC0A4F"/>
    <w:rsid w:val="00AC12E0"/>
    <w:rsid w:val="00AC1759"/>
    <w:rsid w:val="00AC2539"/>
    <w:rsid w:val="00AC2F45"/>
    <w:rsid w:val="00AC3826"/>
    <w:rsid w:val="00AC3ED6"/>
    <w:rsid w:val="00AC4B23"/>
    <w:rsid w:val="00AC5166"/>
    <w:rsid w:val="00AC524D"/>
    <w:rsid w:val="00AC5572"/>
    <w:rsid w:val="00AC635C"/>
    <w:rsid w:val="00AC689B"/>
    <w:rsid w:val="00AC7A6D"/>
    <w:rsid w:val="00AC7D35"/>
    <w:rsid w:val="00AC7F2A"/>
    <w:rsid w:val="00AD0327"/>
    <w:rsid w:val="00AD04E1"/>
    <w:rsid w:val="00AD1F68"/>
    <w:rsid w:val="00AD3B54"/>
    <w:rsid w:val="00AD4FF0"/>
    <w:rsid w:val="00AD5C5F"/>
    <w:rsid w:val="00AE0AB7"/>
    <w:rsid w:val="00AE12D5"/>
    <w:rsid w:val="00AE14F9"/>
    <w:rsid w:val="00AE1E24"/>
    <w:rsid w:val="00AE23B0"/>
    <w:rsid w:val="00AE413E"/>
    <w:rsid w:val="00AE5872"/>
    <w:rsid w:val="00AE5C3C"/>
    <w:rsid w:val="00AE6EB4"/>
    <w:rsid w:val="00AE6F7A"/>
    <w:rsid w:val="00AF1093"/>
    <w:rsid w:val="00AF152D"/>
    <w:rsid w:val="00AF2381"/>
    <w:rsid w:val="00AF2862"/>
    <w:rsid w:val="00AF4A3D"/>
    <w:rsid w:val="00AF4C51"/>
    <w:rsid w:val="00AF4F5B"/>
    <w:rsid w:val="00AF58D1"/>
    <w:rsid w:val="00AF5A95"/>
    <w:rsid w:val="00AF5BC0"/>
    <w:rsid w:val="00AF645D"/>
    <w:rsid w:val="00AF707E"/>
    <w:rsid w:val="00AF7CA5"/>
    <w:rsid w:val="00B0089F"/>
    <w:rsid w:val="00B01E07"/>
    <w:rsid w:val="00B026F7"/>
    <w:rsid w:val="00B02AB5"/>
    <w:rsid w:val="00B02C9E"/>
    <w:rsid w:val="00B02F2C"/>
    <w:rsid w:val="00B05117"/>
    <w:rsid w:val="00B052CA"/>
    <w:rsid w:val="00B053FA"/>
    <w:rsid w:val="00B05A6E"/>
    <w:rsid w:val="00B0641E"/>
    <w:rsid w:val="00B073E9"/>
    <w:rsid w:val="00B101F4"/>
    <w:rsid w:val="00B1140B"/>
    <w:rsid w:val="00B11E6B"/>
    <w:rsid w:val="00B1303D"/>
    <w:rsid w:val="00B1309A"/>
    <w:rsid w:val="00B15282"/>
    <w:rsid w:val="00B15F03"/>
    <w:rsid w:val="00B16BFF"/>
    <w:rsid w:val="00B1749F"/>
    <w:rsid w:val="00B176A2"/>
    <w:rsid w:val="00B176E2"/>
    <w:rsid w:val="00B200AD"/>
    <w:rsid w:val="00B20E33"/>
    <w:rsid w:val="00B21F6B"/>
    <w:rsid w:val="00B22D36"/>
    <w:rsid w:val="00B22D47"/>
    <w:rsid w:val="00B23AD5"/>
    <w:rsid w:val="00B245FD"/>
    <w:rsid w:val="00B2505B"/>
    <w:rsid w:val="00B252AB"/>
    <w:rsid w:val="00B25EBA"/>
    <w:rsid w:val="00B26735"/>
    <w:rsid w:val="00B26845"/>
    <w:rsid w:val="00B26B41"/>
    <w:rsid w:val="00B2759D"/>
    <w:rsid w:val="00B30A8B"/>
    <w:rsid w:val="00B31107"/>
    <w:rsid w:val="00B31BFC"/>
    <w:rsid w:val="00B31D0E"/>
    <w:rsid w:val="00B3286E"/>
    <w:rsid w:val="00B32893"/>
    <w:rsid w:val="00B32AE1"/>
    <w:rsid w:val="00B32C32"/>
    <w:rsid w:val="00B33AF5"/>
    <w:rsid w:val="00B34240"/>
    <w:rsid w:val="00B34458"/>
    <w:rsid w:val="00B36EC7"/>
    <w:rsid w:val="00B37FE6"/>
    <w:rsid w:val="00B41ECD"/>
    <w:rsid w:val="00B42493"/>
    <w:rsid w:val="00B42908"/>
    <w:rsid w:val="00B4293A"/>
    <w:rsid w:val="00B42F8B"/>
    <w:rsid w:val="00B435F1"/>
    <w:rsid w:val="00B43DA0"/>
    <w:rsid w:val="00B44655"/>
    <w:rsid w:val="00B45998"/>
    <w:rsid w:val="00B46597"/>
    <w:rsid w:val="00B46718"/>
    <w:rsid w:val="00B47790"/>
    <w:rsid w:val="00B50328"/>
    <w:rsid w:val="00B5094B"/>
    <w:rsid w:val="00B518E4"/>
    <w:rsid w:val="00B51BC5"/>
    <w:rsid w:val="00B51BCC"/>
    <w:rsid w:val="00B51EE9"/>
    <w:rsid w:val="00B51F8E"/>
    <w:rsid w:val="00B52B99"/>
    <w:rsid w:val="00B52F50"/>
    <w:rsid w:val="00B53502"/>
    <w:rsid w:val="00B544CE"/>
    <w:rsid w:val="00B5468F"/>
    <w:rsid w:val="00B55AE1"/>
    <w:rsid w:val="00B56C8E"/>
    <w:rsid w:val="00B57640"/>
    <w:rsid w:val="00B5783F"/>
    <w:rsid w:val="00B578FA"/>
    <w:rsid w:val="00B57BDD"/>
    <w:rsid w:val="00B57CFE"/>
    <w:rsid w:val="00B600DE"/>
    <w:rsid w:val="00B60644"/>
    <w:rsid w:val="00B60A9B"/>
    <w:rsid w:val="00B6243A"/>
    <w:rsid w:val="00B62950"/>
    <w:rsid w:val="00B6351D"/>
    <w:rsid w:val="00B64CCB"/>
    <w:rsid w:val="00B65667"/>
    <w:rsid w:val="00B658D9"/>
    <w:rsid w:val="00B65A7F"/>
    <w:rsid w:val="00B65FF3"/>
    <w:rsid w:val="00B6678B"/>
    <w:rsid w:val="00B677DA"/>
    <w:rsid w:val="00B67C1A"/>
    <w:rsid w:val="00B71236"/>
    <w:rsid w:val="00B73F52"/>
    <w:rsid w:val="00B7540B"/>
    <w:rsid w:val="00B76218"/>
    <w:rsid w:val="00B76C5E"/>
    <w:rsid w:val="00B77535"/>
    <w:rsid w:val="00B80A4F"/>
    <w:rsid w:val="00B80E26"/>
    <w:rsid w:val="00B82409"/>
    <w:rsid w:val="00B8312A"/>
    <w:rsid w:val="00B8372E"/>
    <w:rsid w:val="00B83A5A"/>
    <w:rsid w:val="00B84CBD"/>
    <w:rsid w:val="00B85829"/>
    <w:rsid w:val="00B85BCC"/>
    <w:rsid w:val="00B85CA0"/>
    <w:rsid w:val="00B86471"/>
    <w:rsid w:val="00B87651"/>
    <w:rsid w:val="00B92415"/>
    <w:rsid w:val="00B92F23"/>
    <w:rsid w:val="00B9362C"/>
    <w:rsid w:val="00B941E8"/>
    <w:rsid w:val="00B942DB"/>
    <w:rsid w:val="00B94698"/>
    <w:rsid w:val="00B94F36"/>
    <w:rsid w:val="00B95F99"/>
    <w:rsid w:val="00B960AE"/>
    <w:rsid w:val="00B962C0"/>
    <w:rsid w:val="00B96CF4"/>
    <w:rsid w:val="00B96E1B"/>
    <w:rsid w:val="00B970BF"/>
    <w:rsid w:val="00B97520"/>
    <w:rsid w:val="00B97BD7"/>
    <w:rsid w:val="00B97D00"/>
    <w:rsid w:val="00BA04C0"/>
    <w:rsid w:val="00BA1118"/>
    <w:rsid w:val="00BA1711"/>
    <w:rsid w:val="00BA1F5C"/>
    <w:rsid w:val="00BA2353"/>
    <w:rsid w:val="00BA2A0D"/>
    <w:rsid w:val="00BA2EA4"/>
    <w:rsid w:val="00BA48DB"/>
    <w:rsid w:val="00BA4A7A"/>
    <w:rsid w:val="00BA507E"/>
    <w:rsid w:val="00BA6986"/>
    <w:rsid w:val="00BA7F20"/>
    <w:rsid w:val="00BB039A"/>
    <w:rsid w:val="00BB0DF5"/>
    <w:rsid w:val="00BB1D22"/>
    <w:rsid w:val="00BB3172"/>
    <w:rsid w:val="00BB456C"/>
    <w:rsid w:val="00BB4E69"/>
    <w:rsid w:val="00BB50E0"/>
    <w:rsid w:val="00BB517F"/>
    <w:rsid w:val="00BB62A7"/>
    <w:rsid w:val="00BB6667"/>
    <w:rsid w:val="00BB6D91"/>
    <w:rsid w:val="00BC19AE"/>
    <w:rsid w:val="00BC378A"/>
    <w:rsid w:val="00BC42A3"/>
    <w:rsid w:val="00BC497A"/>
    <w:rsid w:val="00BC4FB1"/>
    <w:rsid w:val="00BC5190"/>
    <w:rsid w:val="00BC5A5A"/>
    <w:rsid w:val="00BC6C25"/>
    <w:rsid w:val="00BC77A3"/>
    <w:rsid w:val="00BD0DE7"/>
    <w:rsid w:val="00BD192E"/>
    <w:rsid w:val="00BD1CD5"/>
    <w:rsid w:val="00BD1F60"/>
    <w:rsid w:val="00BD3819"/>
    <w:rsid w:val="00BD4666"/>
    <w:rsid w:val="00BD5709"/>
    <w:rsid w:val="00BD5F79"/>
    <w:rsid w:val="00BD5FB2"/>
    <w:rsid w:val="00BD673E"/>
    <w:rsid w:val="00BD687A"/>
    <w:rsid w:val="00BD703C"/>
    <w:rsid w:val="00BD742C"/>
    <w:rsid w:val="00BD7D99"/>
    <w:rsid w:val="00BE0C57"/>
    <w:rsid w:val="00BE11C0"/>
    <w:rsid w:val="00BE13EF"/>
    <w:rsid w:val="00BE2292"/>
    <w:rsid w:val="00BE259F"/>
    <w:rsid w:val="00BE2AF2"/>
    <w:rsid w:val="00BE2D6E"/>
    <w:rsid w:val="00BE311A"/>
    <w:rsid w:val="00BE3957"/>
    <w:rsid w:val="00BE5EBA"/>
    <w:rsid w:val="00BE6093"/>
    <w:rsid w:val="00BE7270"/>
    <w:rsid w:val="00BF133E"/>
    <w:rsid w:val="00BF1495"/>
    <w:rsid w:val="00BF2167"/>
    <w:rsid w:val="00BF2D54"/>
    <w:rsid w:val="00BF3671"/>
    <w:rsid w:val="00BF3E4D"/>
    <w:rsid w:val="00BF4965"/>
    <w:rsid w:val="00BF4BDE"/>
    <w:rsid w:val="00BF50F3"/>
    <w:rsid w:val="00BF5683"/>
    <w:rsid w:val="00BF57A2"/>
    <w:rsid w:val="00BF5A4B"/>
    <w:rsid w:val="00BF5D87"/>
    <w:rsid w:val="00BF6717"/>
    <w:rsid w:val="00BF6D3A"/>
    <w:rsid w:val="00BF6E78"/>
    <w:rsid w:val="00BF76A2"/>
    <w:rsid w:val="00C002D5"/>
    <w:rsid w:val="00C00934"/>
    <w:rsid w:val="00C01E49"/>
    <w:rsid w:val="00C027D8"/>
    <w:rsid w:val="00C03C3A"/>
    <w:rsid w:val="00C04057"/>
    <w:rsid w:val="00C0427C"/>
    <w:rsid w:val="00C04434"/>
    <w:rsid w:val="00C0452E"/>
    <w:rsid w:val="00C04B01"/>
    <w:rsid w:val="00C05941"/>
    <w:rsid w:val="00C07287"/>
    <w:rsid w:val="00C119F0"/>
    <w:rsid w:val="00C11D24"/>
    <w:rsid w:val="00C12595"/>
    <w:rsid w:val="00C12C7E"/>
    <w:rsid w:val="00C131A8"/>
    <w:rsid w:val="00C14659"/>
    <w:rsid w:val="00C14745"/>
    <w:rsid w:val="00C14CD3"/>
    <w:rsid w:val="00C1568E"/>
    <w:rsid w:val="00C15DB8"/>
    <w:rsid w:val="00C17256"/>
    <w:rsid w:val="00C172BC"/>
    <w:rsid w:val="00C1732E"/>
    <w:rsid w:val="00C17F7C"/>
    <w:rsid w:val="00C2005F"/>
    <w:rsid w:val="00C20749"/>
    <w:rsid w:val="00C20CBC"/>
    <w:rsid w:val="00C21416"/>
    <w:rsid w:val="00C214C4"/>
    <w:rsid w:val="00C221F8"/>
    <w:rsid w:val="00C22E2C"/>
    <w:rsid w:val="00C22F1D"/>
    <w:rsid w:val="00C23293"/>
    <w:rsid w:val="00C245BD"/>
    <w:rsid w:val="00C246F4"/>
    <w:rsid w:val="00C2486F"/>
    <w:rsid w:val="00C25B6C"/>
    <w:rsid w:val="00C25C3E"/>
    <w:rsid w:val="00C2690F"/>
    <w:rsid w:val="00C26BF3"/>
    <w:rsid w:val="00C26F0C"/>
    <w:rsid w:val="00C27297"/>
    <w:rsid w:val="00C27A6C"/>
    <w:rsid w:val="00C30B53"/>
    <w:rsid w:val="00C31D24"/>
    <w:rsid w:val="00C341C6"/>
    <w:rsid w:val="00C34455"/>
    <w:rsid w:val="00C34681"/>
    <w:rsid w:val="00C348ED"/>
    <w:rsid w:val="00C350FC"/>
    <w:rsid w:val="00C3672A"/>
    <w:rsid w:val="00C36A7F"/>
    <w:rsid w:val="00C36D62"/>
    <w:rsid w:val="00C375B3"/>
    <w:rsid w:val="00C37FED"/>
    <w:rsid w:val="00C40563"/>
    <w:rsid w:val="00C4160D"/>
    <w:rsid w:val="00C41F8D"/>
    <w:rsid w:val="00C421C6"/>
    <w:rsid w:val="00C426B4"/>
    <w:rsid w:val="00C429B5"/>
    <w:rsid w:val="00C459F3"/>
    <w:rsid w:val="00C45DCF"/>
    <w:rsid w:val="00C463DA"/>
    <w:rsid w:val="00C464CE"/>
    <w:rsid w:val="00C46DF7"/>
    <w:rsid w:val="00C5006E"/>
    <w:rsid w:val="00C501A4"/>
    <w:rsid w:val="00C51647"/>
    <w:rsid w:val="00C51DBD"/>
    <w:rsid w:val="00C52369"/>
    <w:rsid w:val="00C525AD"/>
    <w:rsid w:val="00C52C36"/>
    <w:rsid w:val="00C53098"/>
    <w:rsid w:val="00C5386B"/>
    <w:rsid w:val="00C54B99"/>
    <w:rsid w:val="00C554A2"/>
    <w:rsid w:val="00C55DE0"/>
    <w:rsid w:val="00C56746"/>
    <w:rsid w:val="00C5699D"/>
    <w:rsid w:val="00C603D8"/>
    <w:rsid w:val="00C60990"/>
    <w:rsid w:val="00C619BF"/>
    <w:rsid w:val="00C61DD9"/>
    <w:rsid w:val="00C63183"/>
    <w:rsid w:val="00C640B1"/>
    <w:rsid w:val="00C64397"/>
    <w:rsid w:val="00C643AB"/>
    <w:rsid w:val="00C64770"/>
    <w:rsid w:val="00C65359"/>
    <w:rsid w:val="00C66613"/>
    <w:rsid w:val="00C700B8"/>
    <w:rsid w:val="00C70B93"/>
    <w:rsid w:val="00C70F19"/>
    <w:rsid w:val="00C71253"/>
    <w:rsid w:val="00C7132A"/>
    <w:rsid w:val="00C717CA"/>
    <w:rsid w:val="00C72121"/>
    <w:rsid w:val="00C72551"/>
    <w:rsid w:val="00C7261B"/>
    <w:rsid w:val="00C73B8C"/>
    <w:rsid w:val="00C7527D"/>
    <w:rsid w:val="00C756DC"/>
    <w:rsid w:val="00C759EC"/>
    <w:rsid w:val="00C75C86"/>
    <w:rsid w:val="00C7600A"/>
    <w:rsid w:val="00C7624E"/>
    <w:rsid w:val="00C77290"/>
    <w:rsid w:val="00C77375"/>
    <w:rsid w:val="00C77B0D"/>
    <w:rsid w:val="00C77D18"/>
    <w:rsid w:val="00C80751"/>
    <w:rsid w:val="00C813C7"/>
    <w:rsid w:val="00C82088"/>
    <w:rsid w:val="00C828B7"/>
    <w:rsid w:val="00C82B0A"/>
    <w:rsid w:val="00C83952"/>
    <w:rsid w:val="00C8397C"/>
    <w:rsid w:val="00C8528C"/>
    <w:rsid w:val="00C8689D"/>
    <w:rsid w:val="00C86C85"/>
    <w:rsid w:val="00C878FB"/>
    <w:rsid w:val="00C9009D"/>
    <w:rsid w:val="00C901D7"/>
    <w:rsid w:val="00C91446"/>
    <w:rsid w:val="00C93230"/>
    <w:rsid w:val="00C9384D"/>
    <w:rsid w:val="00C93BAA"/>
    <w:rsid w:val="00C93D6E"/>
    <w:rsid w:val="00C940AE"/>
    <w:rsid w:val="00C945AD"/>
    <w:rsid w:val="00C94697"/>
    <w:rsid w:val="00C94A1B"/>
    <w:rsid w:val="00C96393"/>
    <w:rsid w:val="00C964E0"/>
    <w:rsid w:val="00C96871"/>
    <w:rsid w:val="00C969FF"/>
    <w:rsid w:val="00C972B2"/>
    <w:rsid w:val="00C9784A"/>
    <w:rsid w:val="00C97854"/>
    <w:rsid w:val="00CA0D3C"/>
    <w:rsid w:val="00CA153D"/>
    <w:rsid w:val="00CA2D29"/>
    <w:rsid w:val="00CA34E4"/>
    <w:rsid w:val="00CA3B4D"/>
    <w:rsid w:val="00CA3D5B"/>
    <w:rsid w:val="00CA4BC4"/>
    <w:rsid w:val="00CA50C2"/>
    <w:rsid w:val="00CA57C1"/>
    <w:rsid w:val="00CA5903"/>
    <w:rsid w:val="00CA5975"/>
    <w:rsid w:val="00CA5AA6"/>
    <w:rsid w:val="00CA6259"/>
    <w:rsid w:val="00CA6926"/>
    <w:rsid w:val="00CA6F02"/>
    <w:rsid w:val="00CA739B"/>
    <w:rsid w:val="00CA7B0A"/>
    <w:rsid w:val="00CA7DBD"/>
    <w:rsid w:val="00CA7DEB"/>
    <w:rsid w:val="00CB09D3"/>
    <w:rsid w:val="00CB1823"/>
    <w:rsid w:val="00CB1C50"/>
    <w:rsid w:val="00CB2095"/>
    <w:rsid w:val="00CB25E7"/>
    <w:rsid w:val="00CB27A3"/>
    <w:rsid w:val="00CB324D"/>
    <w:rsid w:val="00CB3957"/>
    <w:rsid w:val="00CB3B62"/>
    <w:rsid w:val="00CC094F"/>
    <w:rsid w:val="00CC19BC"/>
    <w:rsid w:val="00CC1DB6"/>
    <w:rsid w:val="00CC302F"/>
    <w:rsid w:val="00CC3DC1"/>
    <w:rsid w:val="00CC454D"/>
    <w:rsid w:val="00CC4793"/>
    <w:rsid w:val="00CC4E13"/>
    <w:rsid w:val="00CC5DC1"/>
    <w:rsid w:val="00CC6469"/>
    <w:rsid w:val="00CC7AB6"/>
    <w:rsid w:val="00CC7D19"/>
    <w:rsid w:val="00CD0235"/>
    <w:rsid w:val="00CD0465"/>
    <w:rsid w:val="00CD04D7"/>
    <w:rsid w:val="00CD0930"/>
    <w:rsid w:val="00CD0B7B"/>
    <w:rsid w:val="00CD2596"/>
    <w:rsid w:val="00CD2660"/>
    <w:rsid w:val="00CD2A5A"/>
    <w:rsid w:val="00CD2BBF"/>
    <w:rsid w:val="00CD3142"/>
    <w:rsid w:val="00CD323A"/>
    <w:rsid w:val="00CD48FC"/>
    <w:rsid w:val="00CD4945"/>
    <w:rsid w:val="00CD516A"/>
    <w:rsid w:val="00CD5336"/>
    <w:rsid w:val="00CD59CC"/>
    <w:rsid w:val="00CD68D5"/>
    <w:rsid w:val="00CD68E8"/>
    <w:rsid w:val="00CD77B1"/>
    <w:rsid w:val="00CD7E12"/>
    <w:rsid w:val="00CE0148"/>
    <w:rsid w:val="00CE0873"/>
    <w:rsid w:val="00CE0E2A"/>
    <w:rsid w:val="00CE1E79"/>
    <w:rsid w:val="00CE317C"/>
    <w:rsid w:val="00CE49E3"/>
    <w:rsid w:val="00CE4F4F"/>
    <w:rsid w:val="00CE6D2C"/>
    <w:rsid w:val="00CE6EA5"/>
    <w:rsid w:val="00CE6EAE"/>
    <w:rsid w:val="00CF01A0"/>
    <w:rsid w:val="00CF15EC"/>
    <w:rsid w:val="00CF1F21"/>
    <w:rsid w:val="00CF3BB1"/>
    <w:rsid w:val="00CF452B"/>
    <w:rsid w:val="00CF4747"/>
    <w:rsid w:val="00CF4C88"/>
    <w:rsid w:val="00CF60DF"/>
    <w:rsid w:val="00D002A0"/>
    <w:rsid w:val="00D00D93"/>
    <w:rsid w:val="00D00F41"/>
    <w:rsid w:val="00D01D44"/>
    <w:rsid w:val="00D022A9"/>
    <w:rsid w:val="00D028AE"/>
    <w:rsid w:val="00D03BEB"/>
    <w:rsid w:val="00D03FE4"/>
    <w:rsid w:val="00D04245"/>
    <w:rsid w:val="00D05120"/>
    <w:rsid w:val="00D05E69"/>
    <w:rsid w:val="00D062EA"/>
    <w:rsid w:val="00D0774C"/>
    <w:rsid w:val="00D07961"/>
    <w:rsid w:val="00D07C5F"/>
    <w:rsid w:val="00D10494"/>
    <w:rsid w:val="00D1110D"/>
    <w:rsid w:val="00D11743"/>
    <w:rsid w:val="00D1277B"/>
    <w:rsid w:val="00D12B76"/>
    <w:rsid w:val="00D13B3B"/>
    <w:rsid w:val="00D14A63"/>
    <w:rsid w:val="00D2049E"/>
    <w:rsid w:val="00D205A4"/>
    <w:rsid w:val="00D20F6A"/>
    <w:rsid w:val="00D2125F"/>
    <w:rsid w:val="00D21980"/>
    <w:rsid w:val="00D229A6"/>
    <w:rsid w:val="00D22F22"/>
    <w:rsid w:val="00D236BB"/>
    <w:rsid w:val="00D246B6"/>
    <w:rsid w:val="00D24D24"/>
    <w:rsid w:val="00D25C58"/>
    <w:rsid w:val="00D25D78"/>
    <w:rsid w:val="00D26058"/>
    <w:rsid w:val="00D26B7F"/>
    <w:rsid w:val="00D26E89"/>
    <w:rsid w:val="00D27577"/>
    <w:rsid w:val="00D27AF5"/>
    <w:rsid w:val="00D27B75"/>
    <w:rsid w:val="00D3002C"/>
    <w:rsid w:val="00D3032F"/>
    <w:rsid w:val="00D30D57"/>
    <w:rsid w:val="00D31219"/>
    <w:rsid w:val="00D31911"/>
    <w:rsid w:val="00D31BAC"/>
    <w:rsid w:val="00D3222D"/>
    <w:rsid w:val="00D324A7"/>
    <w:rsid w:val="00D32C65"/>
    <w:rsid w:val="00D32CEB"/>
    <w:rsid w:val="00D342D2"/>
    <w:rsid w:val="00D34459"/>
    <w:rsid w:val="00D345DF"/>
    <w:rsid w:val="00D35FF3"/>
    <w:rsid w:val="00D378FC"/>
    <w:rsid w:val="00D37B9B"/>
    <w:rsid w:val="00D406E3"/>
    <w:rsid w:val="00D41393"/>
    <w:rsid w:val="00D42408"/>
    <w:rsid w:val="00D42618"/>
    <w:rsid w:val="00D426DC"/>
    <w:rsid w:val="00D45673"/>
    <w:rsid w:val="00D4621F"/>
    <w:rsid w:val="00D46718"/>
    <w:rsid w:val="00D4771A"/>
    <w:rsid w:val="00D47903"/>
    <w:rsid w:val="00D47A4F"/>
    <w:rsid w:val="00D514CF"/>
    <w:rsid w:val="00D5174D"/>
    <w:rsid w:val="00D523A8"/>
    <w:rsid w:val="00D523BB"/>
    <w:rsid w:val="00D52DB5"/>
    <w:rsid w:val="00D53C06"/>
    <w:rsid w:val="00D5443B"/>
    <w:rsid w:val="00D54D72"/>
    <w:rsid w:val="00D5503F"/>
    <w:rsid w:val="00D5662D"/>
    <w:rsid w:val="00D56694"/>
    <w:rsid w:val="00D57172"/>
    <w:rsid w:val="00D57243"/>
    <w:rsid w:val="00D5724A"/>
    <w:rsid w:val="00D57417"/>
    <w:rsid w:val="00D57ECD"/>
    <w:rsid w:val="00D6028A"/>
    <w:rsid w:val="00D602EA"/>
    <w:rsid w:val="00D605D2"/>
    <w:rsid w:val="00D6075C"/>
    <w:rsid w:val="00D60E02"/>
    <w:rsid w:val="00D61B0B"/>
    <w:rsid w:val="00D62718"/>
    <w:rsid w:val="00D62E08"/>
    <w:rsid w:val="00D63C6F"/>
    <w:rsid w:val="00D63D85"/>
    <w:rsid w:val="00D63F61"/>
    <w:rsid w:val="00D6436C"/>
    <w:rsid w:val="00D643F9"/>
    <w:rsid w:val="00D6527A"/>
    <w:rsid w:val="00D65BFA"/>
    <w:rsid w:val="00D669D1"/>
    <w:rsid w:val="00D66B55"/>
    <w:rsid w:val="00D66B78"/>
    <w:rsid w:val="00D674DF"/>
    <w:rsid w:val="00D70829"/>
    <w:rsid w:val="00D70F22"/>
    <w:rsid w:val="00D71997"/>
    <w:rsid w:val="00D71C46"/>
    <w:rsid w:val="00D71FFE"/>
    <w:rsid w:val="00D737D9"/>
    <w:rsid w:val="00D74629"/>
    <w:rsid w:val="00D74901"/>
    <w:rsid w:val="00D74A91"/>
    <w:rsid w:val="00D74EBA"/>
    <w:rsid w:val="00D75539"/>
    <w:rsid w:val="00D76067"/>
    <w:rsid w:val="00D770BF"/>
    <w:rsid w:val="00D771AC"/>
    <w:rsid w:val="00D7734B"/>
    <w:rsid w:val="00D77542"/>
    <w:rsid w:val="00D77547"/>
    <w:rsid w:val="00D80085"/>
    <w:rsid w:val="00D80694"/>
    <w:rsid w:val="00D80C32"/>
    <w:rsid w:val="00D812CB"/>
    <w:rsid w:val="00D827E9"/>
    <w:rsid w:val="00D82ECE"/>
    <w:rsid w:val="00D83052"/>
    <w:rsid w:val="00D838E9"/>
    <w:rsid w:val="00D84A61"/>
    <w:rsid w:val="00D84CAA"/>
    <w:rsid w:val="00D851B6"/>
    <w:rsid w:val="00D8562B"/>
    <w:rsid w:val="00D86ACF"/>
    <w:rsid w:val="00D87576"/>
    <w:rsid w:val="00D87937"/>
    <w:rsid w:val="00D879AC"/>
    <w:rsid w:val="00D90903"/>
    <w:rsid w:val="00D90DFC"/>
    <w:rsid w:val="00D91216"/>
    <w:rsid w:val="00D9121E"/>
    <w:rsid w:val="00D91A78"/>
    <w:rsid w:val="00D92EAF"/>
    <w:rsid w:val="00D93003"/>
    <w:rsid w:val="00D947D8"/>
    <w:rsid w:val="00D94A7A"/>
    <w:rsid w:val="00D97F2F"/>
    <w:rsid w:val="00DA1654"/>
    <w:rsid w:val="00DA1FAD"/>
    <w:rsid w:val="00DA2A48"/>
    <w:rsid w:val="00DA33F0"/>
    <w:rsid w:val="00DA3A66"/>
    <w:rsid w:val="00DA4874"/>
    <w:rsid w:val="00DA4946"/>
    <w:rsid w:val="00DA5473"/>
    <w:rsid w:val="00DA5944"/>
    <w:rsid w:val="00DA65F6"/>
    <w:rsid w:val="00DA6889"/>
    <w:rsid w:val="00DA73DE"/>
    <w:rsid w:val="00DA7B7B"/>
    <w:rsid w:val="00DA7C4C"/>
    <w:rsid w:val="00DB002E"/>
    <w:rsid w:val="00DB01A7"/>
    <w:rsid w:val="00DB1320"/>
    <w:rsid w:val="00DB137B"/>
    <w:rsid w:val="00DB2D62"/>
    <w:rsid w:val="00DB3147"/>
    <w:rsid w:val="00DB3EBA"/>
    <w:rsid w:val="00DB4391"/>
    <w:rsid w:val="00DB4C3F"/>
    <w:rsid w:val="00DB618E"/>
    <w:rsid w:val="00DB66BD"/>
    <w:rsid w:val="00DB6788"/>
    <w:rsid w:val="00DB7F13"/>
    <w:rsid w:val="00DC17F9"/>
    <w:rsid w:val="00DC1959"/>
    <w:rsid w:val="00DC1FFF"/>
    <w:rsid w:val="00DC293E"/>
    <w:rsid w:val="00DC2BE4"/>
    <w:rsid w:val="00DC324E"/>
    <w:rsid w:val="00DC3C67"/>
    <w:rsid w:val="00DC3FBA"/>
    <w:rsid w:val="00DC44BB"/>
    <w:rsid w:val="00DC4EE2"/>
    <w:rsid w:val="00DC5934"/>
    <w:rsid w:val="00DC5DF2"/>
    <w:rsid w:val="00DC6A36"/>
    <w:rsid w:val="00DC6ACC"/>
    <w:rsid w:val="00DC73C6"/>
    <w:rsid w:val="00DC7862"/>
    <w:rsid w:val="00DD0750"/>
    <w:rsid w:val="00DD07A5"/>
    <w:rsid w:val="00DD0D57"/>
    <w:rsid w:val="00DD11D9"/>
    <w:rsid w:val="00DD2ADA"/>
    <w:rsid w:val="00DD3504"/>
    <w:rsid w:val="00DD4526"/>
    <w:rsid w:val="00DD5738"/>
    <w:rsid w:val="00DD59CB"/>
    <w:rsid w:val="00DD5BB0"/>
    <w:rsid w:val="00DD600D"/>
    <w:rsid w:val="00DD640D"/>
    <w:rsid w:val="00DD6712"/>
    <w:rsid w:val="00DD7157"/>
    <w:rsid w:val="00DD7701"/>
    <w:rsid w:val="00DD794E"/>
    <w:rsid w:val="00DD7B3B"/>
    <w:rsid w:val="00DD7BC8"/>
    <w:rsid w:val="00DE03C9"/>
    <w:rsid w:val="00DE07FD"/>
    <w:rsid w:val="00DE08C8"/>
    <w:rsid w:val="00DE2906"/>
    <w:rsid w:val="00DE347A"/>
    <w:rsid w:val="00DE395B"/>
    <w:rsid w:val="00DE40BC"/>
    <w:rsid w:val="00DE5EF1"/>
    <w:rsid w:val="00DE605C"/>
    <w:rsid w:val="00DE623E"/>
    <w:rsid w:val="00DE6F84"/>
    <w:rsid w:val="00DE7571"/>
    <w:rsid w:val="00DF0533"/>
    <w:rsid w:val="00DF078C"/>
    <w:rsid w:val="00DF20F5"/>
    <w:rsid w:val="00DF22C0"/>
    <w:rsid w:val="00DF2634"/>
    <w:rsid w:val="00DF3390"/>
    <w:rsid w:val="00DF3775"/>
    <w:rsid w:val="00DF3C46"/>
    <w:rsid w:val="00DF7363"/>
    <w:rsid w:val="00E01A98"/>
    <w:rsid w:val="00E01B06"/>
    <w:rsid w:val="00E02842"/>
    <w:rsid w:val="00E045B7"/>
    <w:rsid w:val="00E05294"/>
    <w:rsid w:val="00E05686"/>
    <w:rsid w:val="00E056CF"/>
    <w:rsid w:val="00E06068"/>
    <w:rsid w:val="00E06125"/>
    <w:rsid w:val="00E06A74"/>
    <w:rsid w:val="00E06B9B"/>
    <w:rsid w:val="00E072FC"/>
    <w:rsid w:val="00E07A5E"/>
    <w:rsid w:val="00E07E45"/>
    <w:rsid w:val="00E10457"/>
    <w:rsid w:val="00E105BD"/>
    <w:rsid w:val="00E1115C"/>
    <w:rsid w:val="00E12501"/>
    <w:rsid w:val="00E12839"/>
    <w:rsid w:val="00E12E65"/>
    <w:rsid w:val="00E13379"/>
    <w:rsid w:val="00E133AD"/>
    <w:rsid w:val="00E14A97"/>
    <w:rsid w:val="00E16BFC"/>
    <w:rsid w:val="00E17F01"/>
    <w:rsid w:val="00E2013C"/>
    <w:rsid w:val="00E20513"/>
    <w:rsid w:val="00E20EDB"/>
    <w:rsid w:val="00E21DE7"/>
    <w:rsid w:val="00E23131"/>
    <w:rsid w:val="00E234DE"/>
    <w:rsid w:val="00E24538"/>
    <w:rsid w:val="00E2779D"/>
    <w:rsid w:val="00E27B32"/>
    <w:rsid w:val="00E30714"/>
    <w:rsid w:val="00E30F00"/>
    <w:rsid w:val="00E31756"/>
    <w:rsid w:val="00E32479"/>
    <w:rsid w:val="00E32C2D"/>
    <w:rsid w:val="00E33464"/>
    <w:rsid w:val="00E33573"/>
    <w:rsid w:val="00E33E8C"/>
    <w:rsid w:val="00E3416E"/>
    <w:rsid w:val="00E341FF"/>
    <w:rsid w:val="00E34525"/>
    <w:rsid w:val="00E34C78"/>
    <w:rsid w:val="00E360BF"/>
    <w:rsid w:val="00E3625A"/>
    <w:rsid w:val="00E36740"/>
    <w:rsid w:val="00E372B6"/>
    <w:rsid w:val="00E4375C"/>
    <w:rsid w:val="00E43C79"/>
    <w:rsid w:val="00E449A1"/>
    <w:rsid w:val="00E44D57"/>
    <w:rsid w:val="00E453B4"/>
    <w:rsid w:val="00E45984"/>
    <w:rsid w:val="00E45ECD"/>
    <w:rsid w:val="00E4633D"/>
    <w:rsid w:val="00E4652D"/>
    <w:rsid w:val="00E4719E"/>
    <w:rsid w:val="00E4786F"/>
    <w:rsid w:val="00E47914"/>
    <w:rsid w:val="00E51F46"/>
    <w:rsid w:val="00E52EFD"/>
    <w:rsid w:val="00E53270"/>
    <w:rsid w:val="00E53371"/>
    <w:rsid w:val="00E53652"/>
    <w:rsid w:val="00E53779"/>
    <w:rsid w:val="00E54A41"/>
    <w:rsid w:val="00E54CF5"/>
    <w:rsid w:val="00E55CFB"/>
    <w:rsid w:val="00E56301"/>
    <w:rsid w:val="00E566A8"/>
    <w:rsid w:val="00E568D0"/>
    <w:rsid w:val="00E56C13"/>
    <w:rsid w:val="00E56D5D"/>
    <w:rsid w:val="00E57734"/>
    <w:rsid w:val="00E57B5C"/>
    <w:rsid w:val="00E603C7"/>
    <w:rsid w:val="00E6077C"/>
    <w:rsid w:val="00E60ACA"/>
    <w:rsid w:val="00E60DCC"/>
    <w:rsid w:val="00E61DFF"/>
    <w:rsid w:val="00E62528"/>
    <w:rsid w:val="00E62814"/>
    <w:rsid w:val="00E62A52"/>
    <w:rsid w:val="00E632E3"/>
    <w:rsid w:val="00E63C1C"/>
    <w:rsid w:val="00E64419"/>
    <w:rsid w:val="00E64A5C"/>
    <w:rsid w:val="00E64B37"/>
    <w:rsid w:val="00E656B4"/>
    <w:rsid w:val="00E66D55"/>
    <w:rsid w:val="00E70516"/>
    <w:rsid w:val="00E70815"/>
    <w:rsid w:val="00E70962"/>
    <w:rsid w:val="00E71DA1"/>
    <w:rsid w:val="00E72006"/>
    <w:rsid w:val="00E7261F"/>
    <w:rsid w:val="00E732B5"/>
    <w:rsid w:val="00E7376D"/>
    <w:rsid w:val="00E73A57"/>
    <w:rsid w:val="00E7434A"/>
    <w:rsid w:val="00E7781B"/>
    <w:rsid w:val="00E8064C"/>
    <w:rsid w:val="00E80C2C"/>
    <w:rsid w:val="00E80EFE"/>
    <w:rsid w:val="00E823C8"/>
    <w:rsid w:val="00E82D1D"/>
    <w:rsid w:val="00E84262"/>
    <w:rsid w:val="00E845FA"/>
    <w:rsid w:val="00E849A1"/>
    <w:rsid w:val="00E8503A"/>
    <w:rsid w:val="00E85995"/>
    <w:rsid w:val="00E8617C"/>
    <w:rsid w:val="00E86C17"/>
    <w:rsid w:val="00E87A65"/>
    <w:rsid w:val="00E9012B"/>
    <w:rsid w:val="00E9183A"/>
    <w:rsid w:val="00E918DF"/>
    <w:rsid w:val="00E91C89"/>
    <w:rsid w:val="00E92004"/>
    <w:rsid w:val="00E9203B"/>
    <w:rsid w:val="00E92180"/>
    <w:rsid w:val="00E92324"/>
    <w:rsid w:val="00E92766"/>
    <w:rsid w:val="00E93209"/>
    <w:rsid w:val="00E9330E"/>
    <w:rsid w:val="00E95454"/>
    <w:rsid w:val="00E96D7F"/>
    <w:rsid w:val="00EA04F9"/>
    <w:rsid w:val="00EA0908"/>
    <w:rsid w:val="00EA3316"/>
    <w:rsid w:val="00EA391E"/>
    <w:rsid w:val="00EA4240"/>
    <w:rsid w:val="00EA5C44"/>
    <w:rsid w:val="00EA5EEC"/>
    <w:rsid w:val="00EA63ED"/>
    <w:rsid w:val="00EA7034"/>
    <w:rsid w:val="00EA7171"/>
    <w:rsid w:val="00EB1A75"/>
    <w:rsid w:val="00EB20CD"/>
    <w:rsid w:val="00EB36E6"/>
    <w:rsid w:val="00EB3A54"/>
    <w:rsid w:val="00EB42FC"/>
    <w:rsid w:val="00EB4B8A"/>
    <w:rsid w:val="00EB534A"/>
    <w:rsid w:val="00EB5AAA"/>
    <w:rsid w:val="00EB6923"/>
    <w:rsid w:val="00EB799E"/>
    <w:rsid w:val="00EC049D"/>
    <w:rsid w:val="00EC0A45"/>
    <w:rsid w:val="00EC10F5"/>
    <w:rsid w:val="00EC1D44"/>
    <w:rsid w:val="00EC2482"/>
    <w:rsid w:val="00EC573F"/>
    <w:rsid w:val="00EC6154"/>
    <w:rsid w:val="00EC73B7"/>
    <w:rsid w:val="00EC744E"/>
    <w:rsid w:val="00EC761A"/>
    <w:rsid w:val="00ED0836"/>
    <w:rsid w:val="00ED0E9A"/>
    <w:rsid w:val="00ED17A2"/>
    <w:rsid w:val="00ED181A"/>
    <w:rsid w:val="00ED2862"/>
    <w:rsid w:val="00ED32F2"/>
    <w:rsid w:val="00ED620C"/>
    <w:rsid w:val="00ED6978"/>
    <w:rsid w:val="00ED7CDD"/>
    <w:rsid w:val="00EE0D9B"/>
    <w:rsid w:val="00EE10FC"/>
    <w:rsid w:val="00EE2EF6"/>
    <w:rsid w:val="00EE3186"/>
    <w:rsid w:val="00EE3F54"/>
    <w:rsid w:val="00EE4C64"/>
    <w:rsid w:val="00EE5890"/>
    <w:rsid w:val="00EE66F1"/>
    <w:rsid w:val="00EE6CCE"/>
    <w:rsid w:val="00EE79CC"/>
    <w:rsid w:val="00EF0D87"/>
    <w:rsid w:val="00EF0F54"/>
    <w:rsid w:val="00EF1081"/>
    <w:rsid w:val="00EF187B"/>
    <w:rsid w:val="00EF2089"/>
    <w:rsid w:val="00EF29DC"/>
    <w:rsid w:val="00EF33F3"/>
    <w:rsid w:val="00EF3645"/>
    <w:rsid w:val="00EF387B"/>
    <w:rsid w:val="00EF3DC9"/>
    <w:rsid w:val="00EF43AA"/>
    <w:rsid w:val="00EF552A"/>
    <w:rsid w:val="00EF606B"/>
    <w:rsid w:val="00EF7123"/>
    <w:rsid w:val="00EF76BA"/>
    <w:rsid w:val="00EF7B2E"/>
    <w:rsid w:val="00F00A67"/>
    <w:rsid w:val="00F00FBE"/>
    <w:rsid w:val="00F015F0"/>
    <w:rsid w:val="00F01821"/>
    <w:rsid w:val="00F01E01"/>
    <w:rsid w:val="00F02125"/>
    <w:rsid w:val="00F037BA"/>
    <w:rsid w:val="00F03ED1"/>
    <w:rsid w:val="00F046C3"/>
    <w:rsid w:val="00F0494F"/>
    <w:rsid w:val="00F04BF1"/>
    <w:rsid w:val="00F050A1"/>
    <w:rsid w:val="00F05153"/>
    <w:rsid w:val="00F05632"/>
    <w:rsid w:val="00F061A3"/>
    <w:rsid w:val="00F065D1"/>
    <w:rsid w:val="00F07FBD"/>
    <w:rsid w:val="00F10F40"/>
    <w:rsid w:val="00F1104D"/>
    <w:rsid w:val="00F12E52"/>
    <w:rsid w:val="00F13746"/>
    <w:rsid w:val="00F17732"/>
    <w:rsid w:val="00F179C5"/>
    <w:rsid w:val="00F21C52"/>
    <w:rsid w:val="00F22AA6"/>
    <w:rsid w:val="00F22DBD"/>
    <w:rsid w:val="00F22ED8"/>
    <w:rsid w:val="00F2395D"/>
    <w:rsid w:val="00F23D37"/>
    <w:rsid w:val="00F244E2"/>
    <w:rsid w:val="00F24C97"/>
    <w:rsid w:val="00F2566C"/>
    <w:rsid w:val="00F259EC"/>
    <w:rsid w:val="00F27151"/>
    <w:rsid w:val="00F276F2"/>
    <w:rsid w:val="00F304D2"/>
    <w:rsid w:val="00F307E5"/>
    <w:rsid w:val="00F30B70"/>
    <w:rsid w:val="00F317A2"/>
    <w:rsid w:val="00F33724"/>
    <w:rsid w:val="00F3474C"/>
    <w:rsid w:val="00F3553B"/>
    <w:rsid w:val="00F35655"/>
    <w:rsid w:val="00F3583A"/>
    <w:rsid w:val="00F370CF"/>
    <w:rsid w:val="00F37803"/>
    <w:rsid w:val="00F40080"/>
    <w:rsid w:val="00F40859"/>
    <w:rsid w:val="00F40E12"/>
    <w:rsid w:val="00F42AC1"/>
    <w:rsid w:val="00F42BBC"/>
    <w:rsid w:val="00F44EC8"/>
    <w:rsid w:val="00F45634"/>
    <w:rsid w:val="00F475BD"/>
    <w:rsid w:val="00F4777A"/>
    <w:rsid w:val="00F477C4"/>
    <w:rsid w:val="00F5032B"/>
    <w:rsid w:val="00F5079E"/>
    <w:rsid w:val="00F508ED"/>
    <w:rsid w:val="00F51497"/>
    <w:rsid w:val="00F51699"/>
    <w:rsid w:val="00F521A0"/>
    <w:rsid w:val="00F52221"/>
    <w:rsid w:val="00F52AE5"/>
    <w:rsid w:val="00F537FE"/>
    <w:rsid w:val="00F55397"/>
    <w:rsid w:val="00F553B8"/>
    <w:rsid w:val="00F55624"/>
    <w:rsid w:val="00F55C9A"/>
    <w:rsid w:val="00F56099"/>
    <w:rsid w:val="00F572CD"/>
    <w:rsid w:val="00F5783D"/>
    <w:rsid w:val="00F6010B"/>
    <w:rsid w:val="00F60417"/>
    <w:rsid w:val="00F61FED"/>
    <w:rsid w:val="00F6230C"/>
    <w:rsid w:val="00F62B86"/>
    <w:rsid w:val="00F62B97"/>
    <w:rsid w:val="00F65DD7"/>
    <w:rsid w:val="00F65EB6"/>
    <w:rsid w:val="00F66E6C"/>
    <w:rsid w:val="00F70404"/>
    <w:rsid w:val="00F70DEA"/>
    <w:rsid w:val="00F71017"/>
    <w:rsid w:val="00F71EC9"/>
    <w:rsid w:val="00F726E0"/>
    <w:rsid w:val="00F728BA"/>
    <w:rsid w:val="00F7346A"/>
    <w:rsid w:val="00F73493"/>
    <w:rsid w:val="00F73DAD"/>
    <w:rsid w:val="00F74197"/>
    <w:rsid w:val="00F76876"/>
    <w:rsid w:val="00F76E6B"/>
    <w:rsid w:val="00F77523"/>
    <w:rsid w:val="00F7789A"/>
    <w:rsid w:val="00F77A84"/>
    <w:rsid w:val="00F80207"/>
    <w:rsid w:val="00F805A4"/>
    <w:rsid w:val="00F81977"/>
    <w:rsid w:val="00F81E16"/>
    <w:rsid w:val="00F81F80"/>
    <w:rsid w:val="00F82533"/>
    <w:rsid w:val="00F82BF7"/>
    <w:rsid w:val="00F83EFC"/>
    <w:rsid w:val="00F83F4A"/>
    <w:rsid w:val="00F83F55"/>
    <w:rsid w:val="00F8425D"/>
    <w:rsid w:val="00F845C4"/>
    <w:rsid w:val="00F84679"/>
    <w:rsid w:val="00F84861"/>
    <w:rsid w:val="00F85F73"/>
    <w:rsid w:val="00F865FF"/>
    <w:rsid w:val="00F86898"/>
    <w:rsid w:val="00F86E44"/>
    <w:rsid w:val="00F87A7A"/>
    <w:rsid w:val="00F900C3"/>
    <w:rsid w:val="00F906D0"/>
    <w:rsid w:val="00F90715"/>
    <w:rsid w:val="00F91CEE"/>
    <w:rsid w:val="00F9222E"/>
    <w:rsid w:val="00F92ABD"/>
    <w:rsid w:val="00F92B18"/>
    <w:rsid w:val="00F92C5B"/>
    <w:rsid w:val="00F93489"/>
    <w:rsid w:val="00F93658"/>
    <w:rsid w:val="00F9386B"/>
    <w:rsid w:val="00F938DB"/>
    <w:rsid w:val="00F93B89"/>
    <w:rsid w:val="00F93C09"/>
    <w:rsid w:val="00F9552D"/>
    <w:rsid w:val="00F95694"/>
    <w:rsid w:val="00F95D81"/>
    <w:rsid w:val="00F95E5A"/>
    <w:rsid w:val="00F96AA6"/>
    <w:rsid w:val="00F96B26"/>
    <w:rsid w:val="00F97785"/>
    <w:rsid w:val="00FA012E"/>
    <w:rsid w:val="00FA06AA"/>
    <w:rsid w:val="00FA09F1"/>
    <w:rsid w:val="00FA1438"/>
    <w:rsid w:val="00FA17C7"/>
    <w:rsid w:val="00FA1E63"/>
    <w:rsid w:val="00FA1F31"/>
    <w:rsid w:val="00FA2429"/>
    <w:rsid w:val="00FA2665"/>
    <w:rsid w:val="00FA2D4E"/>
    <w:rsid w:val="00FA3286"/>
    <w:rsid w:val="00FA4F81"/>
    <w:rsid w:val="00FA50A5"/>
    <w:rsid w:val="00FA5100"/>
    <w:rsid w:val="00FA56A8"/>
    <w:rsid w:val="00FA6695"/>
    <w:rsid w:val="00FA6839"/>
    <w:rsid w:val="00FA70F6"/>
    <w:rsid w:val="00FB02B6"/>
    <w:rsid w:val="00FB1875"/>
    <w:rsid w:val="00FB19A3"/>
    <w:rsid w:val="00FB29CA"/>
    <w:rsid w:val="00FB37E5"/>
    <w:rsid w:val="00FB38BF"/>
    <w:rsid w:val="00FB4198"/>
    <w:rsid w:val="00FB4F8E"/>
    <w:rsid w:val="00FB5E0D"/>
    <w:rsid w:val="00FB653B"/>
    <w:rsid w:val="00FB7188"/>
    <w:rsid w:val="00FB725A"/>
    <w:rsid w:val="00FB7738"/>
    <w:rsid w:val="00FB79C9"/>
    <w:rsid w:val="00FB7A0F"/>
    <w:rsid w:val="00FB7B91"/>
    <w:rsid w:val="00FC0275"/>
    <w:rsid w:val="00FC02E8"/>
    <w:rsid w:val="00FC2642"/>
    <w:rsid w:val="00FC2C59"/>
    <w:rsid w:val="00FC2FC1"/>
    <w:rsid w:val="00FC3122"/>
    <w:rsid w:val="00FC40D1"/>
    <w:rsid w:val="00FC4252"/>
    <w:rsid w:val="00FC4533"/>
    <w:rsid w:val="00FC5C91"/>
    <w:rsid w:val="00FC5F2E"/>
    <w:rsid w:val="00FC662E"/>
    <w:rsid w:val="00FC6C14"/>
    <w:rsid w:val="00FC79C8"/>
    <w:rsid w:val="00FC7D31"/>
    <w:rsid w:val="00FC7DC5"/>
    <w:rsid w:val="00FD01F4"/>
    <w:rsid w:val="00FD1854"/>
    <w:rsid w:val="00FD1D54"/>
    <w:rsid w:val="00FD3465"/>
    <w:rsid w:val="00FD388B"/>
    <w:rsid w:val="00FD54CC"/>
    <w:rsid w:val="00FD6505"/>
    <w:rsid w:val="00FD690E"/>
    <w:rsid w:val="00FD7772"/>
    <w:rsid w:val="00FD7AB2"/>
    <w:rsid w:val="00FE0C39"/>
    <w:rsid w:val="00FE2C9D"/>
    <w:rsid w:val="00FE2DE8"/>
    <w:rsid w:val="00FE33DA"/>
    <w:rsid w:val="00FE4738"/>
    <w:rsid w:val="00FE47AE"/>
    <w:rsid w:val="00FE53CB"/>
    <w:rsid w:val="00FE5DB3"/>
    <w:rsid w:val="00FE6D92"/>
    <w:rsid w:val="00FE7B42"/>
    <w:rsid w:val="00FF002A"/>
    <w:rsid w:val="00FF0084"/>
    <w:rsid w:val="00FF021D"/>
    <w:rsid w:val="00FF1318"/>
    <w:rsid w:val="00FF16D2"/>
    <w:rsid w:val="00FF25D1"/>
    <w:rsid w:val="00FF3D0A"/>
    <w:rsid w:val="00FF49A6"/>
    <w:rsid w:val="00FF4C35"/>
    <w:rsid w:val="00FF4C56"/>
    <w:rsid w:val="00FF4C73"/>
    <w:rsid w:val="00FF5507"/>
    <w:rsid w:val="00FF5D0B"/>
    <w:rsid w:val="00FF6C88"/>
    <w:rsid w:val="00FF6EA3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894CB"/>
  <w15:docId w15:val="{C4A6EE9A-B704-433F-92B0-CF61D84C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qFormat/>
    <w:rsid w:val="004E6F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4E6F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4E6F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ar"/>
    <w:qFormat/>
    <w:rsid w:val="0068178B"/>
    <w:pPr>
      <w:keepNext/>
      <w:tabs>
        <w:tab w:val="num" w:pos="1152"/>
      </w:tabs>
      <w:spacing w:before="120" w:after="0" w:line="240" w:lineRule="auto"/>
      <w:ind w:left="1152" w:hanging="720"/>
      <w:jc w:val="center"/>
      <w:outlineLvl w:val="5"/>
    </w:pPr>
    <w:rPr>
      <w:rFonts w:ascii="Arial" w:eastAsia="Times New Roman" w:hAnsi="Arial" w:cs="Times New Roman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B22D4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595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95CA5"/>
  </w:style>
  <w:style w:type="paragraph" w:styleId="Piedepgina">
    <w:name w:val="footer"/>
    <w:basedOn w:val="Normal"/>
    <w:link w:val="PiedepginaCar"/>
    <w:uiPriority w:val="99"/>
    <w:unhideWhenUsed/>
    <w:rsid w:val="00595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CA5"/>
  </w:style>
  <w:style w:type="paragraph" w:styleId="Textodeglobo">
    <w:name w:val="Balloon Text"/>
    <w:basedOn w:val="Normal"/>
    <w:link w:val="TextodegloboCar"/>
    <w:uiPriority w:val="99"/>
    <w:semiHidden/>
    <w:unhideWhenUsed/>
    <w:rsid w:val="00595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CA5"/>
    <w:rPr>
      <w:rFonts w:ascii="Tahoma" w:hAnsi="Tahoma" w:cs="Tahoma"/>
      <w:sz w:val="16"/>
      <w:szCs w:val="16"/>
    </w:rPr>
  </w:style>
  <w:style w:type="paragraph" w:customStyle="1" w:styleId="EncabezadoPortada">
    <w:name w:val="EncabezadoPortada"/>
    <w:basedOn w:val="Normal"/>
    <w:link w:val="EncabezadoPortadaCar"/>
    <w:qFormat/>
    <w:rsid w:val="00FF021D"/>
    <w:rPr>
      <w:rFonts w:ascii="Century Gothic" w:hAnsi="Century Gothic"/>
      <w:b/>
      <w:sz w:val="26"/>
    </w:rPr>
  </w:style>
  <w:style w:type="paragraph" w:customStyle="1" w:styleId="Proyecto">
    <w:name w:val="Proyecto"/>
    <w:basedOn w:val="Normal"/>
    <w:link w:val="ProyectoCar"/>
    <w:qFormat/>
    <w:rsid w:val="007C3F27"/>
    <w:rPr>
      <w:rFonts w:ascii="Century Gothic" w:hAnsi="Century Gothic"/>
      <w:b/>
      <w:sz w:val="32"/>
    </w:rPr>
  </w:style>
  <w:style w:type="character" w:customStyle="1" w:styleId="EncabezadoPortadaCar">
    <w:name w:val="EncabezadoPortada Car"/>
    <w:basedOn w:val="Fuentedeprrafopredeter"/>
    <w:link w:val="EncabezadoPortada"/>
    <w:rsid w:val="00FF021D"/>
    <w:rPr>
      <w:rFonts w:ascii="Century Gothic" w:hAnsi="Century Gothic"/>
      <w:b/>
      <w:sz w:val="26"/>
    </w:rPr>
  </w:style>
  <w:style w:type="paragraph" w:customStyle="1" w:styleId="Estilo1">
    <w:name w:val="Estilo1"/>
    <w:basedOn w:val="Sinespaciado"/>
    <w:link w:val="Estilo1Car"/>
    <w:qFormat/>
    <w:rsid w:val="00633A80"/>
    <w:pPr>
      <w:numPr>
        <w:numId w:val="1"/>
      </w:numPr>
      <w:pBdr>
        <w:top w:val="single" w:sz="12" w:space="1" w:color="17365D" w:themeColor="text2" w:themeShade="BF"/>
      </w:pBdr>
      <w:spacing w:before="120" w:after="120"/>
      <w:outlineLvl w:val="0"/>
    </w:pPr>
    <w:rPr>
      <w:rFonts w:ascii="Century Gothic" w:hAnsi="Century Gothic"/>
      <w:b/>
      <w:color w:val="1F497D" w:themeColor="text2"/>
      <w:sz w:val="32"/>
    </w:rPr>
  </w:style>
  <w:style w:type="character" w:customStyle="1" w:styleId="ProyectoCar">
    <w:name w:val="Proyecto Car"/>
    <w:basedOn w:val="Fuentedeprrafopredeter"/>
    <w:link w:val="Proyecto"/>
    <w:rsid w:val="007C3F27"/>
    <w:rPr>
      <w:rFonts w:ascii="Century Gothic" w:hAnsi="Century Gothic"/>
      <w:b/>
      <w:sz w:val="32"/>
    </w:rPr>
  </w:style>
  <w:style w:type="paragraph" w:customStyle="1" w:styleId="Estilo2">
    <w:name w:val="Estilo2"/>
    <w:basedOn w:val="Prrafodelista"/>
    <w:link w:val="Estilo2Car"/>
    <w:qFormat/>
    <w:rsid w:val="00633A80"/>
    <w:pPr>
      <w:numPr>
        <w:ilvl w:val="1"/>
        <w:numId w:val="1"/>
      </w:numPr>
      <w:outlineLvl w:val="1"/>
    </w:pPr>
    <w:rPr>
      <w:rFonts w:ascii="Century Gothic" w:hAnsi="Century Gothic"/>
      <w:b/>
      <w:color w:val="365F91" w:themeColor="accent1" w:themeShade="BF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037BA"/>
  </w:style>
  <w:style w:type="character" w:customStyle="1" w:styleId="Estilo1Car">
    <w:name w:val="Estilo1 Car"/>
    <w:basedOn w:val="PrrafodelistaCar"/>
    <w:link w:val="Estilo1"/>
    <w:rsid w:val="00633A80"/>
    <w:rPr>
      <w:rFonts w:ascii="Century Gothic" w:hAnsi="Century Gothic"/>
      <w:b/>
      <w:color w:val="1F497D" w:themeColor="text2"/>
      <w:sz w:val="32"/>
    </w:rPr>
  </w:style>
  <w:style w:type="paragraph" w:customStyle="1" w:styleId="Estilo3">
    <w:name w:val="Estilo3"/>
    <w:basedOn w:val="Prrafodelista"/>
    <w:link w:val="Estilo3Car"/>
    <w:qFormat/>
    <w:rsid w:val="00633A80"/>
    <w:pPr>
      <w:numPr>
        <w:ilvl w:val="2"/>
        <w:numId w:val="1"/>
      </w:numPr>
      <w:outlineLvl w:val="2"/>
    </w:pPr>
    <w:rPr>
      <w:rFonts w:ascii="Century Gothic" w:hAnsi="Century Gothic"/>
      <w:b/>
      <w:color w:val="4F81BD" w:themeColor="accent1"/>
      <w:sz w:val="24"/>
    </w:rPr>
  </w:style>
  <w:style w:type="character" w:customStyle="1" w:styleId="Estilo2Car">
    <w:name w:val="Estilo2 Car"/>
    <w:basedOn w:val="PrrafodelistaCar"/>
    <w:link w:val="Estilo2"/>
    <w:rsid w:val="00633A80"/>
    <w:rPr>
      <w:rFonts w:ascii="Century Gothic" w:hAnsi="Century Gothic"/>
      <w:b/>
      <w:color w:val="365F91" w:themeColor="accent1" w:themeShade="BF"/>
      <w:sz w:val="24"/>
    </w:rPr>
  </w:style>
  <w:style w:type="paragraph" w:customStyle="1" w:styleId="Estilo4">
    <w:name w:val="Estilo4"/>
    <w:basedOn w:val="Prrafodelista"/>
    <w:link w:val="Estilo4Car"/>
    <w:qFormat/>
    <w:rsid w:val="00F037BA"/>
    <w:pPr>
      <w:numPr>
        <w:ilvl w:val="3"/>
        <w:numId w:val="1"/>
      </w:numPr>
    </w:pPr>
    <w:rPr>
      <w:rFonts w:ascii="Century Gothic" w:hAnsi="Century Gothic"/>
      <w:b/>
      <w:color w:val="595959" w:themeColor="text1" w:themeTint="A6"/>
    </w:rPr>
  </w:style>
  <w:style w:type="character" w:customStyle="1" w:styleId="Estilo3Car">
    <w:name w:val="Estilo3 Car"/>
    <w:basedOn w:val="PrrafodelistaCar"/>
    <w:link w:val="Estilo3"/>
    <w:rsid w:val="00633A80"/>
    <w:rPr>
      <w:rFonts w:ascii="Century Gothic" w:hAnsi="Century Gothic"/>
      <w:b/>
      <w:color w:val="4F81BD" w:themeColor="accent1"/>
      <w:sz w:val="24"/>
    </w:rPr>
  </w:style>
  <w:style w:type="paragraph" w:customStyle="1" w:styleId="Estilo5">
    <w:name w:val="Estilo5"/>
    <w:basedOn w:val="Sinespaciado"/>
    <w:link w:val="Estilo5Car"/>
    <w:qFormat/>
    <w:rsid w:val="00F037BA"/>
    <w:pPr>
      <w:numPr>
        <w:ilvl w:val="4"/>
        <w:numId w:val="1"/>
      </w:numPr>
      <w:spacing w:before="120" w:after="120"/>
    </w:pPr>
    <w:rPr>
      <w:rFonts w:ascii="Century Gothic" w:hAnsi="Century Gothic"/>
      <w:color w:val="404040" w:themeColor="text1" w:themeTint="BF"/>
    </w:rPr>
  </w:style>
  <w:style w:type="character" w:customStyle="1" w:styleId="Estilo4Car">
    <w:name w:val="Estilo4 Car"/>
    <w:basedOn w:val="PrrafodelistaCar"/>
    <w:link w:val="Estilo4"/>
    <w:rsid w:val="00F037BA"/>
    <w:rPr>
      <w:rFonts w:ascii="Century Gothic" w:hAnsi="Century Gothic"/>
      <w:b/>
      <w:color w:val="595959" w:themeColor="text1" w:themeTint="A6"/>
    </w:rPr>
  </w:style>
  <w:style w:type="paragraph" w:customStyle="1" w:styleId="Parrafo">
    <w:name w:val="Parrafo"/>
    <w:basedOn w:val="Normal"/>
    <w:link w:val="ParrafoCar"/>
    <w:qFormat/>
    <w:rsid w:val="002A6F85"/>
    <w:pPr>
      <w:jc w:val="both"/>
    </w:pPr>
    <w:rPr>
      <w:rFonts w:ascii="Century Gothic" w:hAnsi="Century Gothic"/>
      <w:lang w:val="es-MX"/>
    </w:rPr>
  </w:style>
  <w:style w:type="character" w:customStyle="1" w:styleId="Estilo5Car">
    <w:name w:val="Estilo5 Car"/>
    <w:basedOn w:val="PrrafodelistaCar"/>
    <w:link w:val="Estilo5"/>
    <w:rsid w:val="00F037BA"/>
    <w:rPr>
      <w:rFonts w:ascii="Century Gothic" w:hAnsi="Century Gothic"/>
      <w:color w:val="404040" w:themeColor="text1" w:themeTint="BF"/>
    </w:rPr>
  </w:style>
  <w:style w:type="paragraph" w:customStyle="1" w:styleId="Listado">
    <w:name w:val="Listado"/>
    <w:basedOn w:val="Prrafodelista"/>
    <w:link w:val="ListadoCar"/>
    <w:qFormat/>
    <w:rsid w:val="001E662A"/>
    <w:pPr>
      <w:numPr>
        <w:numId w:val="2"/>
      </w:numPr>
      <w:spacing w:before="240" w:line="360" w:lineRule="auto"/>
      <w:jc w:val="both"/>
    </w:pPr>
    <w:rPr>
      <w:rFonts w:ascii="Century Gothic" w:hAnsi="Century Gothic"/>
    </w:rPr>
  </w:style>
  <w:style w:type="character" w:customStyle="1" w:styleId="ParrafoCar">
    <w:name w:val="Parrafo Car"/>
    <w:basedOn w:val="Fuentedeprrafopredeter"/>
    <w:link w:val="Parrafo"/>
    <w:rsid w:val="002A6F85"/>
    <w:rPr>
      <w:rFonts w:ascii="Century Gothic" w:hAnsi="Century Gothic"/>
      <w:lang w:val="es-MX"/>
    </w:rPr>
  </w:style>
  <w:style w:type="paragraph" w:customStyle="1" w:styleId="Vinetas">
    <w:name w:val="Vinetas"/>
    <w:basedOn w:val="Prrafodelista"/>
    <w:link w:val="VinetasCar"/>
    <w:qFormat/>
    <w:rsid w:val="00F037BA"/>
    <w:pPr>
      <w:numPr>
        <w:numId w:val="3"/>
      </w:numPr>
      <w:spacing w:before="240"/>
    </w:pPr>
    <w:rPr>
      <w:rFonts w:ascii="Century Gothic" w:hAnsi="Century Gothic"/>
    </w:rPr>
  </w:style>
  <w:style w:type="character" w:customStyle="1" w:styleId="ListadoCar">
    <w:name w:val="Listado Car"/>
    <w:basedOn w:val="PrrafodelistaCar"/>
    <w:link w:val="Listado"/>
    <w:rsid w:val="001E662A"/>
    <w:rPr>
      <w:rFonts w:ascii="Century Gothic" w:hAnsi="Century Gothic"/>
    </w:rPr>
  </w:style>
  <w:style w:type="paragraph" w:customStyle="1" w:styleId="Notas">
    <w:name w:val="Notas"/>
    <w:basedOn w:val="Normal"/>
    <w:link w:val="NotasCar"/>
    <w:qFormat/>
    <w:rsid w:val="00060FAD"/>
    <w:rPr>
      <w:rFonts w:ascii="Century Gothic" w:hAnsi="Century Gothic"/>
      <w:b/>
      <w:i/>
      <w:color w:val="595959" w:themeColor="text1" w:themeTint="A6"/>
    </w:rPr>
  </w:style>
  <w:style w:type="character" w:customStyle="1" w:styleId="VinetasCar">
    <w:name w:val="Vinetas Car"/>
    <w:basedOn w:val="PrrafodelistaCar"/>
    <w:link w:val="Vinetas"/>
    <w:rsid w:val="00F037BA"/>
    <w:rPr>
      <w:rFonts w:ascii="Century Gothic" w:hAnsi="Century Gothic"/>
    </w:rPr>
  </w:style>
  <w:style w:type="paragraph" w:styleId="Sinespaciado">
    <w:name w:val="No Spacing"/>
    <w:uiPriority w:val="1"/>
    <w:qFormat/>
    <w:rsid w:val="00F037BA"/>
    <w:pPr>
      <w:spacing w:after="0" w:line="240" w:lineRule="auto"/>
    </w:pPr>
  </w:style>
  <w:style w:type="character" w:customStyle="1" w:styleId="NotasCar">
    <w:name w:val="Notas Car"/>
    <w:basedOn w:val="Fuentedeprrafopredeter"/>
    <w:link w:val="Notas"/>
    <w:rsid w:val="00060FAD"/>
    <w:rPr>
      <w:rFonts w:ascii="Century Gothic" w:hAnsi="Century Gothic"/>
      <w:b/>
      <w:i/>
      <w:color w:val="595959" w:themeColor="text1" w:themeTint="A6"/>
    </w:rPr>
  </w:style>
  <w:style w:type="paragraph" w:customStyle="1" w:styleId="Aviso">
    <w:name w:val="Aviso"/>
    <w:basedOn w:val="Normal"/>
    <w:autoRedefine/>
    <w:rsid w:val="00633A80"/>
    <w:pPr>
      <w:spacing w:after="0" w:line="240" w:lineRule="auto"/>
    </w:pPr>
    <w:rPr>
      <w:rFonts w:ascii="Verdana" w:eastAsia="Times New Roman" w:hAnsi="Verdana" w:cs="Times New Roman"/>
      <w:b/>
      <w:sz w:val="15"/>
      <w:szCs w:val="15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13379"/>
    <w:pPr>
      <w:tabs>
        <w:tab w:val="left" w:pos="390"/>
        <w:tab w:val="right" w:pos="10070"/>
      </w:tabs>
      <w:spacing w:before="10" w:after="10" w:line="240" w:lineRule="auto"/>
    </w:pPr>
    <w:rPr>
      <w:rFonts w:cstheme="minorHAnsi"/>
      <w:b/>
      <w:bCs/>
      <w:caps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33A80"/>
    <w:pPr>
      <w:spacing w:after="0"/>
    </w:pPr>
    <w:rPr>
      <w:rFonts w:cstheme="minorHAnsi"/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633A80"/>
    <w:pPr>
      <w:spacing w:after="0"/>
    </w:pPr>
    <w:rPr>
      <w:rFonts w:cstheme="minorHAnsi"/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633A80"/>
    <w:pPr>
      <w:spacing w:after="0"/>
    </w:pPr>
    <w:rPr>
      <w:rFonts w:cs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633A80"/>
    <w:pPr>
      <w:spacing w:after="0"/>
    </w:pPr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633A80"/>
    <w:pPr>
      <w:spacing w:after="0"/>
    </w:pPr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633A80"/>
    <w:pPr>
      <w:spacing w:after="0"/>
    </w:pPr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633A80"/>
    <w:pPr>
      <w:spacing w:after="0"/>
    </w:pPr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633A80"/>
    <w:pPr>
      <w:spacing w:after="0"/>
    </w:pPr>
    <w:rPr>
      <w:rFonts w:cstheme="minorHAnsi"/>
    </w:rPr>
  </w:style>
  <w:style w:type="character" w:styleId="Hipervnculo">
    <w:name w:val="Hyperlink"/>
    <w:basedOn w:val="Fuentedeprrafopredeter"/>
    <w:uiPriority w:val="99"/>
    <w:unhideWhenUsed/>
    <w:rsid w:val="004E6FB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E6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E6FBB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E6F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F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odebloque1">
    <w:name w:val="Texto de bloque1"/>
    <w:basedOn w:val="Normal"/>
    <w:rsid w:val="0068178B"/>
    <w:pPr>
      <w:spacing w:before="120" w:after="0" w:line="240" w:lineRule="auto"/>
      <w:ind w:left="-426"/>
      <w:jc w:val="both"/>
    </w:pPr>
    <w:rPr>
      <w:rFonts w:ascii="Arial" w:eastAsia="Times New Roman" w:hAnsi="Arial" w:cs="Times New Roman"/>
      <w:szCs w:val="20"/>
    </w:rPr>
  </w:style>
  <w:style w:type="paragraph" w:customStyle="1" w:styleId="Blocklabel">
    <w:name w:val="Block label"/>
    <w:basedOn w:val="Normal"/>
    <w:next w:val="Textodebloque1"/>
    <w:rsid w:val="0068178B"/>
    <w:pPr>
      <w:spacing w:before="120" w:after="0" w:line="240" w:lineRule="auto"/>
      <w:ind w:left="-426"/>
      <w:jc w:val="both"/>
    </w:pPr>
    <w:rPr>
      <w:rFonts w:ascii="Arial" w:eastAsia="Times New Roman" w:hAnsi="Arial" w:cs="Times New Roman"/>
      <w:b/>
      <w:szCs w:val="20"/>
    </w:rPr>
  </w:style>
  <w:style w:type="paragraph" w:customStyle="1" w:styleId="BlockLine">
    <w:name w:val="Block Line"/>
    <w:basedOn w:val="Normal"/>
    <w:next w:val="Normal"/>
    <w:rsid w:val="0068178B"/>
    <w:pPr>
      <w:pBdr>
        <w:top w:val="single" w:sz="6" w:space="1" w:color="auto"/>
        <w:between w:val="single" w:sz="6" w:space="1" w:color="auto"/>
      </w:pBdr>
      <w:spacing w:before="240" w:after="0" w:line="240" w:lineRule="auto"/>
      <w:ind w:left="1700"/>
      <w:jc w:val="both"/>
    </w:pPr>
    <w:rPr>
      <w:rFonts w:ascii="Arial" w:eastAsia="Times New Roman" w:hAnsi="Arial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68178B"/>
    <w:rPr>
      <w:rFonts w:ascii="Arial" w:eastAsia="Times New Roman" w:hAnsi="Arial" w:cs="Times New Roman"/>
      <w:b/>
      <w:szCs w:val="20"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C6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C635C"/>
    <w:rPr>
      <w:rFonts w:ascii="Tahoma" w:hAnsi="Tahoma" w:cs="Tahoma"/>
      <w:sz w:val="16"/>
      <w:szCs w:val="16"/>
    </w:rPr>
  </w:style>
  <w:style w:type="paragraph" w:customStyle="1" w:styleId="Titulo2">
    <w:name w:val="Titulo2"/>
    <w:basedOn w:val="Ttulo2"/>
    <w:qFormat/>
    <w:rsid w:val="00824BD2"/>
    <w:pPr>
      <w:keepLines w:val="0"/>
      <w:spacing w:before="240" w:after="120" w:line="240" w:lineRule="auto"/>
      <w:jc w:val="both"/>
    </w:pPr>
    <w:rPr>
      <w:rFonts w:ascii="Arial" w:eastAsia="Times New Roman" w:hAnsi="Arial" w:cs="Times New Roman"/>
      <w:bCs w:val="0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F6398"/>
    <w:rPr>
      <w:b/>
      <w:bCs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43D11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43D11"/>
    <w:rPr>
      <w:rFonts w:ascii="Arial" w:eastAsia="Times New Roman" w:hAnsi="Arial" w:cs="Times New Roman"/>
      <w:sz w:val="20"/>
      <w:szCs w:val="20"/>
    </w:rPr>
  </w:style>
  <w:style w:type="table" w:styleId="Tablaconcuadrcula">
    <w:name w:val="Table Grid"/>
    <w:basedOn w:val="Tablanormal"/>
    <w:rsid w:val="00B6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9B339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CC4E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0A648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D53C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D53C0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B768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MX"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A634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349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349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34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349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A4291B"/>
    <w:pPr>
      <w:spacing w:after="0" w:line="240" w:lineRule="auto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51EE9"/>
    <w:rPr>
      <w:color w:val="808080"/>
      <w:shd w:val="clear" w:color="auto" w:fill="E6E6E6"/>
    </w:rPr>
  </w:style>
  <w:style w:type="paragraph" w:customStyle="1" w:styleId="Champ">
    <w:name w:val="Champ"/>
    <w:basedOn w:val="Normal"/>
    <w:rsid w:val="00851854"/>
    <w:pPr>
      <w:spacing w:before="120" w:after="120" w:line="240" w:lineRule="auto"/>
      <w:ind w:left="142"/>
      <w:jc w:val="both"/>
    </w:pPr>
    <w:rPr>
      <w:rFonts w:ascii="Arial" w:eastAsia="Times New Roman" w:hAnsi="Arial" w:cs="Times New Roman"/>
      <w:szCs w:val="20"/>
      <w:lang w:val="es-MX"/>
    </w:rPr>
  </w:style>
  <w:style w:type="character" w:customStyle="1" w:styleId="marcado">
    <w:name w:val="marcado"/>
    <w:basedOn w:val="Fuentedeprrafopredeter"/>
    <w:rsid w:val="004132CF"/>
  </w:style>
  <w:style w:type="paragraph" w:customStyle="1" w:styleId="Tabla">
    <w:name w:val="Tabla"/>
    <w:rsid w:val="00AC2539"/>
    <w:pPr>
      <w:spacing w:before="60" w:after="6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Bullet">
    <w:name w:val="Bullet"/>
    <w:basedOn w:val="Normal"/>
    <w:autoRedefine/>
    <w:qFormat/>
    <w:rsid w:val="00AC2539"/>
    <w:pPr>
      <w:spacing w:after="120" w:line="240" w:lineRule="auto"/>
    </w:pPr>
    <w:rPr>
      <w:b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M\AppData\Local\Microsoft\Windows\INetCache\Content.Outlook\WREN2QSU\SANPRO_BSpec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EBCC80-9485-45BB-8BF6-39BC471D8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SANPRO_BSpec_</Template>
  <TotalTime>8</TotalTime>
  <Pages>9</Pages>
  <Words>878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KYM</dc:creator>
  <cp:lastModifiedBy>Fer Ordoñez</cp:lastModifiedBy>
  <cp:revision>3</cp:revision>
  <cp:lastPrinted>2019-08-07T18:10:00Z</cp:lastPrinted>
  <dcterms:created xsi:type="dcterms:W3CDTF">2019-10-14T21:07:00Z</dcterms:created>
  <dcterms:modified xsi:type="dcterms:W3CDTF">2019-10-14T21:15:00Z</dcterms:modified>
</cp:coreProperties>
</file>